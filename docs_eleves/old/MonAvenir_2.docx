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9CB0" w14:textId="77777777" w:rsidR="00000CAA" w:rsidRDefault="00000CAA" w:rsidP="00000CAA">
      <w:pPr>
        <w:jc w:val="center"/>
        <w:rPr>
          <w:sz w:val="34"/>
        </w:rPr>
      </w:pPr>
      <w:r w:rsidRPr="00875039">
        <w:rPr>
          <w:i/>
          <w:sz w:val="34"/>
        </w:rPr>
        <w:t>MonAvenir</w:t>
      </w:r>
      <w:r>
        <w:rPr>
          <w:sz w:val="34"/>
        </w:rPr>
        <w:t>, vaste projet !</w:t>
      </w:r>
    </w:p>
    <w:p w14:paraId="432DEE9E" w14:textId="77777777" w:rsidR="00000CAA" w:rsidRDefault="00000CAA" w:rsidP="00000CAA">
      <w:pPr>
        <w:jc w:val="center"/>
        <w:rPr>
          <w:sz w:val="34"/>
        </w:rPr>
      </w:pPr>
    </w:p>
    <w:p w14:paraId="542805B4" w14:textId="77777777" w:rsidR="00000CAA" w:rsidRDefault="00000CAA" w:rsidP="00000CAA">
      <w:pPr>
        <w:jc w:val="center"/>
        <w:rPr>
          <w:sz w:val="34"/>
        </w:rPr>
      </w:pPr>
      <w:r>
        <w:rPr>
          <w:sz w:val="34"/>
        </w:rPr>
        <w:t>Objctif :Mini Parcoursup</w:t>
      </w:r>
    </w:p>
    <w:p w14:paraId="1E6FB038" w14:textId="77777777" w:rsidR="00000CAA" w:rsidRDefault="00000CAA" w:rsidP="00000CAA">
      <w:pPr>
        <w:jc w:val="center"/>
        <w:rPr>
          <w:sz w:val="34"/>
        </w:rPr>
      </w:pPr>
    </w:p>
    <w:p w14:paraId="3DC8286A" w14:textId="2132FCBF" w:rsidR="00000CAA" w:rsidRDefault="00000CAA" w:rsidP="00000CAA">
      <w:pPr>
        <w:rPr>
          <w:sz w:val="34"/>
        </w:rPr>
      </w:pPr>
      <w:r>
        <w:rPr>
          <w:sz w:val="34"/>
        </w:rPr>
        <w:t xml:space="preserve">Etape </w:t>
      </w:r>
      <w:r w:rsidR="00D51811">
        <w:rPr>
          <w:sz w:val="34"/>
        </w:rPr>
        <w:t>0</w:t>
      </w:r>
      <w:r>
        <w:rPr>
          <w:sz w:val="34"/>
        </w:rPr>
        <w:t> : Requêtes SQL</w:t>
      </w:r>
    </w:p>
    <w:p w14:paraId="42C33CB4" w14:textId="77777777" w:rsidR="00000CAA" w:rsidRDefault="00000CAA" w:rsidP="00000CAA">
      <w:pPr>
        <w:rPr>
          <w:sz w:val="24"/>
          <w:szCs w:val="24"/>
        </w:rPr>
      </w:pPr>
      <w:r>
        <w:rPr>
          <w:sz w:val="24"/>
          <w:szCs w:val="24"/>
        </w:rPr>
        <w:t>Fait</w:t>
      </w:r>
      <w:r w:rsidRPr="00000CAA">
        <w:rPr>
          <w:sz w:val="24"/>
          <w:szCs w:val="24"/>
        </w:rPr>
        <w:t>e en amont, pendant le cours sur le chapitre</w:t>
      </w:r>
      <w:r>
        <w:rPr>
          <w:sz w:val="24"/>
          <w:szCs w:val="24"/>
        </w:rPr>
        <w:t xml:space="preserve">, avec en fil rouge notre BD </w:t>
      </w:r>
      <w:r w:rsidRPr="00875039">
        <w:rPr>
          <w:i/>
          <w:sz w:val="24"/>
          <w:szCs w:val="24"/>
        </w:rPr>
        <w:t>MonAvenir</w:t>
      </w:r>
      <w:r>
        <w:rPr>
          <w:sz w:val="24"/>
          <w:szCs w:val="24"/>
        </w:rPr>
        <w:t>…</w:t>
      </w:r>
    </w:p>
    <w:p w14:paraId="56FCA932" w14:textId="77777777" w:rsidR="00875039" w:rsidRDefault="00875039" w:rsidP="00000CAA">
      <w:pPr>
        <w:rPr>
          <w:sz w:val="24"/>
          <w:szCs w:val="24"/>
        </w:rPr>
      </w:pPr>
      <w:r>
        <w:rPr>
          <w:sz w:val="24"/>
          <w:szCs w:val="24"/>
        </w:rPr>
        <w:t>Ainsi les élèves commencent à s’approprier cette base de données, ce qui facilitera le travail par la suite…</w:t>
      </w:r>
    </w:p>
    <w:p w14:paraId="35F3BAE8" w14:textId="77777777" w:rsidR="00417138" w:rsidRDefault="00417138" w:rsidP="00000CAA">
      <w:pPr>
        <w:rPr>
          <w:sz w:val="24"/>
          <w:szCs w:val="24"/>
        </w:rPr>
      </w:pPr>
    </w:p>
    <w:p w14:paraId="625624A8" w14:textId="77777777"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 xml:space="preserve">Nous avons choisi de ne pas développer cette étape car, bien qu’au cœur de notre du BLOC4, celle-ci est aisément transposable dans un cours. </w:t>
      </w:r>
    </w:p>
    <w:p w14:paraId="1DC91AB9" w14:textId="77777777"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 xml:space="preserve">Cependant, sans présenter le document élève final, </w:t>
      </w:r>
      <w:r w:rsidR="009B54CA">
        <w:rPr>
          <w:sz w:val="24"/>
          <w:szCs w:val="24"/>
        </w:rPr>
        <w:t>nous avons pensé à</w:t>
      </w:r>
      <w:r>
        <w:rPr>
          <w:sz w:val="24"/>
          <w:szCs w:val="24"/>
        </w:rPr>
        <w:t xml:space="preserve"> quelques requêtes possibles qui aideront </w:t>
      </w:r>
      <w:r w:rsidR="009B54CA">
        <w:rPr>
          <w:sz w:val="24"/>
          <w:szCs w:val="24"/>
        </w:rPr>
        <w:t>les élèves à s’approprier le langage SQL.</w:t>
      </w:r>
    </w:p>
    <w:p w14:paraId="4712EEF1" w14:textId="77777777" w:rsidR="00000CAA" w:rsidRDefault="00000CAA">
      <w:pPr>
        <w:rPr>
          <w:sz w:val="34"/>
        </w:rPr>
      </w:pPr>
    </w:p>
    <w:p w14:paraId="713067CA" w14:textId="77777777" w:rsidR="00D51811" w:rsidRDefault="00D51811" w:rsidP="00D51811">
      <w:pPr>
        <w:rPr>
          <w:sz w:val="34"/>
        </w:rPr>
      </w:pPr>
      <w:r>
        <w:rPr>
          <w:sz w:val="34"/>
        </w:rPr>
        <w:t>Etape 1 : Présentation du projet</w:t>
      </w:r>
    </w:p>
    <w:p w14:paraId="690AA917" w14:textId="77777777" w:rsidR="00D51811" w:rsidRPr="00DB4BAC" w:rsidRDefault="00D51811" w:rsidP="00D51811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Dialogue avec la classe</w:t>
      </w:r>
    </w:p>
    <w:p w14:paraId="5905C92C" w14:textId="77777777" w:rsidR="00D51811" w:rsidRDefault="00D51811" w:rsidP="00D51811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Présentation de l’algorithme de parcoursup </w:t>
      </w:r>
    </w:p>
    <w:p w14:paraId="4E037373" w14:textId="77777777" w:rsidR="00D51811" w:rsidRDefault="00D51811" w:rsidP="00D51811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DB4BAC">
        <w:rPr>
          <w:rFonts w:eastAsia="Times New Roman" w:cstheme="minorHAnsi"/>
          <w:sz w:val="24"/>
          <w:szCs w:val="24"/>
          <w:lang w:eastAsia="fr-FR"/>
        </w:rPr>
        <w:t>Identification de</w:t>
      </w:r>
      <w:r>
        <w:rPr>
          <w:rFonts w:eastAsia="Times New Roman" w:cstheme="minorHAnsi"/>
          <w:sz w:val="24"/>
          <w:szCs w:val="24"/>
          <w:lang w:eastAsia="fr-FR"/>
        </w:rPr>
        <w:t>s besoins : formulaires de saisie et de consultation des vœux,  base de données pour traiter les candidatures, interactions client / serveur et serveur / SGBD.</w:t>
      </w:r>
    </w:p>
    <w:p w14:paraId="7570F424" w14:textId="77777777" w:rsidR="00D51811" w:rsidRPr="00DB4BAC" w:rsidRDefault="00D51811" w:rsidP="00D51811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Identification des entités et relations en jeu et choix du schéma de conception de la base de données.</w:t>
      </w:r>
    </w:p>
    <w:p w14:paraId="09530277" w14:textId="77777777" w:rsidR="00D51811" w:rsidRDefault="00D51811" w:rsidP="00D51811">
      <w:pPr>
        <w:rPr>
          <w:sz w:val="34"/>
        </w:rPr>
      </w:pPr>
    </w:p>
    <w:p w14:paraId="50924C99" w14:textId="77777777" w:rsidR="00D51811" w:rsidRDefault="00D51811" w:rsidP="00D51811">
      <w:pPr>
        <w:rPr>
          <w:sz w:val="34"/>
        </w:rPr>
      </w:pPr>
    </w:p>
    <w:p w14:paraId="17915A5C" w14:textId="77777777" w:rsidR="00D51811" w:rsidRDefault="00D51811" w:rsidP="00D51811">
      <w:pPr>
        <w:rPr>
          <w:sz w:val="34"/>
        </w:rPr>
      </w:pPr>
      <w:r>
        <w:rPr>
          <w:sz w:val="34"/>
        </w:rPr>
        <w:t>Etape 2 : Utilisation Open Data, Fake pour constituer fichiers sources CSV</w:t>
      </w:r>
    </w:p>
    <w:p w14:paraId="3E44278E" w14:textId="77777777" w:rsidR="00D51811" w:rsidRDefault="00D51811" w:rsidP="00D51811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création de la base à partir du schéma,</w:t>
      </w:r>
    </w:p>
    <w:p w14:paraId="57AE4BE6" w14:textId="77777777" w:rsidR="00D51811" w:rsidRDefault="00D51811" w:rsidP="00D51811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peuplement de la base par des données aléatoires :</w:t>
      </w:r>
    </w:p>
    <w:p w14:paraId="54A2A42D" w14:textId="77777777" w:rsidR="00D51811" w:rsidRDefault="00D51811" w:rsidP="00D51811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- </w:t>
      </w:r>
      <w:r w:rsidRPr="00CE2942">
        <w:rPr>
          <w:rFonts w:eastAsia="Times New Roman" w:cstheme="minorHAnsi"/>
          <w:sz w:val="24"/>
          <w:szCs w:val="24"/>
          <w:lang w:eastAsia="fr-FR"/>
        </w:rPr>
        <w:t>révisions de première sur les données en tables, utilisation de fichiers CSV, </w:t>
      </w:r>
    </w:p>
    <w:p w14:paraId="7E812238" w14:textId="57CEEF28" w:rsidR="00D51811" w:rsidRDefault="00D51811" w:rsidP="00D51811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- prévoir des fonctions à compléter, différentiation…</w:t>
      </w:r>
    </w:p>
    <w:p w14:paraId="4A513ABF" w14:textId="77777777" w:rsidR="00D51811" w:rsidRPr="00CE2942" w:rsidRDefault="00D51811" w:rsidP="00D51811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travailler sur contraintes</w:t>
      </w:r>
    </w:p>
    <w:p w14:paraId="38B9C898" w14:textId="77777777" w:rsidR="00D51811" w:rsidRPr="00CE2942" w:rsidRDefault="00D51811" w:rsidP="00D51811">
      <w:pPr>
        <w:rPr>
          <w:rFonts w:eastAsia="Times New Roman" w:cstheme="minorHAnsi"/>
          <w:sz w:val="24"/>
          <w:szCs w:val="24"/>
          <w:lang w:eastAsia="fr-FR"/>
        </w:rPr>
      </w:pPr>
    </w:p>
    <w:p w14:paraId="01BB9309" w14:textId="77777777" w:rsidR="00CE2942" w:rsidRPr="00CE2942" w:rsidRDefault="00CE2942" w:rsidP="00CE2942">
      <w:pPr>
        <w:rPr>
          <w:sz w:val="34"/>
        </w:rPr>
      </w:pPr>
    </w:p>
    <w:p w14:paraId="14045FAB" w14:textId="77777777" w:rsidR="00000CAA" w:rsidRDefault="00000CAA">
      <w:pPr>
        <w:rPr>
          <w:sz w:val="34"/>
        </w:rPr>
      </w:pPr>
    </w:p>
    <w:p w14:paraId="06D6DAB9" w14:textId="77777777" w:rsidR="00CE2942" w:rsidRDefault="00CE2942" w:rsidP="00CE2942">
      <w:pPr>
        <w:rPr>
          <w:sz w:val="34"/>
        </w:rPr>
      </w:pPr>
      <w:r>
        <w:rPr>
          <w:sz w:val="34"/>
        </w:rPr>
        <w:t>Etape 3 : Création BD MonAvenir</w:t>
      </w:r>
    </w:p>
    <w:p w14:paraId="7B91AD24" w14:textId="77777777" w:rsidR="00CE2942" w:rsidRPr="00CE2942" w:rsidRDefault="00CE2942" w:rsidP="00CE2942">
      <w:pPr>
        <w:numPr>
          <w:ilvl w:val="0"/>
          <w:numId w:val="36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insertion dans la bas</w:t>
      </w:r>
      <w:r>
        <w:rPr>
          <w:rFonts w:eastAsia="Times New Roman" w:cstheme="minorHAnsi"/>
          <w:sz w:val="24"/>
          <w:szCs w:val="24"/>
          <w:lang w:eastAsia="fr-FR"/>
        </w:rPr>
        <w:t>e des données lues dans les csv</w:t>
      </w:r>
    </w:p>
    <w:p w14:paraId="1EAC384A" w14:textId="77777777" w:rsidR="00CE2942" w:rsidRPr="00CE2942" w:rsidRDefault="00CE2942" w:rsidP="00CE2942">
      <w:pPr>
        <w:numPr>
          <w:ilvl w:val="0"/>
          <w:numId w:val="37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Un début de code de l'application avec Flask et sqlite3</w:t>
      </w:r>
    </w:p>
    <w:p w14:paraId="4FF82C40" w14:textId="77777777" w:rsidR="00CE2942" w:rsidRPr="00CE2942" w:rsidRDefault="00CE2942" w:rsidP="00CE2942">
      <w:pPr>
        <w:numPr>
          <w:ilvl w:val="0"/>
          <w:numId w:val="37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14:paraId="7EC66405" w14:textId="77777777" w:rsidR="00000CAA" w:rsidRDefault="00000CAA">
      <w:pPr>
        <w:rPr>
          <w:sz w:val="34"/>
        </w:rPr>
      </w:pPr>
    </w:p>
    <w:p w14:paraId="1BF80CAE" w14:textId="77777777" w:rsidR="00CE2942" w:rsidRDefault="00CE2942">
      <w:pPr>
        <w:rPr>
          <w:sz w:val="34"/>
        </w:rPr>
      </w:pPr>
    </w:p>
    <w:p w14:paraId="160B223D" w14:textId="77777777" w:rsidR="00CE2942" w:rsidRDefault="00CE2942" w:rsidP="00CE2942">
      <w:pPr>
        <w:rPr>
          <w:sz w:val="34"/>
        </w:rPr>
      </w:pPr>
      <w:r>
        <w:rPr>
          <w:sz w:val="34"/>
        </w:rPr>
        <w:t>Etape 4 : Création Formulaires inscription, consultations</w:t>
      </w:r>
    </w:p>
    <w:p w14:paraId="442D4C63" w14:textId="77777777" w:rsidR="00CE2942" w:rsidRPr="00CE2942" w:rsidRDefault="00CE2942" w:rsidP="00CE2942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14:paraId="18D83DB8" w14:textId="77777777" w:rsidR="00CE2942" w:rsidRDefault="00CE2942" w:rsidP="00CE2942">
      <w:pPr>
        <w:rPr>
          <w:sz w:val="34"/>
        </w:rPr>
      </w:pPr>
    </w:p>
    <w:p w14:paraId="3AC487D2" w14:textId="77777777" w:rsidR="00000CAA" w:rsidRDefault="00000CAA">
      <w:pPr>
        <w:rPr>
          <w:sz w:val="34"/>
        </w:rPr>
      </w:pPr>
    </w:p>
    <w:p w14:paraId="209B642C" w14:textId="77777777" w:rsidR="00CE2942" w:rsidRDefault="00CE2942" w:rsidP="00CE2942">
      <w:pPr>
        <w:rPr>
          <w:sz w:val="34"/>
        </w:rPr>
      </w:pPr>
      <w:r>
        <w:rPr>
          <w:sz w:val="34"/>
        </w:rPr>
        <w:t>Etape 5 : Traitement</w:t>
      </w:r>
    </w:p>
    <w:p w14:paraId="045EC082" w14:textId="77777777" w:rsidR="00CE2942" w:rsidRPr="00CE2942" w:rsidRDefault="00CE2942" w:rsidP="00CE2942">
      <w:pPr>
        <w:rPr>
          <w:sz w:val="24"/>
        </w:rPr>
      </w:pPr>
      <w:r>
        <w:rPr>
          <w:sz w:val="24"/>
        </w:rPr>
        <w:t>Ici, donner on ne détaillera pas, on donne code, mais on propose en prolongement…</w:t>
      </w:r>
    </w:p>
    <w:p w14:paraId="420BEA82" w14:textId="77777777" w:rsidR="00CE2942" w:rsidRDefault="00CE2942" w:rsidP="00CE2942">
      <w:pPr>
        <w:rPr>
          <w:sz w:val="34"/>
        </w:rPr>
      </w:pPr>
    </w:p>
    <w:p w14:paraId="5E30484E" w14:textId="77777777" w:rsidR="00CE2942" w:rsidRDefault="00CE2942" w:rsidP="00CE2942">
      <w:pPr>
        <w:rPr>
          <w:sz w:val="34"/>
        </w:rPr>
      </w:pPr>
    </w:p>
    <w:p w14:paraId="7D52B252" w14:textId="77777777" w:rsidR="00CE2942" w:rsidRDefault="00CE2942" w:rsidP="00CE2942">
      <w:pPr>
        <w:rPr>
          <w:sz w:val="34"/>
        </w:rPr>
      </w:pPr>
      <w:r>
        <w:rPr>
          <w:sz w:val="34"/>
        </w:rPr>
        <w:lastRenderedPageBreak/>
        <w:t>Etape 6 : CSS</w:t>
      </w:r>
    </w:p>
    <w:p w14:paraId="688FF9C2" w14:textId="77777777" w:rsidR="00CE2942" w:rsidRPr="00CE2942" w:rsidRDefault="00CE2942" w:rsidP="00CE2942">
      <w:pPr>
        <w:rPr>
          <w:sz w:val="24"/>
        </w:rPr>
      </w:pPr>
      <w:r>
        <w:rPr>
          <w:sz w:val="24"/>
        </w:rPr>
        <w:t>En D.M. UX Design…</w:t>
      </w:r>
    </w:p>
    <w:p w14:paraId="766D7EFC" w14:textId="77777777" w:rsidR="00CE2942" w:rsidRDefault="00CE2942" w:rsidP="00CE2942">
      <w:pPr>
        <w:rPr>
          <w:sz w:val="34"/>
        </w:rPr>
      </w:pPr>
    </w:p>
    <w:p w14:paraId="61AD7EE2" w14:textId="77777777" w:rsidR="00CE2942" w:rsidRDefault="00CE2942">
      <w:pPr>
        <w:rPr>
          <w:sz w:val="34"/>
        </w:rPr>
      </w:pPr>
    </w:p>
    <w:p w14:paraId="57E98F53" w14:textId="77777777" w:rsidR="00000CAA" w:rsidRDefault="00000CAA">
      <w:pPr>
        <w:rPr>
          <w:sz w:val="34"/>
        </w:rPr>
      </w:pPr>
      <w:r>
        <w:rPr>
          <w:sz w:val="34"/>
        </w:rPr>
        <w:br w:type="page"/>
      </w:r>
    </w:p>
    <w:p w14:paraId="362C3A38" w14:textId="77777777" w:rsidR="00000CAA" w:rsidRDefault="00000CAA" w:rsidP="00000CAA">
      <w:pPr>
        <w:jc w:val="center"/>
        <w:rPr>
          <w:sz w:val="34"/>
        </w:rPr>
      </w:pPr>
      <w:r>
        <w:rPr>
          <w:sz w:val="34"/>
        </w:rPr>
        <w:t>Etape 1 : Requêtes SQL</w:t>
      </w:r>
    </w:p>
    <w:p w14:paraId="59C252BB" w14:textId="77777777" w:rsidR="009B54CA" w:rsidRDefault="009B54CA" w:rsidP="009B54CA">
      <w:pPr>
        <w:jc w:val="center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En utilisant la base suivante, écrire les requêtes SQL correspondant aux différents exercices.</w:t>
      </w:r>
    </w:p>
    <w:p w14:paraId="0EECA85A" w14:textId="77777777" w:rsidR="009B54CA" w:rsidRDefault="009B54CA" w:rsidP="00000CA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A4B1A" wp14:editId="4A5FE15D">
                <wp:simplePos x="0" y="0"/>
                <wp:positionH relativeFrom="margin">
                  <wp:align>left</wp:align>
                </wp:positionH>
                <wp:positionV relativeFrom="paragraph">
                  <wp:posOffset>87103</wp:posOffset>
                </wp:positionV>
                <wp:extent cx="6745857" cy="1380227"/>
                <wp:effectExtent l="0" t="0" r="1714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857" cy="13802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6F642" id="Rectangle 1" o:spid="_x0000_s1026" style="position:absolute;margin-left:0;margin-top:6.85pt;width:531.15pt;height:108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" filled="f" strokecolor="black [3213]" strokeweight="1pt">
                <v:stroke opacity="64764f"/>
                <w10:wrap anchorx="margin"/>
              </v:rect>
            </w:pict>
          </mc:Fallback>
        </mc:AlternateContent>
      </w:r>
    </w:p>
    <w:p w14:paraId="2803450F" w14:textId="77777777" w:rsidR="00000CAA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="00000CAA"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</w:t>
      </w:r>
      <w:r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 xml:space="preserve">, login, password, </w:t>
      </w:r>
      <w:r>
        <w:rPr>
          <w:rFonts w:eastAsia="Times New Roman" w:cstheme="minorHAnsi"/>
          <w:sz w:val="24"/>
          <w:szCs w:val="24"/>
          <w:lang w:eastAsia="fr-FR"/>
        </w:rPr>
        <w:t>nom, prenom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14:paraId="207D2B6A" w14:textId="77777777"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7CF7489D" w14:textId="77777777" w:rsidR="00211197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type, commune, lattitude, longitude, nbAdmis, nbAppel</w:t>
      </w:r>
      <w:r w:rsidR="00185EB6">
        <w:rPr>
          <w:rFonts w:eastAsia="Times New Roman" w:cstheme="minorHAnsi"/>
          <w:sz w:val="24"/>
          <w:szCs w:val="24"/>
          <w:lang w:eastAsia="fr-FR"/>
        </w:rPr>
        <w:t>,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185EB6"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 w:rsidR="00185EB6">
        <w:rPr>
          <w:rFonts w:eastAsia="Times New Roman" w:cstheme="minorHAnsi"/>
          <w:sz w:val="24"/>
          <w:szCs w:val="24"/>
          <w:lang w:eastAsia="fr-FR"/>
        </w:rPr>
        <w:tab/>
        <w:t xml:space="preserve">       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>coefNote1, coefNote2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14:paraId="35A99756" w14:textId="77777777" w:rsidR="00211197" w:rsidRPr="00417138" w:rsidRDefault="00211197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461F9216" w14:textId="77777777" w:rsidR="00211197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</w:t>
      </w:r>
      <w:r w:rsidRPr="00CE2942">
        <w:rPr>
          <w:rFonts w:eastAsia="Times New Roman" w:cstheme="minorHAnsi"/>
          <w:sz w:val="24"/>
          <w:szCs w:val="24"/>
          <w:lang w:eastAsia="fr-FR"/>
        </w:rPr>
        <w:t>ycee(</w:t>
      </w:r>
      <w:r w:rsidRPr="00211197"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commune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14:paraId="443439A6" w14:textId="77777777"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22945F1C" w14:textId="77777777" w:rsidR="00000CAA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leve(</w:t>
      </w:r>
      <w:r w:rsidR="005E4BCD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5E4BCD" w:rsidRPr="00CE2942">
        <w:rPr>
          <w:rFonts w:eastAsia="Times New Roman" w:cstheme="minorHAnsi"/>
          <w:color w:val="FF0000"/>
          <w:sz w:val="24"/>
          <w:szCs w:val="24"/>
          <w:lang w:eastAsia="fr-FR"/>
        </w:rPr>
        <w:t>idLycee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>,</w:t>
      </w:r>
      <w:r>
        <w:rPr>
          <w:rFonts w:eastAsia="Times New Roman" w:cstheme="minorHAnsi"/>
          <w:sz w:val="24"/>
          <w:szCs w:val="24"/>
          <w:lang w:eastAsia="fr-FR"/>
        </w:rPr>
        <w:t xml:space="preserve"> login, password, 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nom, prenom, anneeNaissance, note1, note2) </w:t>
      </w:r>
    </w:p>
    <w:p w14:paraId="31118BCA" w14:textId="77777777"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092C9D54" w14:textId="77777777" w:rsidR="00211197" w:rsidRPr="00CE2942" w:rsidRDefault="00417138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andidature(</w:t>
      </w:r>
      <w:r w:rsidR="00211197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185EB6" w:rsidRPr="00185EB6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</w:t>
      </w:r>
      <w:r w:rsidR="00185EB6"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upérieur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, statut)</w:t>
      </w:r>
    </w:p>
    <w:p w14:paraId="0F9C43EF" w14:textId="77777777" w:rsidR="00211197" w:rsidRPr="00211197" w:rsidRDefault="00211197" w:rsidP="0021119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8E6E5F0" w14:textId="77777777" w:rsidR="00211197" w:rsidRPr="003F1DC9" w:rsidRDefault="003F1DC9" w:rsidP="004624F2">
      <w:pPr>
        <w:ind w:left="3540" w:firstLine="708"/>
        <w:rPr>
          <w:color w:val="FFC000"/>
          <w:sz w:val="24"/>
          <w:szCs w:val="24"/>
        </w:rPr>
      </w:pPr>
      <w:r w:rsidRPr="003F1DC9">
        <w:rPr>
          <w:color w:val="FFC000"/>
          <w:sz w:val="24"/>
          <w:szCs w:val="24"/>
        </w:rPr>
        <w:t>j’ai enlevé</w:t>
      </w:r>
      <w:r w:rsidR="004624F2">
        <w:rPr>
          <w:color w:val="FFC000"/>
          <w:sz w:val="24"/>
          <w:szCs w:val="24"/>
        </w:rPr>
        <w:t xml:space="preserve"> les</w:t>
      </w:r>
      <w:r w:rsidRPr="003F1DC9">
        <w:rPr>
          <w:color w:val="FFC000"/>
          <w:sz w:val="24"/>
          <w:szCs w:val="24"/>
        </w:rPr>
        <w:t xml:space="preserve"> re</w:t>
      </w:r>
      <w:r>
        <w:rPr>
          <w:color w:val="FFC000"/>
          <w:sz w:val="24"/>
          <w:szCs w:val="24"/>
        </w:rPr>
        <w:t>t</w:t>
      </w:r>
      <w:r w:rsidRPr="003F1DC9">
        <w:rPr>
          <w:color w:val="FFC000"/>
          <w:sz w:val="24"/>
          <w:szCs w:val="24"/>
        </w:rPr>
        <w:t>ours lignes pour que ça tienne sur une</w:t>
      </w:r>
      <w:r>
        <w:rPr>
          <w:color w:val="FFC000"/>
          <w:sz w:val="24"/>
          <w:szCs w:val="24"/>
        </w:rPr>
        <w:t xml:space="preserve"> </w:t>
      </w:r>
      <w:r w:rsidRPr="003F1DC9">
        <w:rPr>
          <w:color w:val="FFC000"/>
          <w:sz w:val="24"/>
          <w:szCs w:val="24"/>
        </w:rPr>
        <w:t>page…</w:t>
      </w:r>
    </w:p>
    <w:p w14:paraId="4D101848" w14:textId="77777777" w:rsidR="00730525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Exercice1 : Donner tous les noms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lycées</w:t>
      </w:r>
    </w:p>
    <w:p w14:paraId="7D8051CD" w14:textId="77777777" w:rsidR="00730525" w:rsidRPr="003F1DC9" w:rsidRDefault="00730525" w:rsidP="00730525">
      <w:pPr>
        <w:rPr>
          <w:color w:val="FFC000"/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1712AF" w:rsidRPr="003F1DC9">
        <w:rPr>
          <w:color w:val="7030A0"/>
          <w:sz w:val="24"/>
          <w:szCs w:val="24"/>
        </w:rPr>
        <w:t>n</w:t>
      </w:r>
      <w:r w:rsidRPr="003F1DC9">
        <w:rPr>
          <w:color w:val="7030A0"/>
          <w:sz w:val="24"/>
          <w:szCs w:val="24"/>
        </w:rPr>
        <w:t>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l</w:t>
      </w:r>
      <w:r w:rsidR="001712AF" w:rsidRPr="003F1DC9">
        <w:rPr>
          <w:color w:val="00B050"/>
          <w:sz w:val="24"/>
          <w:szCs w:val="24"/>
        </w:rPr>
        <w:t>ycee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140…</w:t>
      </w:r>
    </w:p>
    <w:p w14:paraId="3ECF28E6" w14:textId="77777777" w:rsidR="00730525" w:rsidRPr="003F1DC9" w:rsidRDefault="00730525" w:rsidP="00730525">
      <w:pPr>
        <w:rPr>
          <w:sz w:val="24"/>
          <w:szCs w:val="24"/>
        </w:rPr>
      </w:pPr>
    </w:p>
    <w:p w14:paraId="2C60CA1C" w14:textId="77777777"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Exercice2 : Donner les noms des 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écoles du supérieurs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dan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l’ordre alphabétique décroissant</w:t>
      </w:r>
    </w:p>
    <w:p w14:paraId="183663C0" w14:textId="77777777"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superieur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ORDER BY </w:t>
      </w:r>
      <w:r w:rsidRPr="003F1DC9">
        <w:rPr>
          <w:color w:val="7030A0"/>
          <w:sz w:val="24"/>
          <w:szCs w:val="24"/>
        </w:rPr>
        <w:t xml:space="preserve">nom </w:t>
      </w:r>
      <w:r w:rsidRPr="003F1DC9">
        <w:rPr>
          <w:color w:val="002060"/>
          <w:sz w:val="24"/>
          <w:szCs w:val="24"/>
        </w:rPr>
        <w:t>DESC</w:t>
      </w:r>
      <w:r w:rsidRPr="003F1DC9">
        <w:rPr>
          <w:sz w:val="24"/>
          <w:szCs w:val="24"/>
        </w:rPr>
        <w:t> 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181…</w:t>
      </w:r>
    </w:p>
    <w:p w14:paraId="799D6C7A" w14:textId="77777777" w:rsidR="001712AF" w:rsidRPr="003F1DC9" w:rsidRDefault="001712AF" w:rsidP="001712AF">
      <w:pPr>
        <w:rPr>
          <w:sz w:val="24"/>
          <w:szCs w:val="24"/>
        </w:rPr>
      </w:pPr>
    </w:p>
    <w:p w14:paraId="27577936" w14:textId="77777777"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Exercice3 : Donner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les 10 premiers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noms,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noms des élèves ayant obtenu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au moins 19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en note1</w:t>
      </w:r>
    </w:p>
    <w:p w14:paraId="61D1CDE1" w14:textId="77777777"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nom,prenom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Pr="003F1DC9">
        <w:rPr>
          <w:color w:val="00B050"/>
          <w:sz w:val="24"/>
          <w:szCs w:val="24"/>
        </w:rPr>
        <w:t xml:space="preserve">leve </w:t>
      </w:r>
      <w:r w:rsidRPr="003F1DC9">
        <w:rPr>
          <w:color w:val="002060"/>
          <w:sz w:val="24"/>
          <w:szCs w:val="24"/>
        </w:rPr>
        <w:t xml:space="preserve">WHERE </w:t>
      </w:r>
      <w:r w:rsidRPr="003F1DC9">
        <w:rPr>
          <w:color w:val="7030A0"/>
          <w:sz w:val="24"/>
          <w:szCs w:val="24"/>
        </w:rPr>
        <w:t>note1</w:t>
      </w:r>
      <w:r w:rsidRPr="003F1DC9">
        <w:rPr>
          <w:color w:val="002060"/>
          <w:sz w:val="24"/>
          <w:szCs w:val="24"/>
        </w:rPr>
        <w:t xml:space="preserve"> &gt;= 1</w:t>
      </w:r>
      <w:r w:rsidR="009D5BB3" w:rsidRPr="003F1DC9">
        <w:rPr>
          <w:color w:val="002060"/>
          <w:sz w:val="24"/>
          <w:szCs w:val="24"/>
        </w:rPr>
        <w:t>9 LIMIT</w:t>
      </w:r>
      <w:r w:rsidR="009D5BB3" w:rsidRPr="003F1DC9">
        <w:rPr>
          <w:color w:val="00B050"/>
          <w:sz w:val="24"/>
          <w:szCs w:val="24"/>
        </w:rPr>
        <w:t xml:space="preserve"> </w:t>
      </w:r>
      <w:r w:rsidR="009D5BB3" w:rsidRPr="003F1DC9">
        <w:rPr>
          <w:color w:val="FF0000"/>
          <w:sz w:val="24"/>
          <w:szCs w:val="24"/>
        </w:rPr>
        <w:t xml:space="preserve">10 </w:t>
      </w:r>
      <w:r w:rsidR="00976CD9" w:rsidRPr="003F1DC9">
        <w:rPr>
          <w:sz w:val="24"/>
          <w:szCs w:val="24"/>
        </w:rPr>
        <w:t>;</w:t>
      </w:r>
      <w:r w:rsidR="009D5BB3" w:rsidRPr="003F1DC9">
        <w:rPr>
          <w:sz w:val="24"/>
          <w:szCs w:val="24"/>
        </w:rPr>
        <w:t xml:space="preserve"> </w:t>
      </w:r>
      <w:r w:rsidR="009D5BB3" w:rsidRPr="003F1DC9">
        <w:rPr>
          <w:sz w:val="24"/>
          <w:szCs w:val="24"/>
        </w:rPr>
        <w:tab/>
      </w:r>
      <w:r w:rsidR="009D5BB3" w:rsidRPr="003F1DC9">
        <w:rPr>
          <w:sz w:val="24"/>
          <w:szCs w:val="24"/>
        </w:rPr>
        <w:tab/>
      </w:r>
      <w:r w:rsidR="009D5BB3" w:rsidRPr="003F1DC9">
        <w:rPr>
          <w:color w:val="FFC000"/>
          <w:sz w:val="24"/>
          <w:szCs w:val="24"/>
        </w:rPr>
        <w:t>#Loiseau Emmanuel…</w:t>
      </w:r>
    </w:p>
    <w:p w14:paraId="48D41298" w14:textId="77777777" w:rsidR="001712AF" w:rsidRPr="003F1DC9" w:rsidRDefault="001712AF" w:rsidP="00730525">
      <w:pPr>
        <w:rPr>
          <w:color w:val="7F7F7F" w:themeColor="text1" w:themeTint="80"/>
          <w:sz w:val="24"/>
          <w:szCs w:val="24"/>
          <w:u w:val="single"/>
        </w:rPr>
      </w:pPr>
    </w:p>
    <w:p w14:paraId="0ADA339A" w14:textId="77777777" w:rsidR="000A43E9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4</w:t>
      </w:r>
      <w:r w:rsidRPr="003F1DC9">
        <w:rPr>
          <w:color w:val="7F7F7F" w:themeColor="text1" w:themeTint="80"/>
          <w:sz w:val="24"/>
          <w:szCs w:val="24"/>
          <w:u w:val="single"/>
        </w:rPr>
        <w:t> : Donner le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s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noms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 xml:space="preserve"> et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moyennes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élèves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dont le prénom contient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 la lettre A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et dont la moyenne des notes 1 et 2, nommée moyenne, est strictement supérieure à 16</w:t>
      </w:r>
    </w:p>
    <w:p w14:paraId="6FFA6160" w14:textId="77777777" w:rsidR="000A43E9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>prenom,</w:t>
      </w:r>
      <w:r w:rsidRPr="003F1DC9">
        <w:rPr>
          <w:color w:val="7030A0"/>
          <w:sz w:val="24"/>
          <w:szCs w:val="24"/>
        </w:rPr>
        <w:t xml:space="preserve"> </w:t>
      </w:r>
      <w:r w:rsidR="003F1DC9" w:rsidRPr="003F1DC9">
        <w:rPr>
          <w:sz w:val="24"/>
          <w:szCs w:val="24"/>
        </w:rPr>
        <w:t>(</w:t>
      </w:r>
      <w:r w:rsidR="003F1DC9" w:rsidRPr="003F1DC9">
        <w:rPr>
          <w:color w:val="7030A0"/>
          <w:sz w:val="24"/>
          <w:szCs w:val="24"/>
        </w:rPr>
        <w:t>note1</w:t>
      </w:r>
      <w:r w:rsidR="003F1DC9" w:rsidRPr="003F1DC9">
        <w:rPr>
          <w:sz w:val="24"/>
          <w:szCs w:val="24"/>
        </w:rPr>
        <w:t xml:space="preserve"> + </w:t>
      </w:r>
      <w:r w:rsidR="003F1DC9" w:rsidRPr="003F1DC9">
        <w:rPr>
          <w:color w:val="7030A0"/>
          <w:sz w:val="24"/>
          <w:szCs w:val="24"/>
        </w:rPr>
        <w:t>note2</w:t>
      </w:r>
      <w:r w:rsidR="003F1DC9" w:rsidRPr="003F1DC9">
        <w:rPr>
          <w:sz w:val="24"/>
          <w:szCs w:val="24"/>
        </w:rPr>
        <w:t xml:space="preserve">)/2 </w:t>
      </w:r>
      <w:r w:rsidR="003F1DC9" w:rsidRPr="003F1DC9">
        <w:rPr>
          <w:color w:val="002060"/>
          <w:sz w:val="24"/>
          <w:szCs w:val="24"/>
        </w:rPr>
        <w:t>AS</w:t>
      </w:r>
      <w:r w:rsidR="003F1DC9" w:rsidRPr="003F1DC9">
        <w:rPr>
          <w:color w:val="7030A0"/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 xml:space="preserve">moyenne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="000A43E9" w:rsidRPr="003F1DC9">
        <w:rPr>
          <w:color w:val="00B050"/>
          <w:sz w:val="24"/>
          <w:szCs w:val="24"/>
        </w:rPr>
        <w:t>leve</w:t>
      </w:r>
      <w:r w:rsidRPr="003F1DC9">
        <w:rPr>
          <w:sz w:val="24"/>
          <w:szCs w:val="24"/>
        </w:rPr>
        <w:t xml:space="preserve"> </w:t>
      </w:r>
    </w:p>
    <w:p w14:paraId="7376962F" w14:textId="77777777" w:rsidR="00730525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WHERE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sz w:val="24"/>
          <w:szCs w:val="24"/>
        </w:rPr>
        <w:t xml:space="preserve">16 &lt;= </w:t>
      </w:r>
      <w:r w:rsidR="009A59FA" w:rsidRPr="003F1DC9">
        <w:rPr>
          <w:color w:val="7030A0"/>
          <w:sz w:val="24"/>
          <w:szCs w:val="24"/>
        </w:rPr>
        <w:t>moyenne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002060"/>
          <w:sz w:val="24"/>
          <w:szCs w:val="24"/>
        </w:rPr>
        <w:t>AND</w:t>
      </w:r>
      <w:r w:rsidR="00976CD9" w:rsidRPr="003F1DC9">
        <w:rPr>
          <w:sz w:val="24"/>
          <w:szCs w:val="24"/>
        </w:rPr>
        <w:t xml:space="preserve"> </w:t>
      </w:r>
      <w:r w:rsidR="00976CD9" w:rsidRPr="003F1DC9">
        <w:rPr>
          <w:color w:val="7030A0"/>
          <w:sz w:val="24"/>
          <w:szCs w:val="24"/>
        </w:rPr>
        <w:t xml:space="preserve">prenom </w:t>
      </w:r>
      <w:r w:rsidR="00976CD9" w:rsidRPr="003F1DC9">
        <w:rPr>
          <w:color w:val="002060"/>
          <w:sz w:val="24"/>
          <w:szCs w:val="24"/>
        </w:rPr>
        <w:t>LIKE</w:t>
      </w:r>
      <w:r w:rsidR="00976CD9" w:rsidRPr="003F1DC9">
        <w:rPr>
          <w:sz w:val="24"/>
          <w:szCs w:val="24"/>
        </w:rPr>
        <w:t xml:space="preserve"> '</w:t>
      </w:r>
      <w:r w:rsidR="00976CD9" w:rsidRPr="003F1DC9">
        <w:rPr>
          <w:color w:val="FF0000"/>
          <w:sz w:val="24"/>
          <w:szCs w:val="24"/>
        </w:rPr>
        <w:t>%A%</w:t>
      </w:r>
      <w:r w:rsidR="00976CD9" w:rsidRPr="003F1DC9">
        <w:rPr>
          <w:sz w:val="24"/>
          <w:szCs w:val="24"/>
        </w:rPr>
        <w:t>';</w:t>
      </w:r>
      <w:r w:rsidR="009A59FA" w:rsidRPr="003F1DC9">
        <w:rPr>
          <w:sz w:val="24"/>
          <w:szCs w:val="24"/>
        </w:rPr>
        <w:tab/>
      </w:r>
      <w:r w:rsidR="009A59FA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>#On en obtient 415…</w:t>
      </w:r>
    </w:p>
    <w:p w14:paraId="276C8216" w14:textId="77777777" w:rsidR="003F1DC9" w:rsidRPr="003F1DC9" w:rsidRDefault="003F1DC9" w:rsidP="000A43E9">
      <w:pPr>
        <w:rPr>
          <w:color w:val="7F7F7F" w:themeColor="text1" w:themeTint="80"/>
          <w:sz w:val="24"/>
          <w:szCs w:val="24"/>
          <w:u w:val="single"/>
        </w:rPr>
      </w:pPr>
    </w:p>
    <w:p w14:paraId="08C746F5" w14:textId="77777777" w:rsidR="00825A8C" w:rsidRPr="003F1DC9" w:rsidRDefault="003A46BA" w:rsidP="000A43E9">
      <w:pPr>
        <w:rPr>
          <w:color w:val="FFC00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Exercice5 : Donner le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nom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bre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d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’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élèves du lycee '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Lycée polyvalent Aiguerande'</w:t>
      </w:r>
    </w:p>
    <w:p w14:paraId="5FF9EAFC" w14:textId="77777777" w:rsidR="000A43E9" w:rsidRPr="00D51811" w:rsidRDefault="000A43E9" w:rsidP="000A43E9">
      <w:pPr>
        <w:rPr>
          <w:sz w:val="24"/>
          <w:szCs w:val="24"/>
          <w:lang w:val="en-GB"/>
        </w:rPr>
      </w:pPr>
      <w:r w:rsidRPr="00D51811">
        <w:rPr>
          <w:color w:val="002060"/>
          <w:sz w:val="24"/>
          <w:szCs w:val="24"/>
          <w:lang w:val="en-GB"/>
        </w:rPr>
        <w:t xml:space="preserve">SELECT </w:t>
      </w:r>
      <w:r w:rsidR="009A59FA" w:rsidRPr="00D51811">
        <w:rPr>
          <w:color w:val="002060"/>
          <w:sz w:val="24"/>
          <w:szCs w:val="24"/>
          <w:lang w:val="en-GB"/>
        </w:rPr>
        <w:t>COUNT(</w:t>
      </w:r>
      <w:r w:rsidR="009A59FA" w:rsidRPr="00D51811">
        <w:rPr>
          <w:color w:val="7030A0"/>
          <w:sz w:val="24"/>
          <w:szCs w:val="24"/>
          <w:lang w:val="en-GB"/>
        </w:rPr>
        <w:t>*</w:t>
      </w:r>
      <w:r w:rsidR="009A59FA" w:rsidRPr="00D51811">
        <w:rPr>
          <w:color w:val="002060"/>
          <w:sz w:val="24"/>
          <w:szCs w:val="24"/>
          <w:lang w:val="en-GB"/>
        </w:rPr>
        <w:t xml:space="preserve">) </w:t>
      </w:r>
      <w:r w:rsidRPr="00D51811">
        <w:rPr>
          <w:color w:val="002060"/>
          <w:sz w:val="24"/>
          <w:szCs w:val="24"/>
          <w:lang w:val="en-GB"/>
        </w:rPr>
        <w:t xml:space="preserve">FROM </w:t>
      </w:r>
      <w:r w:rsidR="00875039" w:rsidRPr="00D51811">
        <w:rPr>
          <w:color w:val="00B050"/>
          <w:sz w:val="24"/>
          <w:szCs w:val="24"/>
          <w:lang w:val="en-GB"/>
        </w:rPr>
        <w:t>e</w:t>
      </w:r>
      <w:r w:rsidR="009A59FA" w:rsidRPr="00D51811">
        <w:rPr>
          <w:color w:val="00B050"/>
          <w:sz w:val="24"/>
          <w:szCs w:val="24"/>
          <w:lang w:val="en-GB"/>
        </w:rPr>
        <w:t>leve</w:t>
      </w:r>
      <w:r w:rsidRPr="00D51811">
        <w:rPr>
          <w:color w:val="00B050"/>
          <w:sz w:val="24"/>
          <w:szCs w:val="24"/>
          <w:lang w:val="en-GB"/>
        </w:rPr>
        <w:t xml:space="preserve"> </w:t>
      </w:r>
      <w:r w:rsidRPr="00D51811">
        <w:rPr>
          <w:color w:val="002060"/>
          <w:sz w:val="24"/>
          <w:szCs w:val="24"/>
          <w:lang w:val="en-GB"/>
        </w:rPr>
        <w:t xml:space="preserve">JOIN </w:t>
      </w:r>
      <w:r w:rsidR="00875039" w:rsidRPr="00D51811">
        <w:rPr>
          <w:color w:val="00B050"/>
          <w:sz w:val="24"/>
          <w:szCs w:val="24"/>
          <w:lang w:val="en-GB"/>
        </w:rPr>
        <w:t>ly</w:t>
      </w:r>
      <w:r w:rsidR="009A59FA" w:rsidRPr="00D51811">
        <w:rPr>
          <w:color w:val="00B050"/>
          <w:sz w:val="24"/>
          <w:szCs w:val="24"/>
          <w:lang w:val="en-GB"/>
        </w:rPr>
        <w:t>cee</w:t>
      </w:r>
      <w:r w:rsidRPr="00D51811">
        <w:rPr>
          <w:color w:val="00B050"/>
          <w:sz w:val="24"/>
          <w:szCs w:val="24"/>
          <w:lang w:val="en-GB"/>
        </w:rPr>
        <w:t xml:space="preserve"> </w:t>
      </w:r>
      <w:r w:rsidRPr="00D51811">
        <w:rPr>
          <w:color w:val="002060"/>
          <w:sz w:val="24"/>
          <w:szCs w:val="24"/>
          <w:lang w:val="en-GB"/>
        </w:rPr>
        <w:t>USING(</w:t>
      </w:r>
      <w:r w:rsidR="003F1DC9" w:rsidRPr="00D51811">
        <w:rPr>
          <w:color w:val="7030A0"/>
          <w:sz w:val="24"/>
          <w:szCs w:val="24"/>
          <w:lang w:val="en-GB"/>
        </w:rPr>
        <w:t>i</w:t>
      </w:r>
      <w:r w:rsidR="009A59FA" w:rsidRPr="00D51811">
        <w:rPr>
          <w:color w:val="7030A0"/>
          <w:sz w:val="24"/>
          <w:szCs w:val="24"/>
          <w:lang w:val="en-GB"/>
        </w:rPr>
        <w:t>dLycee</w:t>
      </w:r>
      <w:r w:rsidRPr="00D51811">
        <w:rPr>
          <w:color w:val="002060"/>
          <w:sz w:val="24"/>
          <w:szCs w:val="24"/>
          <w:lang w:val="en-GB"/>
        </w:rPr>
        <w:t>)</w:t>
      </w:r>
      <w:r w:rsidRPr="00D51811">
        <w:rPr>
          <w:color w:val="7030A0"/>
          <w:sz w:val="24"/>
          <w:szCs w:val="24"/>
          <w:lang w:val="en-GB"/>
        </w:rPr>
        <w:t xml:space="preserve"> </w:t>
      </w:r>
    </w:p>
    <w:p w14:paraId="11B8B86A" w14:textId="77777777"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3F1DC9" w:rsidRPr="003F1DC9">
        <w:rPr>
          <w:color w:val="00B050"/>
          <w:sz w:val="24"/>
          <w:szCs w:val="24"/>
        </w:rPr>
        <w:t>lycee</w:t>
      </w:r>
      <w:r w:rsidR="003F1DC9" w:rsidRPr="003F1DC9">
        <w:rPr>
          <w:color w:val="002060"/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>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= </w:t>
      </w:r>
      <w:r w:rsidR="009A59FA" w:rsidRPr="003F1DC9">
        <w:rPr>
          <w:color w:val="FF0000"/>
          <w:sz w:val="24"/>
          <w:szCs w:val="24"/>
        </w:rPr>
        <w:t>'</w:t>
      </w:r>
      <w:r w:rsidR="00875039" w:rsidRPr="003F1DC9">
        <w:rPr>
          <w:color w:val="FF0000"/>
          <w:sz w:val="24"/>
          <w:szCs w:val="24"/>
        </w:rPr>
        <w:t>Lycée polyvalent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FF0000"/>
          <w:sz w:val="24"/>
          <w:szCs w:val="24"/>
        </w:rPr>
        <w:t>Aiguerande'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>#On en obtient 60…</w:t>
      </w:r>
    </w:p>
    <w:p w14:paraId="76877F70" w14:textId="77777777" w:rsidR="00B92119" w:rsidRPr="003F1DC9" w:rsidRDefault="00B92119" w:rsidP="00730525">
      <w:pPr>
        <w:rPr>
          <w:color w:val="7F7F7F" w:themeColor="text1" w:themeTint="80"/>
          <w:sz w:val="24"/>
          <w:szCs w:val="24"/>
          <w:u w:val="single"/>
        </w:rPr>
      </w:pPr>
    </w:p>
    <w:p w14:paraId="4730F016" w14:textId="77777777" w:rsidR="000A43E9" w:rsidRPr="00847886" w:rsidRDefault="000A43E9" w:rsidP="000A43E9">
      <w:pPr>
        <w:rPr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6</w:t>
      </w:r>
      <w:r w:rsidRPr="003F1DC9">
        <w:rPr>
          <w:color w:val="7F7F7F" w:themeColor="text1" w:themeTint="80"/>
          <w:sz w:val="24"/>
          <w:szCs w:val="24"/>
          <w:u w:val="single"/>
        </w:rPr>
        <w:t> : Donner le nombre d’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élèves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du lycée '</w:t>
      </w:r>
      <w:r w:rsidR="00185EB6" w:rsidRPr="00185EB6">
        <w:rPr>
          <w:color w:val="7F7F7F" w:themeColor="text1" w:themeTint="80"/>
          <w:sz w:val="24"/>
          <w:szCs w:val="24"/>
          <w:u w:val="single"/>
        </w:rPr>
        <w:t xml:space="preserve"> Lycée général et technologique Jean-Paul Sartre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ont postulé pour l</w:t>
      </w:r>
      <w:r w:rsidR="00847886">
        <w:rPr>
          <w:color w:val="7F7F7F" w:themeColor="text1" w:themeTint="80"/>
          <w:sz w:val="24"/>
          <w:szCs w:val="24"/>
          <w:u w:val="single"/>
        </w:rPr>
        <w:t>a faculté de droit</w:t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 w:rsidRPr="003F1DC9">
        <w:rPr>
          <w:color w:val="FFC000"/>
          <w:sz w:val="24"/>
          <w:szCs w:val="24"/>
        </w:rPr>
        <w:t xml:space="preserve">#On en obtient </w:t>
      </w:r>
      <w:r w:rsidR="00847886">
        <w:rPr>
          <w:color w:val="FFC000"/>
          <w:sz w:val="24"/>
          <w:szCs w:val="24"/>
        </w:rPr>
        <w:t>14</w:t>
      </w:r>
      <w:r w:rsidR="00847886" w:rsidRPr="003F1DC9">
        <w:rPr>
          <w:color w:val="FFC000"/>
          <w:sz w:val="24"/>
          <w:szCs w:val="24"/>
        </w:rPr>
        <w:t>…</w:t>
      </w:r>
    </w:p>
    <w:p w14:paraId="3B775455" w14:textId="77777777" w:rsidR="00185EB6" w:rsidRPr="00D51811" w:rsidRDefault="000A43E9" w:rsidP="009A59FA">
      <w:pPr>
        <w:rPr>
          <w:color w:val="002060"/>
          <w:sz w:val="24"/>
          <w:szCs w:val="24"/>
          <w:lang w:val="en-GB"/>
        </w:rPr>
      </w:pPr>
      <w:r w:rsidRPr="00D51811">
        <w:rPr>
          <w:color w:val="002060"/>
          <w:sz w:val="24"/>
          <w:szCs w:val="24"/>
          <w:lang w:val="en-GB"/>
        </w:rPr>
        <w:t xml:space="preserve">SELECT </w:t>
      </w:r>
      <w:r w:rsidRPr="00D51811">
        <w:rPr>
          <w:color w:val="00B0F0"/>
          <w:sz w:val="24"/>
          <w:szCs w:val="24"/>
          <w:lang w:val="en-GB"/>
        </w:rPr>
        <w:t xml:space="preserve">COUNT </w:t>
      </w:r>
      <w:r w:rsidRPr="00D51811">
        <w:rPr>
          <w:sz w:val="24"/>
          <w:szCs w:val="24"/>
          <w:lang w:val="en-GB"/>
        </w:rPr>
        <w:t>(</w:t>
      </w:r>
      <w:r w:rsidR="009A59FA" w:rsidRPr="00D51811">
        <w:rPr>
          <w:color w:val="7030A0"/>
          <w:sz w:val="24"/>
          <w:szCs w:val="24"/>
          <w:lang w:val="en-GB"/>
        </w:rPr>
        <w:t>*</w:t>
      </w:r>
      <w:r w:rsidRPr="00D51811">
        <w:rPr>
          <w:sz w:val="24"/>
          <w:szCs w:val="24"/>
          <w:lang w:val="en-GB"/>
        </w:rPr>
        <w:t xml:space="preserve">) </w:t>
      </w:r>
      <w:r w:rsidRPr="00D51811">
        <w:rPr>
          <w:color w:val="002060"/>
          <w:sz w:val="24"/>
          <w:szCs w:val="24"/>
          <w:lang w:val="en-GB"/>
        </w:rPr>
        <w:t xml:space="preserve">FROM </w:t>
      </w:r>
      <w:r w:rsidR="009B54CA" w:rsidRPr="00D51811">
        <w:rPr>
          <w:color w:val="00B050"/>
          <w:sz w:val="24"/>
          <w:szCs w:val="24"/>
          <w:lang w:val="en-GB"/>
        </w:rPr>
        <w:t>e</w:t>
      </w:r>
      <w:r w:rsidR="009A59FA" w:rsidRPr="00D51811">
        <w:rPr>
          <w:color w:val="00B050"/>
          <w:sz w:val="24"/>
          <w:szCs w:val="24"/>
          <w:lang w:val="en-GB"/>
        </w:rPr>
        <w:t>leve</w:t>
      </w:r>
      <w:r w:rsidRPr="00D51811">
        <w:rPr>
          <w:color w:val="00B050"/>
          <w:sz w:val="24"/>
          <w:szCs w:val="24"/>
          <w:lang w:val="en-GB"/>
        </w:rPr>
        <w:t xml:space="preserve"> </w:t>
      </w:r>
      <w:r w:rsidRPr="00D51811">
        <w:rPr>
          <w:color w:val="002060"/>
          <w:sz w:val="24"/>
          <w:szCs w:val="24"/>
          <w:lang w:val="en-GB"/>
        </w:rPr>
        <w:t xml:space="preserve">JOIN </w:t>
      </w:r>
      <w:r w:rsidR="009B54CA" w:rsidRPr="00D51811">
        <w:rPr>
          <w:color w:val="00B050"/>
          <w:sz w:val="24"/>
          <w:szCs w:val="24"/>
          <w:lang w:val="en-GB"/>
        </w:rPr>
        <w:t>l</w:t>
      </w:r>
      <w:r w:rsidR="009A59FA" w:rsidRPr="00D51811">
        <w:rPr>
          <w:color w:val="00B050"/>
          <w:sz w:val="24"/>
          <w:szCs w:val="24"/>
          <w:lang w:val="en-GB"/>
        </w:rPr>
        <w:t xml:space="preserve">ycee </w:t>
      </w:r>
      <w:r w:rsidR="009A59FA" w:rsidRPr="00D51811">
        <w:rPr>
          <w:color w:val="002060"/>
          <w:sz w:val="24"/>
          <w:szCs w:val="24"/>
          <w:lang w:val="en-GB"/>
        </w:rPr>
        <w:t>USING(</w:t>
      </w:r>
      <w:r w:rsidR="009A59FA" w:rsidRPr="00D51811">
        <w:rPr>
          <w:color w:val="7030A0"/>
          <w:sz w:val="24"/>
          <w:szCs w:val="24"/>
          <w:lang w:val="en-GB"/>
        </w:rPr>
        <w:t>IdLycee</w:t>
      </w:r>
      <w:r w:rsidR="009A59FA" w:rsidRPr="00D51811">
        <w:rPr>
          <w:color w:val="002060"/>
          <w:sz w:val="24"/>
          <w:szCs w:val="24"/>
          <w:lang w:val="en-GB"/>
        </w:rPr>
        <w:t>)</w:t>
      </w:r>
      <w:r w:rsidR="003F1DC9" w:rsidRPr="00D51811">
        <w:rPr>
          <w:color w:val="002060"/>
          <w:sz w:val="24"/>
          <w:szCs w:val="24"/>
          <w:lang w:val="en-GB"/>
        </w:rPr>
        <w:t xml:space="preserve"> </w:t>
      </w:r>
    </w:p>
    <w:p w14:paraId="6BEB20A3" w14:textId="77777777" w:rsidR="009A59FA" w:rsidRPr="00D51811" w:rsidRDefault="009A59FA" w:rsidP="009A59FA">
      <w:pPr>
        <w:rPr>
          <w:sz w:val="24"/>
          <w:szCs w:val="24"/>
          <w:lang w:val="en-GB"/>
        </w:rPr>
      </w:pPr>
      <w:r w:rsidRPr="00D51811">
        <w:rPr>
          <w:color w:val="002060"/>
          <w:sz w:val="24"/>
          <w:szCs w:val="24"/>
          <w:lang w:val="en-GB"/>
        </w:rPr>
        <w:t xml:space="preserve">JOIN </w:t>
      </w:r>
      <w:r w:rsidR="00185EB6" w:rsidRPr="00D51811">
        <w:rPr>
          <w:color w:val="00B050"/>
          <w:sz w:val="24"/>
          <w:szCs w:val="24"/>
          <w:lang w:val="en-GB"/>
        </w:rPr>
        <w:t xml:space="preserve">candidature </w:t>
      </w:r>
      <w:r w:rsidR="00185EB6" w:rsidRPr="00D51811">
        <w:rPr>
          <w:color w:val="002060"/>
          <w:sz w:val="24"/>
          <w:szCs w:val="24"/>
          <w:lang w:val="en-GB"/>
        </w:rPr>
        <w:t>USING(</w:t>
      </w:r>
      <w:r w:rsidR="00185EB6" w:rsidRPr="00D51811">
        <w:rPr>
          <w:color w:val="7030A0"/>
          <w:sz w:val="24"/>
          <w:szCs w:val="24"/>
          <w:lang w:val="en-GB"/>
        </w:rPr>
        <w:t>idEleve</w:t>
      </w:r>
      <w:r w:rsidR="00185EB6" w:rsidRPr="00D51811">
        <w:rPr>
          <w:color w:val="002060"/>
          <w:sz w:val="24"/>
          <w:szCs w:val="24"/>
          <w:lang w:val="en-GB"/>
        </w:rPr>
        <w:t xml:space="preserve">) JOIN </w:t>
      </w:r>
      <w:r w:rsidR="009B54CA" w:rsidRPr="00D51811">
        <w:rPr>
          <w:color w:val="00B050"/>
          <w:sz w:val="24"/>
          <w:szCs w:val="24"/>
          <w:lang w:val="en-GB"/>
        </w:rPr>
        <w:t xml:space="preserve">superieur </w:t>
      </w:r>
      <w:r w:rsidRPr="00D51811">
        <w:rPr>
          <w:color w:val="002060"/>
          <w:sz w:val="24"/>
          <w:szCs w:val="24"/>
          <w:lang w:val="en-GB"/>
        </w:rPr>
        <w:t>USING(</w:t>
      </w:r>
      <w:r w:rsidRPr="00D51811">
        <w:rPr>
          <w:color w:val="7030A0"/>
          <w:sz w:val="24"/>
          <w:szCs w:val="24"/>
          <w:lang w:val="en-GB"/>
        </w:rPr>
        <w:t>Id</w:t>
      </w:r>
      <w:r w:rsidR="009B54CA" w:rsidRPr="00D51811">
        <w:rPr>
          <w:color w:val="7030A0"/>
          <w:sz w:val="24"/>
          <w:szCs w:val="24"/>
          <w:lang w:val="en-GB"/>
        </w:rPr>
        <w:t>superieur</w:t>
      </w:r>
      <w:r w:rsidRPr="00D51811">
        <w:rPr>
          <w:color w:val="002060"/>
          <w:sz w:val="24"/>
          <w:szCs w:val="24"/>
          <w:lang w:val="en-GB"/>
        </w:rPr>
        <w:t>)</w:t>
      </w:r>
    </w:p>
    <w:p w14:paraId="364FEC4D" w14:textId="77777777"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9B54CA" w:rsidRPr="003F1DC9">
        <w:rPr>
          <w:color w:val="00B050"/>
          <w:sz w:val="24"/>
          <w:szCs w:val="24"/>
        </w:rPr>
        <w:t>l</w:t>
      </w:r>
      <w:r w:rsidR="009A59FA" w:rsidRPr="003F1DC9">
        <w:rPr>
          <w:color w:val="00B050"/>
          <w:sz w:val="24"/>
          <w:szCs w:val="24"/>
        </w:rPr>
        <w:t>ycee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185EB6">
        <w:rPr>
          <w:color w:val="FF0000"/>
          <w:sz w:val="24"/>
          <w:szCs w:val="24"/>
        </w:rPr>
        <w:t>'</w:t>
      </w:r>
      <w:r w:rsidR="00185EB6" w:rsidRPr="00185EB6">
        <w:rPr>
          <w:color w:val="FF0000"/>
          <w:sz w:val="24"/>
          <w:szCs w:val="24"/>
        </w:rPr>
        <w:t>Lycée général et technologique Jean-Paul Sartre</w:t>
      </w:r>
      <w:r w:rsidR="00185EB6">
        <w:rPr>
          <w:color w:val="FF0000"/>
          <w:sz w:val="24"/>
          <w:szCs w:val="24"/>
        </w:rPr>
        <w:t>'</w:t>
      </w:r>
      <w:r w:rsidR="00185EB6">
        <w:t xml:space="preserve"> </w:t>
      </w:r>
      <w:r w:rsidR="009A59FA" w:rsidRPr="003F1DC9">
        <w:rPr>
          <w:color w:val="002060"/>
          <w:sz w:val="24"/>
          <w:szCs w:val="24"/>
        </w:rPr>
        <w:t xml:space="preserve">AND </w:t>
      </w:r>
      <w:r w:rsidR="009B54CA" w:rsidRPr="003F1DC9">
        <w:rPr>
          <w:color w:val="00B050"/>
          <w:sz w:val="24"/>
          <w:szCs w:val="24"/>
        </w:rPr>
        <w:t>superieur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9A59FA" w:rsidRPr="00847886">
        <w:rPr>
          <w:color w:val="FF0000"/>
          <w:sz w:val="24"/>
          <w:szCs w:val="24"/>
        </w:rPr>
        <w:t>'</w:t>
      </w:r>
      <w:r w:rsidR="00185EB6" w:rsidRPr="00847886">
        <w:rPr>
          <w:color w:val="FF0000"/>
          <w:sz w:val="24"/>
          <w:szCs w:val="24"/>
        </w:rPr>
        <w:t>Faculté de droit</w:t>
      </w:r>
      <w:r w:rsidR="003A46BA" w:rsidRPr="00847886">
        <w:rPr>
          <w:color w:val="FF0000"/>
          <w:sz w:val="24"/>
          <w:szCs w:val="24"/>
        </w:rPr>
        <w:t xml:space="preserve"> </w:t>
      </w:r>
      <w:r w:rsidR="009A59FA" w:rsidRPr="00847886">
        <w:rPr>
          <w:color w:val="FF0000"/>
          <w:sz w:val="24"/>
          <w:szCs w:val="24"/>
        </w:rPr>
        <w:t>'</w:t>
      </w:r>
      <w:r w:rsidRPr="003F1DC9">
        <w:rPr>
          <w:sz w:val="24"/>
          <w:szCs w:val="24"/>
        </w:rPr>
        <w:t>;</w:t>
      </w:r>
    </w:p>
    <w:p w14:paraId="33290CC8" w14:textId="77777777" w:rsidR="003A46BA" w:rsidRPr="003F1DC9" w:rsidRDefault="003A46BA" w:rsidP="000A43E9">
      <w:pPr>
        <w:rPr>
          <w:sz w:val="24"/>
          <w:szCs w:val="24"/>
        </w:rPr>
      </w:pPr>
    </w:p>
    <w:p w14:paraId="48DC2115" w14:textId="77777777" w:rsidR="00730525" w:rsidRPr="00D51811" w:rsidRDefault="000A43E9" w:rsidP="00730525">
      <w:pPr>
        <w:rPr>
          <w:color w:val="7F7F7F" w:themeColor="text1" w:themeTint="80"/>
          <w:sz w:val="24"/>
          <w:szCs w:val="24"/>
          <w:lang w:val="en-GB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7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Donner les noms des </w:t>
      </w:r>
      <w:r w:rsidR="00847886">
        <w:rPr>
          <w:color w:val="7F7F7F" w:themeColor="text1" w:themeTint="80"/>
          <w:sz w:val="24"/>
          <w:szCs w:val="24"/>
          <w:u w:val="single"/>
        </w:rPr>
        <w:t>fille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290CC5">
        <w:rPr>
          <w:color w:val="7F7F7F" w:themeColor="text1" w:themeTint="80"/>
          <w:sz w:val="24"/>
          <w:szCs w:val="24"/>
          <w:u w:val="single"/>
        </w:rPr>
        <w:t>prénommées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ont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dans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l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 même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lycée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>qu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 Weis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(sauf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elle</w:t>
      </w:r>
      <w:r w:rsidR="00290CC5">
        <w:rPr>
          <w:color w:val="7F7F7F" w:themeColor="text1" w:themeTint="80"/>
          <w:sz w:val="24"/>
          <w:szCs w:val="24"/>
          <w:u w:val="single"/>
        </w:rPr>
        <w:t xml:space="preserve">-même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!)</w:t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 w:rsidRPr="003F1DC9">
        <w:rPr>
          <w:sz w:val="24"/>
          <w:szCs w:val="24"/>
        </w:rPr>
        <w:t xml:space="preserve">       </w:t>
      </w:r>
      <w:r w:rsidR="00290CC5" w:rsidRPr="00D51811">
        <w:rPr>
          <w:i/>
          <w:color w:val="7F7F7F" w:themeColor="text1" w:themeTint="80"/>
          <w:sz w:val="24"/>
          <w:szCs w:val="24"/>
          <w:lang w:val="en-GB"/>
        </w:rPr>
        <w:t>auto jointure…</w:t>
      </w:r>
    </w:p>
    <w:p w14:paraId="3FEE06F5" w14:textId="77777777" w:rsidR="00976CD9" w:rsidRPr="00D51811" w:rsidRDefault="00916C4C" w:rsidP="00976CD9">
      <w:pPr>
        <w:rPr>
          <w:i/>
          <w:color w:val="7F7F7F" w:themeColor="text1" w:themeTint="80"/>
          <w:sz w:val="24"/>
          <w:szCs w:val="24"/>
          <w:lang w:val="en-GB"/>
        </w:rPr>
      </w:pPr>
      <w:r w:rsidRPr="00D51811">
        <w:rPr>
          <w:color w:val="002060"/>
          <w:sz w:val="24"/>
          <w:szCs w:val="24"/>
          <w:lang w:val="en-GB"/>
        </w:rPr>
        <w:t xml:space="preserve">SELECT </w:t>
      </w:r>
      <w:r w:rsidR="009B54CA" w:rsidRPr="00D51811">
        <w:rPr>
          <w:color w:val="FF0000"/>
          <w:sz w:val="24"/>
          <w:szCs w:val="24"/>
          <w:lang w:val="en-GB"/>
        </w:rPr>
        <w:t>E</w:t>
      </w:r>
      <w:r w:rsidR="005170AA" w:rsidRPr="00D51811">
        <w:rPr>
          <w:color w:val="FF0000"/>
          <w:sz w:val="24"/>
          <w:szCs w:val="24"/>
          <w:lang w:val="en-GB"/>
        </w:rPr>
        <w:t>leve</w:t>
      </w:r>
      <w:r w:rsidR="004624F2" w:rsidRPr="00D51811">
        <w:rPr>
          <w:color w:val="FF0000"/>
          <w:sz w:val="24"/>
          <w:szCs w:val="24"/>
          <w:lang w:val="en-GB"/>
        </w:rPr>
        <w:t>2</w:t>
      </w:r>
      <w:r w:rsidRPr="00D51811">
        <w:rPr>
          <w:sz w:val="24"/>
          <w:szCs w:val="24"/>
          <w:lang w:val="en-GB"/>
        </w:rPr>
        <w:t>.</w:t>
      </w:r>
      <w:r w:rsidR="005170AA" w:rsidRPr="00D51811">
        <w:rPr>
          <w:color w:val="7030A0"/>
          <w:sz w:val="24"/>
          <w:szCs w:val="24"/>
          <w:lang w:val="en-GB"/>
        </w:rPr>
        <w:t>nom</w:t>
      </w:r>
      <w:r w:rsidRPr="00D51811">
        <w:rPr>
          <w:sz w:val="24"/>
          <w:szCs w:val="24"/>
          <w:lang w:val="en-GB"/>
        </w:rPr>
        <w:t xml:space="preserve"> </w:t>
      </w:r>
      <w:r w:rsidR="00976CD9" w:rsidRPr="00D51811">
        <w:rPr>
          <w:sz w:val="24"/>
          <w:szCs w:val="24"/>
          <w:lang w:val="en-GB"/>
        </w:rPr>
        <w:tab/>
      </w:r>
      <w:r w:rsidR="00976CD9" w:rsidRPr="00D51811">
        <w:rPr>
          <w:sz w:val="24"/>
          <w:szCs w:val="24"/>
          <w:lang w:val="en-GB"/>
        </w:rPr>
        <w:tab/>
      </w:r>
      <w:r w:rsidR="00976CD9" w:rsidRPr="00D51811">
        <w:rPr>
          <w:sz w:val="24"/>
          <w:szCs w:val="24"/>
          <w:lang w:val="en-GB"/>
        </w:rPr>
        <w:tab/>
      </w:r>
      <w:r w:rsidR="00976CD9" w:rsidRPr="00D51811">
        <w:rPr>
          <w:sz w:val="24"/>
          <w:szCs w:val="24"/>
          <w:lang w:val="en-GB"/>
        </w:rPr>
        <w:tab/>
      </w:r>
      <w:r w:rsidR="00976CD9" w:rsidRPr="00D51811">
        <w:rPr>
          <w:sz w:val="24"/>
          <w:szCs w:val="24"/>
          <w:lang w:val="en-GB"/>
        </w:rPr>
        <w:tab/>
      </w:r>
      <w:r w:rsidR="00976CD9" w:rsidRPr="00D51811">
        <w:rPr>
          <w:sz w:val="24"/>
          <w:szCs w:val="24"/>
          <w:lang w:val="en-GB"/>
        </w:rPr>
        <w:tab/>
      </w:r>
      <w:r w:rsidR="00976CD9" w:rsidRPr="00D51811">
        <w:rPr>
          <w:sz w:val="24"/>
          <w:szCs w:val="24"/>
          <w:lang w:val="en-GB"/>
        </w:rPr>
        <w:tab/>
      </w:r>
      <w:r w:rsidR="00976CD9" w:rsidRPr="00D51811">
        <w:rPr>
          <w:sz w:val="24"/>
          <w:szCs w:val="24"/>
          <w:lang w:val="en-GB"/>
        </w:rPr>
        <w:tab/>
      </w:r>
      <w:r w:rsidR="004624F2" w:rsidRPr="00D51811">
        <w:rPr>
          <w:color w:val="FFC000"/>
          <w:sz w:val="24"/>
          <w:szCs w:val="24"/>
          <w:lang w:val="en-GB"/>
        </w:rPr>
        <w:t>#On en obtient 2 : Bodin Moreno</w:t>
      </w:r>
    </w:p>
    <w:p w14:paraId="298DC729" w14:textId="77777777" w:rsidR="005170AA" w:rsidRPr="00D51811" w:rsidRDefault="005170AA" w:rsidP="005170AA">
      <w:pPr>
        <w:rPr>
          <w:sz w:val="24"/>
          <w:szCs w:val="24"/>
          <w:lang w:val="en-GB"/>
        </w:rPr>
      </w:pPr>
      <w:r w:rsidRPr="00D51811">
        <w:rPr>
          <w:rFonts w:cstheme="minorHAnsi"/>
          <w:color w:val="002060"/>
          <w:sz w:val="24"/>
          <w:szCs w:val="24"/>
          <w:lang w:val="en-GB"/>
        </w:rPr>
        <w:t>F</w:t>
      </w:r>
      <w:r w:rsidR="00AF3D79" w:rsidRPr="00D51811">
        <w:rPr>
          <w:rFonts w:cstheme="minorHAnsi"/>
          <w:color w:val="002060"/>
          <w:sz w:val="24"/>
          <w:szCs w:val="24"/>
          <w:lang w:val="en-GB"/>
        </w:rPr>
        <w:t xml:space="preserve">ROM </w:t>
      </w:r>
      <w:r w:rsidR="009B54CA" w:rsidRPr="00D51811">
        <w:rPr>
          <w:rFonts w:cstheme="minorHAnsi"/>
          <w:color w:val="00B050"/>
          <w:sz w:val="24"/>
          <w:szCs w:val="24"/>
          <w:lang w:val="en-GB"/>
        </w:rPr>
        <w:t>e</w:t>
      </w:r>
      <w:r w:rsidRPr="00D51811">
        <w:rPr>
          <w:rFonts w:cstheme="minorHAnsi"/>
          <w:color w:val="00B050"/>
          <w:sz w:val="24"/>
          <w:szCs w:val="24"/>
          <w:lang w:val="en-GB"/>
        </w:rPr>
        <w:t xml:space="preserve">leve </w:t>
      </w:r>
      <w:r w:rsidRPr="00D51811">
        <w:rPr>
          <w:rFonts w:cstheme="minorHAnsi"/>
          <w:color w:val="FF0000"/>
          <w:sz w:val="24"/>
          <w:szCs w:val="24"/>
          <w:lang w:val="en-GB"/>
        </w:rPr>
        <w:t>E1</w:t>
      </w:r>
      <w:r w:rsidRPr="00D51811">
        <w:rPr>
          <w:rFonts w:cstheme="minorHAnsi"/>
          <w:color w:val="002060"/>
          <w:sz w:val="24"/>
          <w:szCs w:val="24"/>
          <w:lang w:val="en-GB"/>
        </w:rPr>
        <w:t xml:space="preserve"> JO</w:t>
      </w:r>
      <w:r w:rsidR="00AF3D79" w:rsidRPr="00D51811">
        <w:rPr>
          <w:rFonts w:cstheme="minorHAnsi"/>
          <w:color w:val="002060"/>
          <w:sz w:val="24"/>
          <w:szCs w:val="24"/>
          <w:lang w:val="en-GB"/>
        </w:rPr>
        <w:t>I</w:t>
      </w:r>
      <w:r w:rsidRPr="00D51811">
        <w:rPr>
          <w:rFonts w:cstheme="minorHAnsi"/>
          <w:color w:val="002060"/>
          <w:sz w:val="24"/>
          <w:szCs w:val="24"/>
          <w:lang w:val="en-GB"/>
        </w:rPr>
        <w:t xml:space="preserve">N </w:t>
      </w:r>
      <w:r w:rsidR="009B54CA" w:rsidRPr="00D51811">
        <w:rPr>
          <w:rFonts w:cstheme="minorHAnsi"/>
          <w:color w:val="00B050"/>
          <w:sz w:val="24"/>
          <w:szCs w:val="24"/>
          <w:lang w:val="en-GB"/>
        </w:rPr>
        <w:t>e</w:t>
      </w:r>
      <w:r w:rsidR="00AF3D79" w:rsidRPr="00D51811">
        <w:rPr>
          <w:rFonts w:cstheme="minorHAnsi"/>
          <w:color w:val="00B050"/>
          <w:sz w:val="24"/>
          <w:szCs w:val="24"/>
          <w:lang w:val="en-GB"/>
        </w:rPr>
        <w:t xml:space="preserve">leve </w:t>
      </w:r>
      <w:r w:rsidR="00AF3D79" w:rsidRPr="00D51811">
        <w:rPr>
          <w:rFonts w:cstheme="minorHAnsi"/>
          <w:color w:val="FF0000"/>
          <w:sz w:val="24"/>
          <w:szCs w:val="24"/>
          <w:lang w:val="en-GB"/>
        </w:rPr>
        <w:t>E2</w:t>
      </w:r>
      <w:r w:rsidR="00AF3D79" w:rsidRPr="00D51811">
        <w:rPr>
          <w:rFonts w:cstheme="minorHAnsi"/>
          <w:color w:val="002060"/>
          <w:sz w:val="24"/>
          <w:szCs w:val="24"/>
          <w:lang w:val="en-GB"/>
        </w:rPr>
        <w:t xml:space="preserve"> </w:t>
      </w:r>
      <w:r w:rsidRPr="00D51811">
        <w:rPr>
          <w:color w:val="002060"/>
          <w:sz w:val="24"/>
          <w:szCs w:val="24"/>
          <w:lang w:val="en-GB"/>
        </w:rPr>
        <w:t>O</w:t>
      </w:r>
      <w:r w:rsidR="00AF3D79" w:rsidRPr="00D51811">
        <w:rPr>
          <w:color w:val="002060"/>
          <w:sz w:val="24"/>
          <w:szCs w:val="24"/>
          <w:lang w:val="en-GB"/>
        </w:rPr>
        <w:t>N</w:t>
      </w:r>
      <w:r w:rsidRPr="00D51811">
        <w:rPr>
          <w:color w:val="002060"/>
          <w:sz w:val="24"/>
          <w:szCs w:val="24"/>
          <w:lang w:val="en-GB"/>
        </w:rPr>
        <w:t xml:space="preserve"> </w:t>
      </w:r>
      <w:r w:rsidR="00976CD9" w:rsidRPr="00D51811">
        <w:rPr>
          <w:color w:val="FF0000"/>
          <w:sz w:val="24"/>
          <w:szCs w:val="24"/>
          <w:lang w:val="en-GB"/>
        </w:rPr>
        <w:t>E1</w:t>
      </w:r>
      <w:r w:rsidR="00976CD9" w:rsidRPr="00D51811">
        <w:rPr>
          <w:color w:val="7030A0"/>
          <w:sz w:val="24"/>
          <w:szCs w:val="24"/>
          <w:lang w:val="en-GB"/>
        </w:rPr>
        <w:t xml:space="preserve">.idLycee =  </w:t>
      </w:r>
      <w:r w:rsidR="00976CD9" w:rsidRPr="00D51811">
        <w:rPr>
          <w:color w:val="FF0000"/>
          <w:sz w:val="24"/>
          <w:szCs w:val="24"/>
          <w:lang w:val="en-GB"/>
        </w:rPr>
        <w:t>E2</w:t>
      </w:r>
      <w:r w:rsidR="00976CD9" w:rsidRPr="00D51811">
        <w:rPr>
          <w:color w:val="7030A0"/>
          <w:sz w:val="24"/>
          <w:szCs w:val="24"/>
          <w:lang w:val="en-GB"/>
        </w:rPr>
        <w:t>.idLycee</w:t>
      </w:r>
    </w:p>
    <w:p w14:paraId="3F1E47C9" w14:textId="77777777" w:rsidR="005170AA" w:rsidRPr="003F1DC9" w:rsidRDefault="005170AA" w:rsidP="005170AA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'</w:t>
      </w:r>
      <w:r w:rsidR="004624F2">
        <w:rPr>
          <w:color w:val="FF0000"/>
          <w:sz w:val="24"/>
          <w:szCs w:val="24"/>
        </w:rPr>
        <w:t>Weiss</w:t>
      </w:r>
      <w:r w:rsidR="004624F2" w:rsidRPr="003F1DC9">
        <w:rPr>
          <w:color w:val="FF0000"/>
          <w:sz w:val="24"/>
          <w:szCs w:val="24"/>
        </w:rPr>
        <w:t xml:space="preserve">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3F1DC9">
        <w:rPr>
          <w:color w:val="7030A0"/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.prenom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290CC5">
        <w:rPr>
          <w:color w:val="FF0000"/>
          <w:sz w:val="24"/>
          <w:szCs w:val="24"/>
        </w:rPr>
        <w:t xml:space="preserve">'Charlotte'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290CC5">
        <w:rPr>
          <w:color w:val="FF0000"/>
          <w:sz w:val="24"/>
          <w:szCs w:val="24"/>
        </w:rPr>
        <w:t xml:space="preserve"> </w:t>
      </w:r>
      <w:r w:rsidR="00AF3D7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AF3D79" w:rsidRPr="003F1DC9">
        <w:rPr>
          <w:color w:val="7030A0"/>
          <w:sz w:val="24"/>
          <w:szCs w:val="24"/>
        </w:rPr>
        <w:t>.nom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&lt;&gt; </w:t>
      </w:r>
      <w:r w:rsidRPr="003F1DC9">
        <w:rPr>
          <w:color w:val="FF0000"/>
          <w:sz w:val="24"/>
          <w:szCs w:val="24"/>
        </w:rPr>
        <w:t>'</w:t>
      </w:r>
      <w:r w:rsidR="00290CC5">
        <w:rPr>
          <w:color w:val="FF0000"/>
          <w:sz w:val="24"/>
          <w:szCs w:val="24"/>
        </w:rPr>
        <w:t>Wei</w:t>
      </w:r>
      <w:r w:rsidR="004624F2">
        <w:rPr>
          <w:color w:val="FF0000"/>
          <w:sz w:val="24"/>
          <w:szCs w:val="24"/>
        </w:rPr>
        <w:t>s</w:t>
      </w:r>
      <w:r w:rsidR="00290CC5">
        <w:rPr>
          <w:color w:val="FF0000"/>
          <w:sz w:val="24"/>
          <w:szCs w:val="24"/>
        </w:rPr>
        <w:t>s</w:t>
      </w:r>
      <w:r w:rsidRPr="003F1DC9">
        <w:rPr>
          <w:color w:val="FF0000"/>
          <w:sz w:val="24"/>
          <w:szCs w:val="24"/>
        </w:rPr>
        <w:t>'</w:t>
      </w:r>
      <w:r w:rsidR="00976CD9" w:rsidRPr="003F1DC9">
        <w:rPr>
          <w:color w:val="FF0000"/>
          <w:sz w:val="24"/>
          <w:szCs w:val="24"/>
        </w:rPr>
        <w:t xml:space="preserve"> </w:t>
      </w:r>
      <w:r w:rsidR="00976CD9" w:rsidRPr="004624F2">
        <w:rPr>
          <w:color w:val="002060"/>
          <w:sz w:val="24"/>
          <w:szCs w:val="24"/>
        </w:rPr>
        <w:t>AND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976CD9" w:rsidRPr="003F1DC9">
        <w:rPr>
          <w:color w:val="7030A0"/>
          <w:sz w:val="24"/>
          <w:szCs w:val="24"/>
        </w:rPr>
        <w:t xml:space="preserve">.prenom </w:t>
      </w:r>
      <w:r w:rsidR="00847886">
        <w:rPr>
          <w:sz w:val="24"/>
          <w:szCs w:val="24"/>
        </w:rPr>
        <w:t>=</w:t>
      </w:r>
      <w:r w:rsidR="00976CD9" w:rsidRPr="003F1DC9">
        <w:rPr>
          <w:sz w:val="24"/>
          <w:szCs w:val="24"/>
        </w:rPr>
        <w:t xml:space="preserve"> </w:t>
      </w:r>
      <w:r w:rsidR="00976CD9" w:rsidRPr="00290CC5">
        <w:rPr>
          <w:color w:val="FF0000"/>
          <w:sz w:val="24"/>
          <w:szCs w:val="24"/>
        </w:rPr>
        <w:t>'</w:t>
      </w:r>
      <w:r w:rsidR="00290CC5" w:rsidRPr="00290CC5">
        <w:rPr>
          <w:color w:val="FF0000"/>
          <w:sz w:val="24"/>
          <w:szCs w:val="24"/>
        </w:rPr>
        <w:t>Charlotte</w:t>
      </w:r>
      <w:r w:rsidR="00976CD9" w:rsidRPr="00290CC5">
        <w:rPr>
          <w:color w:val="FF0000"/>
          <w:sz w:val="24"/>
          <w:szCs w:val="24"/>
        </w:rPr>
        <w:t xml:space="preserve">'  </w:t>
      </w:r>
      <w:r w:rsidRPr="003F1DC9">
        <w:rPr>
          <w:sz w:val="24"/>
          <w:szCs w:val="24"/>
        </w:rPr>
        <w:t>;</w:t>
      </w:r>
    </w:p>
    <w:p w14:paraId="07B4C656" w14:textId="77777777" w:rsidR="00250D79" w:rsidRDefault="00250D79" w:rsidP="00916C4C">
      <w:pPr>
        <w:rPr>
          <w:sz w:val="24"/>
          <w:szCs w:val="24"/>
        </w:rPr>
      </w:pPr>
    </w:p>
    <w:p w14:paraId="3D297C54" w14:textId="77777777" w:rsidR="00CE2942" w:rsidRPr="00A059F9" w:rsidRDefault="00CE2942" w:rsidP="00CE2942">
      <w:pPr>
        <w:rPr>
          <w:i/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Exercice8 : </w:t>
      </w:r>
      <w:r w:rsidR="004624F2">
        <w:rPr>
          <w:color w:val="7F7F7F" w:themeColor="text1" w:themeTint="80"/>
          <w:sz w:val="24"/>
          <w:szCs w:val="24"/>
          <w:u w:val="single"/>
        </w:rPr>
        <w:t>Donner</w:t>
      </w:r>
      <w:r w:rsidR="00A059F9">
        <w:rPr>
          <w:color w:val="7F7F7F" w:themeColor="text1" w:themeTint="80"/>
          <w:sz w:val="24"/>
          <w:szCs w:val="24"/>
          <w:u w:val="single"/>
        </w:rPr>
        <w:t>, pour chaque école du supérieur, son nom et le nombre de postulants</w:t>
      </w:r>
      <w:r w:rsidR="00A059F9">
        <w:rPr>
          <w:color w:val="7F7F7F" w:themeColor="text1" w:themeTint="80"/>
          <w:sz w:val="24"/>
          <w:szCs w:val="24"/>
        </w:rPr>
        <w:tab/>
      </w:r>
      <w:r w:rsidR="00A059F9" w:rsidRPr="00A059F9">
        <w:rPr>
          <w:i/>
          <w:color w:val="7F7F7F" w:themeColor="text1" w:themeTint="80"/>
          <w:sz w:val="24"/>
          <w:szCs w:val="24"/>
        </w:rPr>
        <w:t>GROUP BY</w:t>
      </w:r>
    </w:p>
    <w:p w14:paraId="7B9366FF" w14:textId="77777777" w:rsidR="00A059F9" w:rsidRPr="00A059F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 xml:space="preserve">SELECT </w:t>
      </w:r>
      <w:r w:rsidRPr="00A059F9">
        <w:rPr>
          <w:color w:val="7030A0"/>
          <w:sz w:val="24"/>
          <w:szCs w:val="24"/>
        </w:rPr>
        <w:t>nom</w:t>
      </w:r>
      <w:r w:rsidRPr="00A059F9">
        <w:rPr>
          <w:sz w:val="24"/>
          <w:szCs w:val="24"/>
        </w:rPr>
        <w:t xml:space="preserve">, </w:t>
      </w:r>
      <w:r w:rsidRPr="00A059F9">
        <w:rPr>
          <w:color w:val="00B0F0"/>
          <w:sz w:val="24"/>
          <w:szCs w:val="24"/>
        </w:rPr>
        <w:t>COUNT</w:t>
      </w:r>
      <w:r w:rsidRPr="00A059F9">
        <w:rPr>
          <w:sz w:val="24"/>
          <w:szCs w:val="24"/>
        </w:rPr>
        <w:t>(</w:t>
      </w:r>
      <w:r w:rsidRPr="00A059F9">
        <w:rPr>
          <w:color w:val="002060"/>
          <w:sz w:val="24"/>
          <w:szCs w:val="24"/>
        </w:rPr>
        <w:t>*</w:t>
      </w:r>
      <w:r w:rsidRPr="00A059F9">
        <w:rPr>
          <w:sz w:val="24"/>
          <w:szCs w:val="24"/>
        </w:rPr>
        <w:t>)</w:t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</w:p>
    <w:p w14:paraId="60E34596" w14:textId="77777777" w:rsidR="00CE2942" w:rsidRPr="003F1DC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>FROM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 xml:space="preserve">superieur </w:t>
      </w:r>
      <w:r w:rsidRPr="00A059F9">
        <w:rPr>
          <w:color w:val="002060"/>
          <w:sz w:val="24"/>
          <w:szCs w:val="24"/>
        </w:rPr>
        <w:t>join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>candidature</w:t>
      </w:r>
      <w:r w:rsidRPr="00A059F9"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using</w:t>
      </w:r>
      <w:r w:rsidRPr="00A059F9">
        <w:rPr>
          <w:sz w:val="24"/>
          <w:szCs w:val="24"/>
        </w:rPr>
        <w:t>(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G</w:t>
      </w:r>
      <w:r>
        <w:rPr>
          <w:color w:val="002060"/>
          <w:sz w:val="24"/>
          <w:szCs w:val="24"/>
        </w:rPr>
        <w:t>ROUP BY</w:t>
      </w:r>
      <w:r w:rsidRPr="00A059F9">
        <w:rPr>
          <w:color w:val="002060"/>
          <w:sz w:val="24"/>
          <w:szCs w:val="24"/>
        </w:rPr>
        <w:t xml:space="preserve"> 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 xml:space="preserve">  ;</w:t>
      </w:r>
      <w:r>
        <w:rPr>
          <w:sz w:val="24"/>
          <w:szCs w:val="24"/>
        </w:rPr>
        <w:t xml:space="preserve">  </w:t>
      </w:r>
      <w:r w:rsidRPr="003F1DC9">
        <w:rPr>
          <w:color w:val="FFC000"/>
          <w:sz w:val="24"/>
          <w:szCs w:val="24"/>
        </w:rPr>
        <w:t>#</w:t>
      </w:r>
      <w:r>
        <w:rPr>
          <w:color w:val="FFC000"/>
          <w:sz w:val="24"/>
          <w:szCs w:val="24"/>
        </w:rPr>
        <w:t>Institut des droits de l’ho, 462</w:t>
      </w:r>
    </w:p>
    <w:p w14:paraId="09F17C90" w14:textId="77777777" w:rsidR="00CE2942" w:rsidRPr="003F1DC9" w:rsidRDefault="00CE2942" w:rsidP="00916C4C">
      <w:pPr>
        <w:rPr>
          <w:sz w:val="24"/>
          <w:szCs w:val="24"/>
        </w:rPr>
      </w:pPr>
    </w:p>
    <w:p w14:paraId="10445777" w14:textId="77777777" w:rsidR="00CE2942" w:rsidRPr="003F1DC9" w:rsidRDefault="00CE2942" w:rsidP="00CE2942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Exercice9 : </w:t>
      </w:r>
      <w:r w:rsidR="00CF1CC6">
        <w:rPr>
          <w:color w:val="7F7F7F" w:themeColor="text1" w:themeTint="80"/>
          <w:sz w:val="24"/>
          <w:szCs w:val="24"/>
          <w:u w:val="single"/>
        </w:rPr>
        <w:t>Donner, pour chaque école du supérieur, son nom et le nombre de postulants du lycée du Parc ayant plus de 16 de moyenne</w:t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Pr="00CF1CC6">
        <w:rPr>
          <w:i/>
          <w:color w:val="7F7F7F" w:themeColor="text1" w:themeTint="80"/>
          <w:sz w:val="24"/>
          <w:szCs w:val="24"/>
        </w:rPr>
        <w:t xml:space="preserve">GROUP BY + HAVING </w:t>
      </w:r>
    </w:p>
    <w:p w14:paraId="28DC17B8" w14:textId="77777777" w:rsidR="00B53636" w:rsidRPr="00B53636" w:rsidRDefault="00B53636" w:rsidP="00B53636">
      <w:pPr>
        <w:rPr>
          <w:color w:val="002060"/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SELECT </w:t>
      </w:r>
      <w:r w:rsidRPr="00CF1CC6">
        <w:rPr>
          <w:color w:val="00B050"/>
          <w:sz w:val="24"/>
          <w:szCs w:val="24"/>
        </w:rPr>
        <w:t>superieur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>nom</w:t>
      </w:r>
      <w:r w:rsidR="00CF1CC6" w:rsidRPr="00A059F9">
        <w:rPr>
          <w:sz w:val="24"/>
          <w:szCs w:val="24"/>
        </w:rPr>
        <w:t xml:space="preserve">, </w:t>
      </w:r>
      <w:r w:rsidR="00CF1CC6" w:rsidRPr="00A059F9">
        <w:rPr>
          <w:color w:val="00B0F0"/>
          <w:sz w:val="24"/>
          <w:szCs w:val="24"/>
        </w:rPr>
        <w:t>COUNT</w:t>
      </w:r>
      <w:r w:rsidR="00CF1CC6" w:rsidRPr="00A059F9">
        <w:rPr>
          <w:sz w:val="24"/>
          <w:szCs w:val="24"/>
        </w:rPr>
        <w:t>(</w:t>
      </w:r>
      <w:r w:rsidR="00CF1CC6" w:rsidRPr="00A059F9">
        <w:rPr>
          <w:color w:val="002060"/>
          <w:sz w:val="24"/>
          <w:szCs w:val="24"/>
        </w:rPr>
        <w:t>*</w:t>
      </w:r>
      <w:r w:rsidR="00CF1CC6" w:rsidRPr="00A059F9">
        <w:rPr>
          <w:sz w:val="24"/>
          <w:szCs w:val="24"/>
        </w:rPr>
        <w:t>)</w:t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 w:rsidRPr="003F1DC9">
        <w:rPr>
          <w:color w:val="FFC000"/>
          <w:sz w:val="24"/>
          <w:szCs w:val="24"/>
        </w:rPr>
        <w:t>#</w:t>
      </w:r>
      <w:r w:rsidR="00CF1CC6">
        <w:rPr>
          <w:color w:val="FFC000"/>
          <w:sz w:val="24"/>
          <w:szCs w:val="24"/>
        </w:rPr>
        <w:t>Faculté de droit,6…</w:t>
      </w:r>
    </w:p>
    <w:p w14:paraId="1E86BD1F" w14:textId="77777777" w:rsidR="00B53636" w:rsidRPr="00D51811" w:rsidRDefault="00B53636" w:rsidP="00B53636">
      <w:pPr>
        <w:rPr>
          <w:color w:val="002060"/>
          <w:sz w:val="24"/>
          <w:szCs w:val="24"/>
          <w:lang w:val="en-GB"/>
        </w:rPr>
      </w:pPr>
      <w:r w:rsidRPr="00D51811">
        <w:rPr>
          <w:color w:val="002060"/>
          <w:sz w:val="24"/>
          <w:szCs w:val="24"/>
          <w:lang w:val="en-GB"/>
        </w:rPr>
        <w:t xml:space="preserve">FROM </w:t>
      </w:r>
      <w:r w:rsidRPr="00D51811">
        <w:rPr>
          <w:color w:val="00B050"/>
          <w:sz w:val="24"/>
          <w:szCs w:val="24"/>
          <w:lang w:val="en-GB"/>
        </w:rPr>
        <w:t xml:space="preserve">candidature  </w:t>
      </w:r>
      <w:r w:rsidRPr="00D51811">
        <w:rPr>
          <w:color w:val="002060"/>
          <w:sz w:val="24"/>
          <w:szCs w:val="24"/>
          <w:lang w:val="en-GB"/>
        </w:rPr>
        <w:t xml:space="preserve">JOIN </w:t>
      </w:r>
      <w:r w:rsidRPr="00D51811">
        <w:rPr>
          <w:color w:val="00B050"/>
          <w:sz w:val="24"/>
          <w:szCs w:val="24"/>
          <w:lang w:val="en-GB"/>
        </w:rPr>
        <w:t xml:space="preserve">eleve </w:t>
      </w:r>
      <w:r w:rsidRPr="00D51811">
        <w:rPr>
          <w:color w:val="002060"/>
          <w:sz w:val="24"/>
          <w:szCs w:val="24"/>
          <w:lang w:val="en-GB"/>
        </w:rPr>
        <w:t>USING(</w:t>
      </w:r>
      <w:r w:rsidRPr="00D51811">
        <w:rPr>
          <w:color w:val="7030A0"/>
          <w:sz w:val="24"/>
          <w:szCs w:val="24"/>
          <w:lang w:val="en-GB"/>
        </w:rPr>
        <w:t>idEleve</w:t>
      </w:r>
      <w:r w:rsidRPr="00D51811">
        <w:rPr>
          <w:color w:val="002060"/>
          <w:sz w:val="24"/>
          <w:szCs w:val="24"/>
          <w:lang w:val="en-GB"/>
        </w:rPr>
        <w:t xml:space="preserve">) JOIN </w:t>
      </w:r>
      <w:r w:rsidRPr="00D51811">
        <w:rPr>
          <w:color w:val="00B050"/>
          <w:sz w:val="24"/>
          <w:szCs w:val="24"/>
          <w:lang w:val="en-GB"/>
        </w:rPr>
        <w:t xml:space="preserve">lycee </w:t>
      </w:r>
      <w:r w:rsidRPr="00D51811">
        <w:rPr>
          <w:color w:val="002060"/>
          <w:sz w:val="24"/>
          <w:szCs w:val="24"/>
          <w:lang w:val="en-GB"/>
        </w:rPr>
        <w:t>USING(</w:t>
      </w:r>
      <w:r w:rsidRPr="00D51811">
        <w:rPr>
          <w:color w:val="7030A0"/>
          <w:sz w:val="24"/>
          <w:szCs w:val="24"/>
          <w:lang w:val="en-GB"/>
        </w:rPr>
        <w:t>idLycee</w:t>
      </w:r>
      <w:r w:rsidRPr="00D51811">
        <w:rPr>
          <w:color w:val="002060"/>
          <w:sz w:val="24"/>
          <w:szCs w:val="24"/>
          <w:lang w:val="en-GB"/>
        </w:rPr>
        <w:t xml:space="preserve">) JOIN </w:t>
      </w:r>
      <w:r w:rsidRPr="00D51811">
        <w:rPr>
          <w:color w:val="00B050"/>
          <w:sz w:val="24"/>
          <w:szCs w:val="24"/>
          <w:lang w:val="en-GB"/>
        </w:rPr>
        <w:t xml:space="preserve">superieur </w:t>
      </w:r>
      <w:r w:rsidRPr="00D51811">
        <w:rPr>
          <w:color w:val="002060"/>
          <w:sz w:val="24"/>
          <w:szCs w:val="24"/>
          <w:lang w:val="en-GB"/>
        </w:rPr>
        <w:t>USING(</w:t>
      </w:r>
      <w:r w:rsidRPr="00D51811">
        <w:rPr>
          <w:color w:val="7030A0"/>
          <w:sz w:val="24"/>
          <w:szCs w:val="24"/>
          <w:lang w:val="en-GB"/>
        </w:rPr>
        <w:t>idSuperieur</w:t>
      </w:r>
      <w:r w:rsidRPr="00D51811">
        <w:rPr>
          <w:color w:val="002060"/>
          <w:sz w:val="24"/>
          <w:szCs w:val="24"/>
          <w:lang w:val="en-GB"/>
        </w:rPr>
        <w:t>)</w:t>
      </w:r>
    </w:p>
    <w:p w14:paraId="3212087B" w14:textId="77777777" w:rsidR="00CE2942" w:rsidRPr="003F1DC9" w:rsidRDefault="00B53636" w:rsidP="00B53636">
      <w:pPr>
        <w:rPr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WHERE </w:t>
      </w:r>
      <w:r w:rsidRPr="00CF1CC6">
        <w:rPr>
          <w:color w:val="00B050"/>
          <w:sz w:val="24"/>
          <w:szCs w:val="24"/>
        </w:rPr>
        <w:t>lycee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 xml:space="preserve">nom </w:t>
      </w:r>
      <w:r w:rsidRPr="00B53636">
        <w:rPr>
          <w:color w:val="002060"/>
          <w:sz w:val="24"/>
          <w:szCs w:val="24"/>
        </w:rPr>
        <w:t xml:space="preserve">= </w:t>
      </w:r>
      <w:r w:rsidRPr="00CF1CC6">
        <w:rPr>
          <w:color w:val="FF0000"/>
          <w:sz w:val="24"/>
          <w:szCs w:val="24"/>
        </w:rPr>
        <w:t xml:space="preserve">'Lycée général du Parc' </w:t>
      </w:r>
      <w:r w:rsidRPr="00B53636">
        <w:rPr>
          <w:color w:val="002060"/>
          <w:sz w:val="24"/>
          <w:szCs w:val="24"/>
        </w:rPr>
        <w:t xml:space="preserve">GROUP BY </w:t>
      </w:r>
      <w:r w:rsidRPr="00CF1CC6">
        <w:rPr>
          <w:color w:val="7030A0"/>
          <w:sz w:val="24"/>
          <w:szCs w:val="24"/>
        </w:rPr>
        <w:t>idSuperieur</w:t>
      </w:r>
      <w:r w:rsidRPr="00B53636">
        <w:rPr>
          <w:color w:val="002060"/>
          <w:sz w:val="24"/>
          <w:szCs w:val="24"/>
        </w:rPr>
        <w:t xml:space="preserve"> HAVING ((</w:t>
      </w:r>
      <w:r w:rsidRPr="00CF1CC6">
        <w:rPr>
          <w:color w:val="7030A0"/>
          <w:sz w:val="24"/>
          <w:szCs w:val="24"/>
        </w:rPr>
        <w:t>note1</w:t>
      </w:r>
      <w:r w:rsidRPr="00B53636">
        <w:rPr>
          <w:color w:val="002060"/>
          <w:sz w:val="24"/>
          <w:szCs w:val="24"/>
        </w:rPr>
        <w:t>+</w:t>
      </w:r>
      <w:r w:rsidRPr="00CF1CC6">
        <w:rPr>
          <w:color w:val="7030A0"/>
          <w:sz w:val="24"/>
          <w:szCs w:val="24"/>
        </w:rPr>
        <w:t>note2</w:t>
      </w:r>
      <w:r w:rsidRPr="00B53636">
        <w:rPr>
          <w:color w:val="002060"/>
          <w:sz w:val="24"/>
          <w:szCs w:val="24"/>
        </w:rPr>
        <w:t>)/</w:t>
      </w:r>
      <w:r w:rsidRPr="00CF1CC6">
        <w:rPr>
          <w:color w:val="FF0000"/>
          <w:sz w:val="24"/>
          <w:szCs w:val="24"/>
        </w:rPr>
        <w:t>2</w:t>
      </w:r>
      <w:r w:rsidRPr="00B53636">
        <w:rPr>
          <w:color w:val="002060"/>
          <w:sz w:val="24"/>
          <w:szCs w:val="24"/>
        </w:rPr>
        <w:t xml:space="preserve"> &gt;= </w:t>
      </w:r>
      <w:r w:rsidRPr="00CF1CC6">
        <w:rPr>
          <w:color w:val="FF0000"/>
          <w:sz w:val="24"/>
          <w:szCs w:val="24"/>
        </w:rPr>
        <w:t>16</w:t>
      </w:r>
      <w:r w:rsidRPr="00B53636">
        <w:rPr>
          <w:color w:val="002060"/>
          <w:sz w:val="24"/>
          <w:szCs w:val="24"/>
        </w:rPr>
        <w:t>) ;</w:t>
      </w:r>
    </w:p>
    <w:p w14:paraId="78DC35B1" w14:textId="77777777" w:rsidR="00CE2942" w:rsidRPr="003F1DC9" w:rsidRDefault="00CE2942" w:rsidP="00916C4C">
      <w:pPr>
        <w:rPr>
          <w:sz w:val="24"/>
          <w:szCs w:val="24"/>
        </w:rPr>
      </w:pPr>
    </w:p>
    <w:p w14:paraId="3304AD6E" w14:textId="77777777" w:rsidR="00F22B28" w:rsidRDefault="00237B34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10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 xml:space="preserve">Trouver requête avec 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LEFT JOIN et CO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A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ESCE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 ??</w:t>
      </w:r>
      <w:r w:rsidR="00F22B28" w:rsidRPr="003F1DC9">
        <w:rPr>
          <w:color w:val="7F7F7F" w:themeColor="text1" w:themeTint="80"/>
          <w:sz w:val="24"/>
          <w:szCs w:val="24"/>
          <w:u w:val="single"/>
        </w:rPr>
        <w:br w:type="page"/>
      </w:r>
    </w:p>
    <w:p w14:paraId="557E1E9D" w14:textId="77777777" w:rsidR="00F22B28" w:rsidRDefault="00F22B28" w:rsidP="00F22B28">
      <w:pPr>
        <w:rPr>
          <w:sz w:val="34"/>
        </w:rPr>
      </w:pPr>
      <w:r>
        <w:rPr>
          <w:sz w:val="34"/>
        </w:rPr>
        <w:t>Etape 2 : Utilisation Open Data, Fake pour constituer fichiers sources CSV</w:t>
      </w:r>
    </w:p>
    <w:p w14:paraId="62695C14" w14:textId="77777777" w:rsidR="00F22B28" w:rsidRPr="00CE2942" w:rsidRDefault="00F22B28" w:rsidP="00F22B28">
      <w:pPr>
        <w:rPr>
          <w:sz w:val="34"/>
        </w:rPr>
      </w:pPr>
    </w:p>
    <w:p w14:paraId="7EFE4C72" w14:textId="77777777" w:rsidR="00F22B28" w:rsidRDefault="00F22B28" w:rsidP="00C33340">
      <w:pPr>
        <w:rPr>
          <w:sz w:val="24"/>
          <w:szCs w:val="24"/>
        </w:rPr>
      </w:pPr>
      <w:r w:rsidRPr="00F22B28">
        <w:rPr>
          <w:sz w:val="24"/>
          <w:szCs w:val="24"/>
        </w:rPr>
        <w:t>On</w:t>
      </w:r>
      <w:r>
        <w:rPr>
          <w:sz w:val="24"/>
          <w:szCs w:val="24"/>
        </w:rPr>
        <w:t xml:space="preserve"> pourrait travailler par groupe/étape, en fonction des niveaux de chacun, du fait qu’avec le confinement, les différences ont été accentuées, et aussi en tenant compte que tous les cours ne seront pas tous sur machine…</w:t>
      </w:r>
    </w:p>
    <w:p w14:paraId="7CC7A1CE" w14:textId="77777777" w:rsidR="00F22B28" w:rsidRDefault="00F22B28" w:rsidP="00C33340">
      <w:pPr>
        <w:rPr>
          <w:sz w:val="24"/>
          <w:szCs w:val="24"/>
        </w:rPr>
      </w:pPr>
    </w:p>
    <w:p w14:paraId="1197475C" w14:textId="77777777" w:rsidR="00F22B28" w:rsidRPr="00F22B28" w:rsidRDefault="00F22B28" w:rsidP="00C33340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Groupe1 : papier crayon</w:t>
      </w:r>
    </w:p>
    <w:p w14:paraId="73996112" w14:textId="77777777"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Imaginez qu’il existe une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14:paraId="5E2DE8C6" w14:textId="77777777"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Quelles requêtes voudriez-vous pouvoir effectuées en tant qu’administrateur ? en tant que lycéen ? en tant que chef d’établissement du supérieur ? en tant que </w:t>
      </w:r>
      <w:r w:rsidR="005935A8">
        <w:rPr>
          <w:sz w:val="24"/>
          <w:szCs w:val="24"/>
        </w:rPr>
        <w:t>proviseur</w:t>
      </w:r>
      <w:r>
        <w:rPr>
          <w:sz w:val="24"/>
          <w:szCs w:val="24"/>
        </w:rPr>
        <w:t xml:space="preserve"> ? </w:t>
      </w:r>
    </w:p>
    <w:p w14:paraId="2247C9E0" w14:textId="77777777"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Ecrire ces requêtes en langage SQL en utilisant la BD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>.</w:t>
      </w:r>
    </w:p>
    <w:p w14:paraId="371856F7" w14:textId="77777777" w:rsidR="00F22B28" w:rsidRDefault="00F22B28" w:rsidP="00C33340">
      <w:pPr>
        <w:rPr>
          <w:sz w:val="24"/>
          <w:szCs w:val="24"/>
        </w:rPr>
      </w:pPr>
    </w:p>
    <w:p w14:paraId="3BCD0B3C" w14:textId="77777777" w:rsidR="00F22B28" w:rsidRPr="00F22B28" w:rsidRDefault="00F22B28" w:rsidP="00C33340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Groupe2 : papier crayon</w:t>
      </w:r>
    </w:p>
    <w:p w14:paraId="4434DDE7" w14:textId="77777777"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 xml:space="preserve">Imaginez que l’on veuille peupler la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14:paraId="3B31D058" w14:textId="77777777"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Quelles questions poser dans le formulaire élève lors de son inscription ?</w:t>
      </w:r>
    </w:p>
    <w:p w14:paraId="01128941" w14:textId="77777777"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Réfléchir sur les contraintes à imposer sur les réponses attendues…</w:t>
      </w:r>
    </w:p>
    <w:p w14:paraId="3F282874" w14:textId="77777777" w:rsidR="00F22B28" w:rsidRDefault="00F22B28" w:rsidP="00F22B28">
      <w:pPr>
        <w:rPr>
          <w:sz w:val="24"/>
          <w:szCs w:val="24"/>
        </w:rPr>
      </w:pPr>
    </w:p>
    <w:p w14:paraId="02A4B992" w14:textId="07154CBE" w:rsidR="00F22B28" w:rsidRDefault="00F22B28" w:rsidP="00F22B28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 xml:space="preserve">Groupe3 : travail sur formulaire </w:t>
      </w:r>
      <w:r w:rsidR="00A661B3">
        <w:rPr>
          <w:b/>
          <w:sz w:val="24"/>
          <w:szCs w:val="24"/>
        </w:rPr>
        <w:t xml:space="preserve">inscription </w:t>
      </w:r>
      <w:r w:rsidRPr="00F22B28">
        <w:rPr>
          <w:b/>
          <w:sz w:val="24"/>
          <w:szCs w:val="24"/>
        </w:rPr>
        <w:t>HTML</w:t>
      </w:r>
    </w:p>
    <w:p w14:paraId="572DDB15" w14:textId="72CA8601" w:rsidR="00F84A8E" w:rsidRPr="00F22B28" w:rsidRDefault="00F84A8E" w:rsidP="00F22B2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Regarder </w:t>
      </w:r>
      <w:r>
        <w:rPr>
          <w:sz w:val="24"/>
          <w:szCs w:val="24"/>
        </w:rPr>
        <w:t>le site</w:t>
      </w:r>
      <w:r>
        <w:rPr>
          <w:sz w:val="24"/>
          <w:szCs w:val="24"/>
        </w:rPr>
        <w:t xml:space="preserve"> de David Roche </w:t>
      </w:r>
      <w:hyperlink r:id="rId8" w:history="1">
        <w:r>
          <w:rPr>
            <w:rStyle w:val="Lienhypertexte"/>
          </w:rPr>
          <w:t>https://pixees.fr/informatiquelycee/n_site/nsi_prem_flask.html</w:t>
        </w:r>
      </w:hyperlink>
    </w:p>
    <w:p w14:paraId="046FC34D" w14:textId="77777777"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>Regarder la vidéo de David Roche …</w:t>
      </w:r>
    </w:p>
    <w:p w14:paraId="4EA4095C" w14:textId="77777777"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>Et modifier le fichier TODO afin de compléter le formulaire d’</w:t>
      </w:r>
      <w:r w:rsidR="00A661B3">
        <w:rPr>
          <w:sz w:val="24"/>
          <w:szCs w:val="24"/>
        </w:rPr>
        <w:t>inscription</w:t>
      </w:r>
      <w:r>
        <w:rPr>
          <w:sz w:val="24"/>
          <w:szCs w:val="24"/>
        </w:rPr>
        <w:t xml:space="preserve"> </w:t>
      </w:r>
      <w:r w:rsidR="00A661B3">
        <w:rPr>
          <w:sz w:val="24"/>
          <w:szCs w:val="24"/>
        </w:rPr>
        <w:t>élè</w:t>
      </w:r>
      <w:r>
        <w:rPr>
          <w:sz w:val="24"/>
          <w:szCs w:val="24"/>
        </w:rPr>
        <w:t>ve</w:t>
      </w:r>
      <w:r w:rsidR="00A661B3">
        <w:rPr>
          <w:sz w:val="24"/>
          <w:szCs w:val="24"/>
        </w:rPr>
        <w:t>.</w:t>
      </w:r>
    </w:p>
    <w:p w14:paraId="0607FB96" w14:textId="77777777"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>(on peut donner une image du formulaire attendu…)</w:t>
      </w:r>
    </w:p>
    <w:p w14:paraId="7B4B66A1" w14:textId="77777777" w:rsidR="00A661B3" w:rsidRDefault="00A661B3" w:rsidP="00C33340">
      <w:pPr>
        <w:rPr>
          <w:sz w:val="24"/>
          <w:szCs w:val="24"/>
        </w:rPr>
      </w:pPr>
    </w:p>
    <w:p w14:paraId="16AD3716" w14:textId="77777777" w:rsidR="00A661B3" w:rsidRPr="00A661B3" w:rsidRDefault="00A661B3" w:rsidP="00C33340">
      <w:pPr>
        <w:rPr>
          <w:b/>
          <w:sz w:val="24"/>
          <w:szCs w:val="24"/>
        </w:rPr>
      </w:pPr>
      <w:r w:rsidRPr="00A661B3">
        <w:rPr>
          <w:b/>
          <w:sz w:val="24"/>
          <w:szCs w:val="24"/>
        </w:rPr>
        <w:t>Groupe4 : travail sur OpenData</w:t>
      </w:r>
      <w:r>
        <w:rPr>
          <w:b/>
          <w:sz w:val="24"/>
          <w:szCs w:val="24"/>
        </w:rPr>
        <w:t xml:space="preserve"> et CSV</w:t>
      </w:r>
    </w:p>
    <w:p w14:paraId="0E26FF91" w14:textId="77777777"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Expliquer démarches pour aller récupérer données Open Data </w:t>
      </w:r>
    </w:p>
    <w:p w14:paraId="0927167A" w14:textId="77777777"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>Réinvestissement (ou découverte ?) du programme de première : stockage dans fichier CSV</w:t>
      </w:r>
    </w:p>
    <w:p w14:paraId="3B95EDA9" w14:textId="77777777" w:rsidR="00211197" w:rsidRDefault="00211197" w:rsidP="00C33340">
      <w:pPr>
        <w:rPr>
          <w:sz w:val="24"/>
          <w:szCs w:val="24"/>
        </w:rPr>
      </w:pPr>
      <w:r>
        <w:rPr>
          <w:sz w:val="24"/>
          <w:szCs w:val="24"/>
        </w:rPr>
        <w:t>BUT : peuplement des classes lycées et supérieurs…</w:t>
      </w:r>
    </w:p>
    <w:p w14:paraId="01CB2DBC" w14:textId="77777777" w:rsidR="00A661B3" w:rsidRDefault="00A661B3" w:rsidP="00C33340">
      <w:pPr>
        <w:rPr>
          <w:sz w:val="24"/>
          <w:szCs w:val="24"/>
        </w:rPr>
      </w:pPr>
    </w:p>
    <w:p w14:paraId="6AA647C2" w14:textId="77777777" w:rsidR="00A661B3" w:rsidRDefault="00A661B3">
      <w:pPr>
        <w:rPr>
          <w:sz w:val="34"/>
        </w:rPr>
      </w:pPr>
      <w:r>
        <w:rPr>
          <w:sz w:val="34"/>
        </w:rPr>
        <w:br w:type="page"/>
      </w:r>
    </w:p>
    <w:p w14:paraId="081BBBBE" w14:textId="77777777" w:rsidR="00A661B3" w:rsidRDefault="00A661B3" w:rsidP="00A661B3">
      <w:pPr>
        <w:jc w:val="center"/>
        <w:rPr>
          <w:sz w:val="34"/>
        </w:rPr>
      </w:pPr>
      <w:r>
        <w:rPr>
          <w:sz w:val="34"/>
        </w:rPr>
        <w:t xml:space="preserve">Etape 3 : Création BD </w:t>
      </w:r>
      <w:r w:rsidRPr="00A661B3">
        <w:rPr>
          <w:i/>
          <w:sz w:val="34"/>
        </w:rPr>
        <w:t>MonAvenir</w:t>
      </w:r>
    </w:p>
    <w:p w14:paraId="2AFE1F79" w14:textId="77777777" w:rsidR="00A661B3" w:rsidRDefault="00A661B3" w:rsidP="00A661B3">
      <w:pPr>
        <w:rPr>
          <w:sz w:val="34"/>
        </w:rPr>
      </w:pPr>
    </w:p>
    <w:p w14:paraId="720A2851" w14:textId="77777777" w:rsidR="00A661B3" w:rsidRPr="00F22B28" w:rsidRDefault="00A661B3" w:rsidP="00A661B3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</w:t>
      </w:r>
      <w:r>
        <w:rPr>
          <w:b/>
          <w:sz w:val="24"/>
          <w:szCs w:val="24"/>
        </w:rPr>
        <w:t>1</w:t>
      </w:r>
      <w:r w:rsidRPr="00F22B28">
        <w:rPr>
          <w:b/>
          <w:sz w:val="24"/>
          <w:szCs w:val="24"/>
        </w:rPr>
        <w:t xml:space="preserve"> : travail sur </w:t>
      </w:r>
      <w:r>
        <w:rPr>
          <w:b/>
          <w:sz w:val="24"/>
          <w:szCs w:val="24"/>
        </w:rPr>
        <w:t>sqlite</w:t>
      </w:r>
    </w:p>
    <w:p w14:paraId="0AB99095" w14:textId="77777777" w:rsidR="00A661B3" w:rsidRDefault="00A661B3" w:rsidP="00C33340">
      <w:pPr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fr-FR"/>
        </w:rPr>
        <w:t>I</w:t>
      </w:r>
      <w:r w:rsidRPr="00CE2942">
        <w:rPr>
          <w:rFonts w:eastAsia="Times New Roman" w:cstheme="minorHAnsi"/>
          <w:sz w:val="24"/>
          <w:szCs w:val="24"/>
          <w:lang w:eastAsia="fr-FR"/>
        </w:rPr>
        <w:t>nsertion dans la bas</w:t>
      </w:r>
      <w:r>
        <w:rPr>
          <w:rFonts w:eastAsia="Times New Roman" w:cstheme="minorHAnsi"/>
          <w:sz w:val="24"/>
          <w:szCs w:val="24"/>
          <w:lang w:eastAsia="fr-FR"/>
        </w:rPr>
        <w:t>e des données lues dans les csv</w:t>
      </w:r>
    </w:p>
    <w:p w14:paraId="0BEC6000" w14:textId="77777777" w:rsidR="00A661B3" w:rsidRDefault="00A661B3" w:rsidP="00C33340">
      <w:pPr>
        <w:rPr>
          <w:sz w:val="24"/>
          <w:szCs w:val="24"/>
        </w:rPr>
      </w:pPr>
    </w:p>
    <w:p w14:paraId="062B9880" w14:textId="77777777" w:rsidR="00A661B3" w:rsidRPr="00F22B28" w:rsidRDefault="00A661B3" w:rsidP="00A661B3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</w:t>
      </w:r>
      <w:r>
        <w:rPr>
          <w:b/>
          <w:sz w:val="24"/>
          <w:szCs w:val="24"/>
        </w:rPr>
        <w:t>2</w:t>
      </w:r>
      <w:r w:rsidRPr="00F22B28">
        <w:rPr>
          <w:b/>
          <w:sz w:val="24"/>
          <w:szCs w:val="24"/>
        </w:rPr>
        <w:t xml:space="preserve"> : travail sur </w:t>
      </w:r>
      <w:r>
        <w:rPr>
          <w:b/>
          <w:sz w:val="24"/>
          <w:szCs w:val="24"/>
        </w:rPr>
        <w:t>Flask</w:t>
      </w:r>
    </w:p>
    <w:p w14:paraId="51861854" w14:textId="77777777" w:rsidR="00211197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Création de données fictives </w:t>
      </w:r>
    </w:p>
    <w:p w14:paraId="20602057" w14:textId="77777777" w:rsidR="00A661B3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BUT : peuplement de la calsse élève</w:t>
      </w:r>
    </w:p>
    <w:p w14:paraId="22C56A92" w14:textId="77777777" w:rsidR="00211197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</w:p>
    <w:p w14:paraId="0A962907" w14:textId="77777777" w:rsidR="00211197" w:rsidRDefault="00211197" w:rsidP="00A661B3">
      <w:pPr>
        <w:rPr>
          <w:sz w:val="24"/>
          <w:szCs w:val="24"/>
        </w:rPr>
      </w:pPr>
    </w:p>
    <w:p w14:paraId="3DB097AF" w14:textId="77777777" w:rsidR="00A661B3" w:rsidRPr="00F22B28" w:rsidRDefault="00A661B3" w:rsidP="00C33340">
      <w:pPr>
        <w:rPr>
          <w:sz w:val="24"/>
          <w:szCs w:val="24"/>
        </w:rPr>
      </w:pPr>
    </w:p>
    <w:p w14:paraId="3AB7D982" w14:textId="77777777" w:rsidR="0089105B" w:rsidRPr="00730525" w:rsidRDefault="0089105B" w:rsidP="00C33340">
      <w:pPr>
        <w:rPr>
          <w:sz w:val="24"/>
          <w:szCs w:val="24"/>
        </w:rPr>
      </w:pPr>
    </w:p>
    <w:p w14:paraId="3A202E43" w14:textId="77777777" w:rsidR="00E333B2" w:rsidRDefault="00E333B2" w:rsidP="00C33340">
      <w:pPr>
        <w:rPr>
          <w:sz w:val="24"/>
          <w:szCs w:val="24"/>
        </w:rPr>
      </w:pPr>
    </w:p>
    <w:p w14:paraId="7F9B989A" w14:textId="77777777" w:rsidR="00E333B2" w:rsidRPr="00C33340" w:rsidRDefault="00E333B2" w:rsidP="00C33340">
      <w:pPr>
        <w:rPr>
          <w:sz w:val="24"/>
          <w:szCs w:val="24"/>
        </w:rPr>
      </w:pPr>
    </w:p>
    <w:sectPr w:rsidR="00E333B2" w:rsidRPr="00C33340" w:rsidSect="00F321CE">
      <w:footerReference w:type="even" r:id="rId9"/>
      <w:pgSz w:w="11906" w:h="16838"/>
      <w:pgMar w:top="567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193BD" w14:textId="77777777" w:rsidR="009C1CB4" w:rsidRDefault="009C1CB4" w:rsidP="00C559E3">
      <w:r>
        <w:separator/>
      </w:r>
    </w:p>
  </w:endnote>
  <w:endnote w:type="continuationSeparator" w:id="0">
    <w:p w14:paraId="52ADA695" w14:textId="77777777" w:rsidR="009C1CB4" w:rsidRDefault="009C1CB4" w:rsidP="00C5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Inconsolata Medium">
    <w:altName w:val="Calibri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3935398"/>
      <w:docPartObj>
        <w:docPartGallery w:val="Page Numbers (Bottom of Page)"/>
        <w:docPartUnique/>
      </w:docPartObj>
    </w:sdtPr>
    <w:sdtEndPr/>
    <w:sdtContent>
      <w:p w14:paraId="50875663" w14:textId="77777777" w:rsidR="00324FEB" w:rsidRDefault="00324FE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309E7CF" w14:textId="77777777" w:rsidR="00324FEB" w:rsidRPr="0062345E" w:rsidRDefault="00324FEB" w:rsidP="0062345E">
    <w:pPr>
      <w:pStyle w:val="Pieddepage"/>
      <w:tabs>
        <w:tab w:val="clear" w:pos="9072"/>
        <w:tab w:val="right" w:pos="7655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7C394" w14:textId="77777777" w:rsidR="009C1CB4" w:rsidRDefault="009C1CB4" w:rsidP="00C559E3">
      <w:r>
        <w:separator/>
      </w:r>
    </w:p>
  </w:footnote>
  <w:footnote w:type="continuationSeparator" w:id="0">
    <w:p w14:paraId="5674EBF9" w14:textId="77777777" w:rsidR="009C1CB4" w:rsidRDefault="009C1CB4" w:rsidP="00C5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1BF9"/>
    <w:multiLevelType w:val="multilevel"/>
    <w:tmpl w:val="BB1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7D51"/>
    <w:multiLevelType w:val="multilevel"/>
    <w:tmpl w:val="C59A16C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" w15:restartNumberingAfterBreak="0">
    <w:nsid w:val="16090521"/>
    <w:multiLevelType w:val="multilevel"/>
    <w:tmpl w:val="E1BA43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628C6"/>
    <w:multiLevelType w:val="multilevel"/>
    <w:tmpl w:val="65365CD6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4" w15:restartNumberingAfterBreak="0">
    <w:nsid w:val="201D3B1C"/>
    <w:multiLevelType w:val="hybridMultilevel"/>
    <w:tmpl w:val="AA483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F4EB1"/>
    <w:multiLevelType w:val="multilevel"/>
    <w:tmpl w:val="286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9122C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4FB72A0"/>
    <w:multiLevelType w:val="multilevel"/>
    <w:tmpl w:val="6E7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205C0"/>
    <w:multiLevelType w:val="multilevel"/>
    <w:tmpl w:val="B00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C7EC1"/>
    <w:multiLevelType w:val="hybridMultilevel"/>
    <w:tmpl w:val="A246D7C4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534E8"/>
    <w:multiLevelType w:val="hybridMultilevel"/>
    <w:tmpl w:val="1AD245C6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E6A62"/>
    <w:multiLevelType w:val="hybridMultilevel"/>
    <w:tmpl w:val="E8F233A0"/>
    <w:lvl w:ilvl="0" w:tplc="AA6EC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1FF8"/>
    <w:multiLevelType w:val="multilevel"/>
    <w:tmpl w:val="2F7AE1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201"/>
    <w:multiLevelType w:val="hybridMultilevel"/>
    <w:tmpl w:val="375A0788"/>
    <w:lvl w:ilvl="0" w:tplc="26141692">
      <w:start w:val="1"/>
      <w:numFmt w:val="decimal"/>
      <w:pStyle w:val="etape"/>
      <w:lvlText w:val=" (%1)"/>
      <w:lvlJc w:val="right"/>
      <w:pPr>
        <w:ind w:left="720" w:hanging="360"/>
      </w:pPr>
      <w:rPr>
        <w:rFonts w:ascii="Trebuchet MS" w:hAnsi="Trebuchet MS" w:hint="default"/>
        <w:color w:val="auto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3224B"/>
    <w:multiLevelType w:val="hybridMultilevel"/>
    <w:tmpl w:val="FEB28DE2"/>
    <w:lvl w:ilvl="0" w:tplc="6C36B1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96194"/>
    <w:multiLevelType w:val="multilevel"/>
    <w:tmpl w:val="63A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07591"/>
    <w:multiLevelType w:val="hybridMultilevel"/>
    <w:tmpl w:val="23E43876"/>
    <w:lvl w:ilvl="0" w:tplc="6A8609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2AC"/>
    <w:multiLevelType w:val="multilevel"/>
    <w:tmpl w:val="070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D6B5C"/>
    <w:multiLevelType w:val="multilevel"/>
    <w:tmpl w:val="0616FA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C74A0"/>
    <w:multiLevelType w:val="multilevel"/>
    <w:tmpl w:val="F78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3512A"/>
    <w:multiLevelType w:val="multilevel"/>
    <w:tmpl w:val="FC5E5F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7B1AE5"/>
    <w:multiLevelType w:val="hybridMultilevel"/>
    <w:tmpl w:val="6FF44C3C"/>
    <w:lvl w:ilvl="0" w:tplc="18A0048A">
      <w:start w:val="2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BEB5524"/>
    <w:multiLevelType w:val="multilevel"/>
    <w:tmpl w:val="21C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F7137"/>
    <w:multiLevelType w:val="multilevel"/>
    <w:tmpl w:val="41F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30702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63A72E7"/>
    <w:multiLevelType w:val="hybridMultilevel"/>
    <w:tmpl w:val="C5F6EF18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41911"/>
    <w:multiLevelType w:val="multilevel"/>
    <w:tmpl w:val="C56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33007"/>
    <w:multiLevelType w:val="hybridMultilevel"/>
    <w:tmpl w:val="E7205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20DDE"/>
    <w:multiLevelType w:val="multilevel"/>
    <w:tmpl w:val="85B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53105"/>
    <w:multiLevelType w:val="multilevel"/>
    <w:tmpl w:val="A3E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E066F8"/>
    <w:multiLevelType w:val="multilevel"/>
    <w:tmpl w:val="E4B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36E46"/>
    <w:multiLevelType w:val="multilevel"/>
    <w:tmpl w:val="A17E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03AAA"/>
    <w:multiLevelType w:val="hybridMultilevel"/>
    <w:tmpl w:val="70086F9C"/>
    <w:lvl w:ilvl="0" w:tplc="D5B2A550">
      <w:start w:val="196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F14D7"/>
    <w:multiLevelType w:val="multilevel"/>
    <w:tmpl w:val="74D455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075321"/>
    <w:multiLevelType w:val="hybridMultilevel"/>
    <w:tmpl w:val="CE5C190E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85FA0"/>
    <w:multiLevelType w:val="hybridMultilevel"/>
    <w:tmpl w:val="9A068570"/>
    <w:lvl w:ilvl="0" w:tplc="DACA1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93FD3"/>
    <w:multiLevelType w:val="multilevel"/>
    <w:tmpl w:val="A2A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3"/>
  </w:num>
  <w:num w:numId="5">
    <w:abstractNumId w:val="32"/>
  </w:num>
  <w:num w:numId="6">
    <w:abstractNumId w:val="24"/>
  </w:num>
  <w:num w:numId="7">
    <w:abstractNumId w:val="6"/>
  </w:num>
  <w:num w:numId="8">
    <w:abstractNumId w:val="27"/>
  </w:num>
  <w:num w:numId="9">
    <w:abstractNumId w:val="7"/>
  </w:num>
  <w:num w:numId="10">
    <w:abstractNumId w:val="9"/>
  </w:num>
  <w:num w:numId="11">
    <w:abstractNumId w:val="14"/>
  </w:num>
  <w:num w:numId="12">
    <w:abstractNumId w:val="36"/>
  </w:num>
  <w:num w:numId="13">
    <w:abstractNumId w:val="2"/>
  </w:num>
  <w:num w:numId="14">
    <w:abstractNumId w:val="33"/>
  </w:num>
  <w:num w:numId="15">
    <w:abstractNumId w:val="20"/>
  </w:num>
  <w:num w:numId="16">
    <w:abstractNumId w:val="18"/>
  </w:num>
  <w:num w:numId="17">
    <w:abstractNumId w:val="1"/>
  </w:num>
  <w:num w:numId="18">
    <w:abstractNumId w:val="16"/>
  </w:num>
  <w:num w:numId="19">
    <w:abstractNumId w:val="21"/>
  </w:num>
  <w:num w:numId="20">
    <w:abstractNumId w:val="34"/>
  </w:num>
  <w:num w:numId="21">
    <w:abstractNumId w:val="10"/>
  </w:num>
  <w:num w:numId="22">
    <w:abstractNumId w:val="11"/>
  </w:num>
  <w:num w:numId="23">
    <w:abstractNumId w:val="17"/>
  </w:num>
  <w:num w:numId="24">
    <w:abstractNumId w:val="31"/>
  </w:num>
  <w:num w:numId="25">
    <w:abstractNumId w:val="19"/>
  </w:num>
  <w:num w:numId="26">
    <w:abstractNumId w:val="12"/>
  </w:num>
  <w:num w:numId="27">
    <w:abstractNumId w:val="22"/>
  </w:num>
  <w:num w:numId="28">
    <w:abstractNumId w:val="30"/>
  </w:num>
  <w:num w:numId="29">
    <w:abstractNumId w:val="0"/>
  </w:num>
  <w:num w:numId="30">
    <w:abstractNumId w:val="5"/>
  </w:num>
  <w:num w:numId="31">
    <w:abstractNumId w:val="26"/>
  </w:num>
  <w:num w:numId="32">
    <w:abstractNumId w:val="25"/>
  </w:num>
  <w:num w:numId="33">
    <w:abstractNumId w:val="35"/>
  </w:num>
  <w:num w:numId="34">
    <w:abstractNumId w:val="8"/>
  </w:num>
  <w:num w:numId="35">
    <w:abstractNumId w:val="29"/>
  </w:num>
  <w:num w:numId="36">
    <w:abstractNumId w:val="28"/>
  </w:num>
  <w:num w:numId="3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E0"/>
    <w:rsid w:val="00000CAA"/>
    <w:rsid w:val="00001C25"/>
    <w:rsid w:val="0000315C"/>
    <w:rsid w:val="00006B51"/>
    <w:rsid w:val="00007394"/>
    <w:rsid w:val="0000750E"/>
    <w:rsid w:val="0001001D"/>
    <w:rsid w:val="000100C3"/>
    <w:rsid w:val="000102A7"/>
    <w:rsid w:val="0001211D"/>
    <w:rsid w:val="0001607F"/>
    <w:rsid w:val="00017C81"/>
    <w:rsid w:val="0002122A"/>
    <w:rsid w:val="00023700"/>
    <w:rsid w:val="00024D58"/>
    <w:rsid w:val="00025C64"/>
    <w:rsid w:val="00025F5C"/>
    <w:rsid w:val="00026124"/>
    <w:rsid w:val="0002681E"/>
    <w:rsid w:val="00027659"/>
    <w:rsid w:val="00032AD8"/>
    <w:rsid w:val="00037590"/>
    <w:rsid w:val="00045094"/>
    <w:rsid w:val="00046795"/>
    <w:rsid w:val="0005280C"/>
    <w:rsid w:val="000551F9"/>
    <w:rsid w:val="000557E0"/>
    <w:rsid w:val="00055ACA"/>
    <w:rsid w:val="000569F5"/>
    <w:rsid w:val="00057F25"/>
    <w:rsid w:val="0006139D"/>
    <w:rsid w:val="0006174D"/>
    <w:rsid w:val="0006181C"/>
    <w:rsid w:val="00062ED8"/>
    <w:rsid w:val="00066D8C"/>
    <w:rsid w:val="00071ECB"/>
    <w:rsid w:val="00073356"/>
    <w:rsid w:val="00075347"/>
    <w:rsid w:val="00076EEB"/>
    <w:rsid w:val="000808AF"/>
    <w:rsid w:val="00083209"/>
    <w:rsid w:val="000835BF"/>
    <w:rsid w:val="00084A3A"/>
    <w:rsid w:val="00086C7D"/>
    <w:rsid w:val="00090A4F"/>
    <w:rsid w:val="0009124C"/>
    <w:rsid w:val="00093703"/>
    <w:rsid w:val="00094BCD"/>
    <w:rsid w:val="00096288"/>
    <w:rsid w:val="000A0E73"/>
    <w:rsid w:val="000A19E0"/>
    <w:rsid w:val="000A1A8C"/>
    <w:rsid w:val="000A326F"/>
    <w:rsid w:val="000A43E9"/>
    <w:rsid w:val="000A4B17"/>
    <w:rsid w:val="000A4DAB"/>
    <w:rsid w:val="000A5480"/>
    <w:rsid w:val="000A55F9"/>
    <w:rsid w:val="000B0745"/>
    <w:rsid w:val="000B2E9F"/>
    <w:rsid w:val="000B5652"/>
    <w:rsid w:val="000B5DEC"/>
    <w:rsid w:val="000B6E87"/>
    <w:rsid w:val="000B7132"/>
    <w:rsid w:val="000C0970"/>
    <w:rsid w:val="000C1840"/>
    <w:rsid w:val="000C28BF"/>
    <w:rsid w:val="000C30C1"/>
    <w:rsid w:val="000C3480"/>
    <w:rsid w:val="000C5D4B"/>
    <w:rsid w:val="000C60F6"/>
    <w:rsid w:val="000C629C"/>
    <w:rsid w:val="000C76C5"/>
    <w:rsid w:val="000D0BFB"/>
    <w:rsid w:val="000D12AF"/>
    <w:rsid w:val="000D211A"/>
    <w:rsid w:val="000D38DC"/>
    <w:rsid w:val="000D4C5C"/>
    <w:rsid w:val="000D6865"/>
    <w:rsid w:val="000E0729"/>
    <w:rsid w:val="000E18A7"/>
    <w:rsid w:val="000E1A0E"/>
    <w:rsid w:val="000E3C23"/>
    <w:rsid w:val="000E3D2F"/>
    <w:rsid w:val="000E62A3"/>
    <w:rsid w:val="000F2345"/>
    <w:rsid w:val="000F2B55"/>
    <w:rsid w:val="000F338B"/>
    <w:rsid w:val="000F39DD"/>
    <w:rsid w:val="000F6F62"/>
    <w:rsid w:val="0010026B"/>
    <w:rsid w:val="0010043D"/>
    <w:rsid w:val="001007C9"/>
    <w:rsid w:val="0010107B"/>
    <w:rsid w:val="00103D0A"/>
    <w:rsid w:val="001049B3"/>
    <w:rsid w:val="00105B47"/>
    <w:rsid w:val="00106134"/>
    <w:rsid w:val="00110CC6"/>
    <w:rsid w:val="0011209F"/>
    <w:rsid w:val="001128C9"/>
    <w:rsid w:val="001145CE"/>
    <w:rsid w:val="001149FD"/>
    <w:rsid w:val="00117D63"/>
    <w:rsid w:val="001207C5"/>
    <w:rsid w:val="00120BDA"/>
    <w:rsid w:val="00124D3B"/>
    <w:rsid w:val="001276EC"/>
    <w:rsid w:val="00127B57"/>
    <w:rsid w:val="0013040C"/>
    <w:rsid w:val="00130A68"/>
    <w:rsid w:val="00131369"/>
    <w:rsid w:val="00135715"/>
    <w:rsid w:val="001415A5"/>
    <w:rsid w:val="00142B2F"/>
    <w:rsid w:val="00143D75"/>
    <w:rsid w:val="00145933"/>
    <w:rsid w:val="0014684F"/>
    <w:rsid w:val="00146AA2"/>
    <w:rsid w:val="001471E7"/>
    <w:rsid w:val="001512F7"/>
    <w:rsid w:val="001519B4"/>
    <w:rsid w:val="001524BB"/>
    <w:rsid w:val="00152D48"/>
    <w:rsid w:val="00154CB2"/>
    <w:rsid w:val="001551D0"/>
    <w:rsid w:val="00156F04"/>
    <w:rsid w:val="001575C8"/>
    <w:rsid w:val="00157761"/>
    <w:rsid w:val="001577C8"/>
    <w:rsid w:val="0016004A"/>
    <w:rsid w:val="0016258A"/>
    <w:rsid w:val="00162F64"/>
    <w:rsid w:val="001652E7"/>
    <w:rsid w:val="00165E3F"/>
    <w:rsid w:val="00167617"/>
    <w:rsid w:val="001712AF"/>
    <w:rsid w:val="00174D50"/>
    <w:rsid w:val="00174E1B"/>
    <w:rsid w:val="00177275"/>
    <w:rsid w:val="00180623"/>
    <w:rsid w:val="00180847"/>
    <w:rsid w:val="00181805"/>
    <w:rsid w:val="00183D6B"/>
    <w:rsid w:val="00184580"/>
    <w:rsid w:val="00184906"/>
    <w:rsid w:val="00184D44"/>
    <w:rsid w:val="001851ED"/>
    <w:rsid w:val="00185EB6"/>
    <w:rsid w:val="00187107"/>
    <w:rsid w:val="00187877"/>
    <w:rsid w:val="00195472"/>
    <w:rsid w:val="001A1924"/>
    <w:rsid w:val="001A280C"/>
    <w:rsid w:val="001A4481"/>
    <w:rsid w:val="001A5618"/>
    <w:rsid w:val="001B1508"/>
    <w:rsid w:val="001B157F"/>
    <w:rsid w:val="001B275B"/>
    <w:rsid w:val="001B2D4B"/>
    <w:rsid w:val="001B2EF8"/>
    <w:rsid w:val="001B3C32"/>
    <w:rsid w:val="001B4905"/>
    <w:rsid w:val="001B681D"/>
    <w:rsid w:val="001B69EF"/>
    <w:rsid w:val="001B6EA2"/>
    <w:rsid w:val="001C015E"/>
    <w:rsid w:val="001C1240"/>
    <w:rsid w:val="001C238D"/>
    <w:rsid w:val="001C3663"/>
    <w:rsid w:val="001C48DF"/>
    <w:rsid w:val="001C4CBB"/>
    <w:rsid w:val="001D095A"/>
    <w:rsid w:val="001D0AC2"/>
    <w:rsid w:val="001D2DDB"/>
    <w:rsid w:val="001D466D"/>
    <w:rsid w:val="001D50CE"/>
    <w:rsid w:val="001D7704"/>
    <w:rsid w:val="001E02BF"/>
    <w:rsid w:val="001E1F82"/>
    <w:rsid w:val="001E29B7"/>
    <w:rsid w:val="001E2D1F"/>
    <w:rsid w:val="001E41C3"/>
    <w:rsid w:val="001E4B36"/>
    <w:rsid w:val="001E4E60"/>
    <w:rsid w:val="001E6870"/>
    <w:rsid w:val="001E740D"/>
    <w:rsid w:val="001F2954"/>
    <w:rsid w:val="001F336D"/>
    <w:rsid w:val="001F3888"/>
    <w:rsid w:val="001F38E0"/>
    <w:rsid w:val="001F3BFA"/>
    <w:rsid w:val="001F6D91"/>
    <w:rsid w:val="001F789A"/>
    <w:rsid w:val="00200A5E"/>
    <w:rsid w:val="00201404"/>
    <w:rsid w:val="00201507"/>
    <w:rsid w:val="00201796"/>
    <w:rsid w:val="00202419"/>
    <w:rsid w:val="002028EC"/>
    <w:rsid w:val="00203BD0"/>
    <w:rsid w:val="0020474C"/>
    <w:rsid w:val="00204DB3"/>
    <w:rsid w:val="002057D8"/>
    <w:rsid w:val="00211197"/>
    <w:rsid w:val="00214412"/>
    <w:rsid w:val="00214E3D"/>
    <w:rsid w:val="00215ECB"/>
    <w:rsid w:val="00215F0A"/>
    <w:rsid w:val="00216C52"/>
    <w:rsid w:val="00220F09"/>
    <w:rsid w:val="00221ADB"/>
    <w:rsid w:val="002244DA"/>
    <w:rsid w:val="00224669"/>
    <w:rsid w:val="002279F5"/>
    <w:rsid w:val="00230E57"/>
    <w:rsid w:val="00232689"/>
    <w:rsid w:val="0023281C"/>
    <w:rsid w:val="00234798"/>
    <w:rsid w:val="00237B34"/>
    <w:rsid w:val="0024012E"/>
    <w:rsid w:val="002414A0"/>
    <w:rsid w:val="00242E5F"/>
    <w:rsid w:val="002470A9"/>
    <w:rsid w:val="00250BFE"/>
    <w:rsid w:val="00250D79"/>
    <w:rsid w:val="00250EAD"/>
    <w:rsid w:val="00253154"/>
    <w:rsid w:val="002537CC"/>
    <w:rsid w:val="002539B0"/>
    <w:rsid w:val="002539C3"/>
    <w:rsid w:val="00253AAD"/>
    <w:rsid w:val="002545D7"/>
    <w:rsid w:val="00254D59"/>
    <w:rsid w:val="00256AEA"/>
    <w:rsid w:val="00257AB0"/>
    <w:rsid w:val="002606C5"/>
    <w:rsid w:val="002618D8"/>
    <w:rsid w:val="00261A93"/>
    <w:rsid w:val="00263736"/>
    <w:rsid w:val="00264658"/>
    <w:rsid w:val="00264E30"/>
    <w:rsid w:val="00265725"/>
    <w:rsid w:val="002661E4"/>
    <w:rsid w:val="00266AEB"/>
    <w:rsid w:val="00273476"/>
    <w:rsid w:val="00275E27"/>
    <w:rsid w:val="00277190"/>
    <w:rsid w:val="00282D29"/>
    <w:rsid w:val="00284A81"/>
    <w:rsid w:val="002865D4"/>
    <w:rsid w:val="0029026A"/>
    <w:rsid w:val="00290CC5"/>
    <w:rsid w:val="00291855"/>
    <w:rsid w:val="00292B9A"/>
    <w:rsid w:val="00292EA8"/>
    <w:rsid w:val="00293E18"/>
    <w:rsid w:val="00293FDB"/>
    <w:rsid w:val="00294A43"/>
    <w:rsid w:val="00295784"/>
    <w:rsid w:val="00296E1F"/>
    <w:rsid w:val="00297655"/>
    <w:rsid w:val="002A1106"/>
    <w:rsid w:val="002A60B8"/>
    <w:rsid w:val="002A661E"/>
    <w:rsid w:val="002A6896"/>
    <w:rsid w:val="002B1397"/>
    <w:rsid w:val="002B613B"/>
    <w:rsid w:val="002B62E0"/>
    <w:rsid w:val="002B6998"/>
    <w:rsid w:val="002B6B6D"/>
    <w:rsid w:val="002B7557"/>
    <w:rsid w:val="002C44B5"/>
    <w:rsid w:val="002C5DF1"/>
    <w:rsid w:val="002C7613"/>
    <w:rsid w:val="002D0A54"/>
    <w:rsid w:val="002D0D92"/>
    <w:rsid w:val="002D3040"/>
    <w:rsid w:val="002D32F5"/>
    <w:rsid w:val="002D3C96"/>
    <w:rsid w:val="002D4988"/>
    <w:rsid w:val="002D53E6"/>
    <w:rsid w:val="002D62AA"/>
    <w:rsid w:val="002D648D"/>
    <w:rsid w:val="002D71C4"/>
    <w:rsid w:val="002E0DEE"/>
    <w:rsid w:val="002E16F1"/>
    <w:rsid w:val="002E3B25"/>
    <w:rsid w:val="002E721E"/>
    <w:rsid w:val="002E7B97"/>
    <w:rsid w:val="002F05E4"/>
    <w:rsid w:val="002F50AF"/>
    <w:rsid w:val="002F67B8"/>
    <w:rsid w:val="002F6E10"/>
    <w:rsid w:val="00300866"/>
    <w:rsid w:val="00301AB9"/>
    <w:rsid w:val="00302A90"/>
    <w:rsid w:val="00305165"/>
    <w:rsid w:val="00305286"/>
    <w:rsid w:val="0031047F"/>
    <w:rsid w:val="0031108A"/>
    <w:rsid w:val="00316A44"/>
    <w:rsid w:val="00316ADA"/>
    <w:rsid w:val="003227C0"/>
    <w:rsid w:val="00323260"/>
    <w:rsid w:val="00324FEB"/>
    <w:rsid w:val="003268B2"/>
    <w:rsid w:val="00326D61"/>
    <w:rsid w:val="003272D9"/>
    <w:rsid w:val="00327D14"/>
    <w:rsid w:val="003314C5"/>
    <w:rsid w:val="00332254"/>
    <w:rsid w:val="00333603"/>
    <w:rsid w:val="00334370"/>
    <w:rsid w:val="00342A3A"/>
    <w:rsid w:val="00344067"/>
    <w:rsid w:val="003464D2"/>
    <w:rsid w:val="003468D4"/>
    <w:rsid w:val="00347578"/>
    <w:rsid w:val="00352EEE"/>
    <w:rsid w:val="00353CEE"/>
    <w:rsid w:val="0035430C"/>
    <w:rsid w:val="00356594"/>
    <w:rsid w:val="00357FCF"/>
    <w:rsid w:val="003643DB"/>
    <w:rsid w:val="00365805"/>
    <w:rsid w:val="00366984"/>
    <w:rsid w:val="003712E6"/>
    <w:rsid w:val="00371481"/>
    <w:rsid w:val="0037187E"/>
    <w:rsid w:val="003724C7"/>
    <w:rsid w:val="00372DCA"/>
    <w:rsid w:val="00373824"/>
    <w:rsid w:val="0037660E"/>
    <w:rsid w:val="0037737B"/>
    <w:rsid w:val="003827E5"/>
    <w:rsid w:val="00382E7B"/>
    <w:rsid w:val="003855C2"/>
    <w:rsid w:val="003865D3"/>
    <w:rsid w:val="00386B27"/>
    <w:rsid w:val="003958DD"/>
    <w:rsid w:val="00397E9C"/>
    <w:rsid w:val="003A02E9"/>
    <w:rsid w:val="003A3C21"/>
    <w:rsid w:val="003A43A3"/>
    <w:rsid w:val="003A46BA"/>
    <w:rsid w:val="003A7EE2"/>
    <w:rsid w:val="003B139F"/>
    <w:rsid w:val="003B321D"/>
    <w:rsid w:val="003B3AFE"/>
    <w:rsid w:val="003B53E0"/>
    <w:rsid w:val="003C085A"/>
    <w:rsid w:val="003C1E97"/>
    <w:rsid w:val="003C3E56"/>
    <w:rsid w:val="003C4377"/>
    <w:rsid w:val="003C5CC0"/>
    <w:rsid w:val="003C69B6"/>
    <w:rsid w:val="003C6C19"/>
    <w:rsid w:val="003D012B"/>
    <w:rsid w:val="003D1754"/>
    <w:rsid w:val="003D17E1"/>
    <w:rsid w:val="003D6D06"/>
    <w:rsid w:val="003D7C0F"/>
    <w:rsid w:val="003E12B9"/>
    <w:rsid w:val="003E3255"/>
    <w:rsid w:val="003E3A72"/>
    <w:rsid w:val="003E3CAD"/>
    <w:rsid w:val="003E4A85"/>
    <w:rsid w:val="003E5288"/>
    <w:rsid w:val="003E7615"/>
    <w:rsid w:val="003F0874"/>
    <w:rsid w:val="003F0CF1"/>
    <w:rsid w:val="003F18A0"/>
    <w:rsid w:val="003F1DC9"/>
    <w:rsid w:val="003F7A71"/>
    <w:rsid w:val="00402DD6"/>
    <w:rsid w:val="004044BA"/>
    <w:rsid w:val="00405AF1"/>
    <w:rsid w:val="00405FF6"/>
    <w:rsid w:val="0040766E"/>
    <w:rsid w:val="00410C27"/>
    <w:rsid w:val="00411256"/>
    <w:rsid w:val="00412083"/>
    <w:rsid w:val="00415DDD"/>
    <w:rsid w:val="00415E26"/>
    <w:rsid w:val="00417138"/>
    <w:rsid w:val="004171DB"/>
    <w:rsid w:val="00417C48"/>
    <w:rsid w:val="00420256"/>
    <w:rsid w:val="00420273"/>
    <w:rsid w:val="00420FC1"/>
    <w:rsid w:val="00426153"/>
    <w:rsid w:val="00427498"/>
    <w:rsid w:val="00427EBC"/>
    <w:rsid w:val="004313FA"/>
    <w:rsid w:val="0043242F"/>
    <w:rsid w:val="00432E31"/>
    <w:rsid w:val="004330A4"/>
    <w:rsid w:val="00434192"/>
    <w:rsid w:val="004360EE"/>
    <w:rsid w:val="0044011A"/>
    <w:rsid w:val="00441B0C"/>
    <w:rsid w:val="00441D4E"/>
    <w:rsid w:val="00441D9B"/>
    <w:rsid w:val="0044288A"/>
    <w:rsid w:val="00444A5F"/>
    <w:rsid w:val="004503EF"/>
    <w:rsid w:val="00451312"/>
    <w:rsid w:val="00453B24"/>
    <w:rsid w:val="00454FDA"/>
    <w:rsid w:val="00455CDF"/>
    <w:rsid w:val="00462439"/>
    <w:rsid w:val="004624F2"/>
    <w:rsid w:val="00462694"/>
    <w:rsid w:val="00463669"/>
    <w:rsid w:val="00463C6C"/>
    <w:rsid w:val="004650E3"/>
    <w:rsid w:val="0046699E"/>
    <w:rsid w:val="00470E81"/>
    <w:rsid w:val="00471278"/>
    <w:rsid w:val="00472194"/>
    <w:rsid w:val="00473BDC"/>
    <w:rsid w:val="0048010C"/>
    <w:rsid w:val="00480FFF"/>
    <w:rsid w:val="00485F29"/>
    <w:rsid w:val="00486EB2"/>
    <w:rsid w:val="00487D77"/>
    <w:rsid w:val="004911D6"/>
    <w:rsid w:val="00493276"/>
    <w:rsid w:val="00493F37"/>
    <w:rsid w:val="0049455C"/>
    <w:rsid w:val="0049557A"/>
    <w:rsid w:val="004977BE"/>
    <w:rsid w:val="004A3230"/>
    <w:rsid w:val="004A6965"/>
    <w:rsid w:val="004B1AFF"/>
    <w:rsid w:val="004B3DA1"/>
    <w:rsid w:val="004B6676"/>
    <w:rsid w:val="004C429D"/>
    <w:rsid w:val="004C4EA9"/>
    <w:rsid w:val="004D043A"/>
    <w:rsid w:val="004D4060"/>
    <w:rsid w:val="004D7773"/>
    <w:rsid w:val="004E0C55"/>
    <w:rsid w:val="004E3A81"/>
    <w:rsid w:val="004E41CA"/>
    <w:rsid w:val="004E476A"/>
    <w:rsid w:val="004E509C"/>
    <w:rsid w:val="004E52F0"/>
    <w:rsid w:val="004E7538"/>
    <w:rsid w:val="004E7CAE"/>
    <w:rsid w:val="004E7F37"/>
    <w:rsid w:val="004F2DCF"/>
    <w:rsid w:val="004F5C87"/>
    <w:rsid w:val="004F6263"/>
    <w:rsid w:val="00500871"/>
    <w:rsid w:val="00501BF8"/>
    <w:rsid w:val="005031BD"/>
    <w:rsid w:val="00506361"/>
    <w:rsid w:val="00506F8B"/>
    <w:rsid w:val="0051005D"/>
    <w:rsid w:val="00512E94"/>
    <w:rsid w:val="00513F7D"/>
    <w:rsid w:val="005141D3"/>
    <w:rsid w:val="00514F29"/>
    <w:rsid w:val="0051517A"/>
    <w:rsid w:val="00515C0F"/>
    <w:rsid w:val="005170AA"/>
    <w:rsid w:val="00522BB4"/>
    <w:rsid w:val="00523DA5"/>
    <w:rsid w:val="00531342"/>
    <w:rsid w:val="005323BB"/>
    <w:rsid w:val="00537815"/>
    <w:rsid w:val="00537C02"/>
    <w:rsid w:val="005408B4"/>
    <w:rsid w:val="005468CD"/>
    <w:rsid w:val="00551846"/>
    <w:rsid w:val="00551C38"/>
    <w:rsid w:val="00552579"/>
    <w:rsid w:val="00554F97"/>
    <w:rsid w:val="0055603C"/>
    <w:rsid w:val="005575CB"/>
    <w:rsid w:val="0056092A"/>
    <w:rsid w:val="00561EB2"/>
    <w:rsid w:val="0056323F"/>
    <w:rsid w:val="0056369C"/>
    <w:rsid w:val="00563A5B"/>
    <w:rsid w:val="00564D36"/>
    <w:rsid w:val="0056559E"/>
    <w:rsid w:val="00565DF9"/>
    <w:rsid w:val="00565F20"/>
    <w:rsid w:val="00567567"/>
    <w:rsid w:val="00567A8E"/>
    <w:rsid w:val="0057079C"/>
    <w:rsid w:val="00571E8A"/>
    <w:rsid w:val="00572839"/>
    <w:rsid w:val="005742E0"/>
    <w:rsid w:val="005754B7"/>
    <w:rsid w:val="00580993"/>
    <w:rsid w:val="00581304"/>
    <w:rsid w:val="00581A8A"/>
    <w:rsid w:val="0058230D"/>
    <w:rsid w:val="00582F5A"/>
    <w:rsid w:val="0058300A"/>
    <w:rsid w:val="0058301D"/>
    <w:rsid w:val="00584873"/>
    <w:rsid w:val="005909EE"/>
    <w:rsid w:val="00592285"/>
    <w:rsid w:val="005935A8"/>
    <w:rsid w:val="005939E2"/>
    <w:rsid w:val="00593D9D"/>
    <w:rsid w:val="0059725E"/>
    <w:rsid w:val="00597939"/>
    <w:rsid w:val="005A0412"/>
    <w:rsid w:val="005A1D57"/>
    <w:rsid w:val="005A1E8E"/>
    <w:rsid w:val="005A276C"/>
    <w:rsid w:val="005A2FAF"/>
    <w:rsid w:val="005A551D"/>
    <w:rsid w:val="005A73C8"/>
    <w:rsid w:val="005B20CB"/>
    <w:rsid w:val="005B479D"/>
    <w:rsid w:val="005B5F4C"/>
    <w:rsid w:val="005B7C94"/>
    <w:rsid w:val="005C00B6"/>
    <w:rsid w:val="005C39C6"/>
    <w:rsid w:val="005C3DEE"/>
    <w:rsid w:val="005C6C25"/>
    <w:rsid w:val="005C7677"/>
    <w:rsid w:val="005C77CC"/>
    <w:rsid w:val="005C7E38"/>
    <w:rsid w:val="005D0919"/>
    <w:rsid w:val="005D37AE"/>
    <w:rsid w:val="005D5944"/>
    <w:rsid w:val="005E030D"/>
    <w:rsid w:val="005E0750"/>
    <w:rsid w:val="005E1D3E"/>
    <w:rsid w:val="005E4BCD"/>
    <w:rsid w:val="005E6DDC"/>
    <w:rsid w:val="005E7C32"/>
    <w:rsid w:val="005F0A94"/>
    <w:rsid w:val="005F142D"/>
    <w:rsid w:val="005F16E5"/>
    <w:rsid w:val="005F3441"/>
    <w:rsid w:val="005F450E"/>
    <w:rsid w:val="005F45F8"/>
    <w:rsid w:val="005F5C86"/>
    <w:rsid w:val="005F5E84"/>
    <w:rsid w:val="005F6AF8"/>
    <w:rsid w:val="005F794F"/>
    <w:rsid w:val="00600579"/>
    <w:rsid w:val="00600F84"/>
    <w:rsid w:val="006042DE"/>
    <w:rsid w:val="00604FB2"/>
    <w:rsid w:val="006068CF"/>
    <w:rsid w:val="00607F56"/>
    <w:rsid w:val="006101A8"/>
    <w:rsid w:val="00611136"/>
    <w:rsid w:val="00612C3F"/>
    <w:rsid w:val="00613308"/>
    <w:rsid w:val="0061770A"/>
    <w:rsid w:val="00620E8F"/>
    <w:rsid w:val="0062345E"/>
    <w:rsid w:val="00623C86"/>
    <w:rsid w:val="00624078"/>
    <w:rsid w:val="006304B2"/>
    <w:rsid w:val="00630A54"/>
    <w:rsid w:val="00630CB1"/>
    <w:rsid w:val="00634AA6"/>
    <w:rsid w:val="00636F3C"/>
    <w:rsid w:val="0064158C"/>
    <w:rsid w:val="00642F82"/>
    <w:rsid w:val="006442DB"/>
    <w:rsid w:val="00644C8F"/>
    <w:rsid w:val="00646616"/>
    <w:rsid w:val="0065163D"/>
    <w:rsid w:val="006544D3"/>
    <w:rsid w:val="0065457F"/>
    <w:rsid w:val="0065578E"/>
    <w:rsid w:val="00657A3A"/>
    <w:rsid w:val="0066205F"/>
    <w:rsid w:val="00663CA3"/>
    <w:rsid w:val="00665119"/>
    <w:rsid w:val="006678B1"/>
    <w:rsid w:val="00671383"/>
    <w:rsid w:val="00671F8C"/>
    <w:rsid w:val="00672D66"/>
    <w:rsid w:val="00672FD6"/>
    <w:rsid w:val="006745E8"/>
    <w:rsid w:val="006776E6"/>
    <w:rsid w:val="00677C9E"/>
    <w:rsid w:val="0068345D"/>
    <w:rsid w:val="00683611"/>
    <w:rsid w:val="00687618"/>
    <w:rsid w:val="00687ECA"/>
    <w:rsid w:val="00694C8A"/>
    <w:rsid w:val="00695207"/>
    <w:rsid w:val="0069526B"/>
    <w:rsid w:val="00696338"/>
    <w:rsid w:val="006A0B96"/>
    <w:rsid w:val="006A0E58"/>
    <w:rsid w:val="006A22C8"/>
    <w:rsid w:val="006A2A1D"/>
    <w:rsid w:val="006A2A81"/>
    <w:rsid w:val="006A2C24"/>
    <w:rsid w:val="006A3CD1"/>
    <w:rsid w:val="006A430D"/>
    <w:rsid w:val="006A45A6"/>
    <w:rsid w:val="006A5005"/>
    <w:rsid w:val="006A63D1"/>
    <w:rsid w:val="006B2440"/>
    <w:rsid w:val="006B6B66"/>
    <w:rsid w:val="006C064B"/>
    <w:rsid w:val="006C17E7"/>
    <w:rsid w:val="006C1898"/>
    <w:rsid w:val="006C2CCB"/>
    <w:rsid w:val="006C3944"/>
    <w:rsid w:val="006C3EC3"/>
    <w:rsid w:val="006C4D2D"/>
    <w:rsid w:val="006D154A"/>
    <w:rsid w:val="006D32EA"/>
    <w:rsid w:val="006D5085"/>
    <w:rsid w:val="006D6E2D"/>
    <w:rsid w:val="006D7E9E"/>
    <w:rsid w:val="006E049D"/>
    <w:rsid w:val="006E2938"/>
    <w:rsid w:val="006E428E"/>
    <w:rsid w:val="006E6DBA"/>
    <w:rsid w:val="006E73F4"/>
    <w:rsid w:val="006E7D2B"/>
    <w:rsid w:val="006F1041"/>
    <w:rsid w:val="006F16AD"/>
    <w:rsid w:val="006F1C87"/>
    <w:rsid w:val="006F3458"/>
    <w:rsid w:val="006F35DB"/>
    <w:rsid w:val="006F3AE2"/>
    <w:rsid w:val="006F5D68"/>
    <w:rsid w:val="006F6378"/>
    <w:rsid w:val="006F6956"/>
    <w:rsid w:val="006F72B7"/>
    <w:rsid w:val="00700B60"/>
    <w:rsid w:val="00701CFF"/>
    <w:rsid w:val="00702B06"/>
    <w:rsid w:val="007037FA"/>
    <w:rsid w:val="0070494E"/>
    <w:rsid w:val="00706861"/>
    <w:rsid w:val="007072BB"/>
    <w:rsid w:val="00707D9E"/>
    <w:rsid w:val="007110B6"/>
    <w:rsid w:val="007167C2"/>
    <w:rsid w:val="00716935"/>
    <w:rsid w:val="00720F07"/>
    <w:rsid w:val="00730525"/>
    <w:rsid w:val="007319D2"/>
    <w:rsid w:val="00731D49"/>
    <w:rsid w:val="00731DCF"/>
    <w:rsid w:val="007323E4"/>
    <w:rsid w:val="00732580"/>
    <w:rsid w:val="00733AB2"/>
    <w:rsid w:val="00735AA8"/>
    <w:rsid w:val="007367EE"/>
    <w:rsid w:val="0073767B"/>
    <w:rsid w:val="0074299F"/>
    <w:rsid w:val="0074440C"/>
    <w:rsid w:val="0074628E"/>
    <w:rsid w:val="0074634E"/>
    <w:rsid w:val="00747A8B"/>
    <w:rsid w:val="007504A0"/>
    <w:rsid w:val="00752E8B"/>
    <w:rsid w:val="00753AB8"/>
    <w:rsid w:val="0075656E"/>
    <w:rsid w:val="00757268"/>
    <w:rsid w:val="0076010B"/>
    <w:rsid w:val="007624E2"/>
    <w:rsid w:val="00763377"/>
    <w:rsid w:val="007700B7"/>
    <w:rsid w:val="0077168E"/>
    <w:rsid w:val="00771FD5"/>
    <w:rsid w:val="007724D0"/>
    <w:rsid w:val="00773055"/>
    <w:rsid w:val="007741E4"/>
    <w:rsid w:val="00774C04"/>
    <w:rsid w:val="00777120"/>
    <w:rsid w:val="00780275"/>
    <w:rsid w:val="0078131E"/>
    <w:rsid w:val="00781933"/>
    <w:rsid w:val="0078291A"/>
    <w:rsid w:val="00784926"/>
    <w:rsid w:val="00784EDF"/>
    <w:rsid w:val="0078711D"/>
    <w:rsid w:val="0078741C"/>
    <w:rsid w:val="00787450"/>
    <w:rsid w:val="007878F2"/>
    <w:rsid w:val="00790DF9"/>
    <w:rsid w:val="00792F56"/>
    <w:rsid w:val="00793935"/>
    <w:rsid w:val="00793AAE"/>
    <w:rsid w:val="00793C7A"/>
    <w:rsid w:val="007957A1"/>
    <w:rsid w:val="00795C5E"/>
    <w:rsid w:val="00797D1F"/>
    <w:rsid w:val="007A0463"/>
    <w:rsid w:val="007A15A2"/>
    <w:rsid w:val="007A4687"/>
    <w:rsid w:val="007A6EC5"/>
    <w:rsid w:val="007A74D4"/>
    <w:rsid w:val="007A7F2F"/>
    <w:rsid w:val="007B2191"/>
    <w:rsid w:val="007B3D0E"/>
    <w:rsid w:val="007B5C03"/>
    <w:rsid w:val="007B6378"/>
    <w:rsid w:val="007B77C7"/>
    <w:rsid w:val="007B784F"/>
    <w:rsid w:val="007C3227"/>
    <w:rsid w:val="007C5E20"/>
    <w:rsid w:val="007C6D60"/>
    <w:rsid w:val="007C6EE1"/>
    <w:rsid w:val="007C712B"/>
    <w:rsid w:val="007D084A"/>
    <w:rsid w:val="007D13B0"/>
    <w:rsid w:val="007D3007"/>
    <w:rsid w:val="007D451F"/>
    <w:rsid w:val="007D4FFB"/>
    <w:rsid w:val="007D5DE4"/>
    <w:rsid w:val="007D65DF"/>
    <w:rsid w:val="007D6A5A"/>
    <w:rsid w:val="007D754C"/>
    <w:rsid w:val="007D770D"/>
    <w:rsid w:val="007E036C"/>
    <w:rsid w:val="007E13E4"/>
    <w:rsid w:val="007E476B"/>
    <w:rsid w:val="007E58B2"/>
    <w:rsid w:val="007E6867"/>
    <w:rsid w:val="007E79C6"/>
    <w:rsid w:val="007F26FD"/>
    <w:rsid w:val="007F3C9E"/>
    <w:rsid w:val="007F4FF4"/>
    <w:rsid w:val="007F53A2"/>
    <w:rsid w:val="007F5E5A"/>
    <w:rsid w:val="007F6FAB"/>
    <w:rsid w:val="007F7028"/>
    <w:rsid w:val="007F74D0"/>
    <w:rsid w:val="00801900"/>
    <w:rsid w:val="00801C42"/>
    <w:rsid w:val="00802D34"/>
    <w:rsid w:val="008048B8"/>
    <w:rsid w:val="00805402"/>
    <w:rsid w:val="008107A4"/>
    <w:rsid w:val="00813055"/>
    <w:rsid w:val="00814965"/>
    <w:rsid w:val="00814B1A"/>
    <w:rsid w:val="00814EAC"/>
    <w:rsid w:val="00816243"/>
    <w:rsid w:val="008202DF"/>
    <w:rsid w:val="00821932"/>
    <w:rsid w:val="0082225A"/>
    <w:rsid w:val="0082246A"/>
    <w:rsid w:val="00822BAD"/>
    <w:rsid w:val="0082349A"/>
    <w:rsid w:val="00825A8C"/>
    <w:rsid w:val="00825BB0"/>
    <w:rsid w:val="008271D2"/>
    <w:rsid w:val="00830435"/>
    <w:rsid w:val="008312D6"/>
    <w:rsid w:val="00831A42"/>
    <w:rsid w:val="00832090"/>
    <w:rsid w:val="008351F3"/>
    <w:rsid w:val="00837281"/>
    <w:rsid w:val="00837E06"/>
    <w:rsid w:val="008439FF"/>
    <w:rsid w:val="00843BFE"/>
    <w:rsid w:val="00846096"/>
    <w:rsid w:val="00846932"/>
    <w:rsid w:val="00847886"/>
    <w:rsid w:val="00850A53"/>
    <w:rsid w:val="00850E06"/>
    <w:rsid w:val="0085187B"/>
    <w:rsid w:val="00851E34"/>
    <w:rsid w:val="008526AF"/>
    <w:rsid w:val="00852930"/>
    <w:rsid w:val="00854182"/>
    <w:rsid w:val="008561D5"/>
    <w:rsid w:val="00856BFD"/>
    <w:rsid w:val="008611E4"/>
    <w:rsid w:val="00861304"/>
    <w:rsid w:val="0086385A"/>
    <w:rsid w:val="008643A5"/>
    <w:rsid w:val="008661E9"/>
    <w:rsid w:val="00866626"/>
    <w:rsid w:val="00866B8D"/>
    <w:rsid w:val="00866C38"/>
    <w:rsid w:val="008724D0"/>
    <w:rsid w:val="00874347"/>
    <w:rsid w:val="00874B6D"/>
    <w:rsid w:val="00875039"/>
    <w:rsid w:val="00881906"/>
    <w:rsid w:val="00884306"/>
    <w:rsid w:val="00884645"/>
    <w:rsid w:val="00886604"/>
    <w:rsid w:val="00886E21"/>
    <w:rsid w:val="00887079"/>
    <w:rsid w:val="00887964"/>
    <w:rsid w:val="0089100B"/>
    <w:rsid w:val="0089105B"/>
    <w:rsid w:val="00893941"/>
    <w:rsid w:val="00893EF8"/>
    <w:rsid w:val="00896BC8"/>
    <w:rsid w:val="008A3145"/>
    <w:rsid w:val="008A675B"/>
    <w:rsid w:val="008B1DF1"/>
    <w:rsid w:val="008B2B8F"/>
    <w:rsid w:val="008B37D8"/>
    <w:rsid w:val="008B3ABD"/>
    <w:rsid w:val="008B5BE6"/>
    <w:rsid w:val="008B6189"/>
    <w:rsid w:val="008B668A"/>
    <w:rsid w:val="008B7321"/>
    <w:rsid w:val="008C01ED"/>
    <w:rsid w:val="008C1234"/>
    <w:rsid w:val="008C3D9F"/>
    <w:rsid w:val="008C5135"/>
    <w:rsid w:val="008C53F1"/>
    <w:rsid w:val="008D150F"/>
    <w:rsid w:val="008D32A6"/>
    <w:rsid w:val="008D33E6"/>
    <w:rsid w:val="008D3F6C"/>
    <w:rsid w:val="008D47EB"/>
    <w:rsid w:val="008D4B72"/>
    <w:rsid w:val="008D67C8"/>
    <w:rsid w:val="008D70A1"/>
    <w:rsid w:val="008D7F07"/>
    <w:rsid w:val="008E0AD7"/>
    <w:rsid w:val="008E272A"/>
    <w:rsid w:val="008E3B5F"/>
    <w:rsid w:val="008E5EEC"/>
    <w:rsid w:val="008E78E6"/>
    <w:rsid w:val="008E7FDB"/>
    <w:rsid w:val="008F0DEF"/>
    <w:rsid w:val="008F28E0"/>
    <w:rsid w:val="008F51D2"/>
    <w:rsid w:val="008F7BFA"/>
    <w:rsid w:val="009001EC"/>
    <w:rsid w:val="00900223"/>
    <w:rsid w:val="00902C58"/>
    <w:rsid w:val="00904DF0"/>
    <w:rsid w:val="00907EE0"/>
    <w:rsid w:val="00911B1E"/>
    <w:rsid w:val="00911C81"/>
    <w:rsid w:val="0091331F"/>
    <w:rsid w:val="009142D3"/>
    <w:rsid w:val="00916C4C"/>
    <w:rsid w:val="00917810"/>
    <w:rsid w:val="0092059F"/>
    <w:rsid w:val="00922E41"/>
    <w:rsid w:val="009235D5"/>
    <w:rsid w:val="00923E69"/>
    <w:rsid w:val="0092427B"/>
    <w:rsid w:val="00924478"/>
    <w:rsid w:val="009244AD"/>
    <w:rsid w:val="00924891"/>
    <w:rsid w:val="00924FAB"/>
    <w:rsid w:val="00927571"/>
    <w:rsid w:val="009278E1"/>
    <w:rsid w:val="0093033F"/>
    <w:rsid w:val="009319EB"/>
    <w:rsid w:val="009347C1"/>
    <w:rsid w:val="009356F9"/>
    <w:rsid w:val="00936879"/>
    <w:rsid w:val="009371C5"/>
    <w:rsid w:val="00943B4E"/>
    <w:rsid w:val="009440E9"/>
    <w:rsid w:val="0094694F"/>
    <w:rsid w:val="009471A1"/>
    <w:rsid w:val="00954731"/>
    <w:rsid w:val="00956215"/>
    <w:rsid w:val="00957E49"/>
    <w:rsid w:val="00960657"/>
    <w:rsid w:val="009609C0"/>
    <w:rsid w:val="009623FC"/>
    <w:rsid w:val="0096379D"/>
    <w:rsid w:val="0097325B"/>
    <w:rsid w:val="00973B12"/>
    <w:rsid w:val="00976CD9"/>
    <w:rsid w:val="0098142A"/>
    <w:rsid w:val="00981DC5"/>
    <w:rsid w:val="00982657"/>
    <w:rsid w:val="009829D7"/>
    <w:rsid w:val="00982FF3"/>
    <w:rsid w:val="0098524A"/>
    <w:rsid w:val="00985C5C"/>
    <w:rsid w:val="009864DE"/>
    <w:rsid w:val="009910F3"/>
    <w:rsid w:val="0099279C"/>
    <w:rsid w:val="0099304B"/>
    <w:rsid w:val="00993690"/>
    <w:rsid w:val="00996A19"/>
    <w:rsid w:val="009A2A68"/>
    <w:rsid w:val="009A3CDA"/>
    <w:rsid w:val="009A3D3C"/>
    <w:rsid w:val="009A43DC"/>
    <w:rsid w:val="009A5522"/>
    <w:rsid w:val="009A59FA"/>
    <w:rsid w:val="009A66C2"/>
    <w:rsid w:val="009A71F9"/>
    <w:rsid w:val="009B06A1"/>
    <w:rsid w:val="009B12F9"/>
    <w:rsid w:val="009B38CC"/>
    <w:rsid w:val="009B4146"/>
    <w:rsid w:val="009B54CA"/>
    <w:rsid w:val="009B57C0"/>
    <w:rsid w:val="009B624C"/>
    <w:rsid w:val="009C0050"/>
    <w:rsid w:val="009C144D"/>
    <w:rsid w:val="009C1CB4"/>
    <w:rsid w:val="009D11BE"/>
    <w:rsid w:val="009D21DE"/>
    <w:rsid w:val="009D4DBD"/>
    <w:rsid w:val="009D5BB3"/>
    <w:rsid w:val="009E2020"/>
    <w:rsid w:val="009E581E"/>
    <w:rsid w:val="009E5A86"/>
    <w:rsid w:val="009E5F96"/>
    <w:rsid w:val="009E6208"/>
    <w:rsid w:val="009E7AFE"/>
    <w:rsid w:val="009F6DD2"/>
    <w:rsid w:val="00A005DF"/>
    <w:rsid w:val="00A00C16"/>
    <w:rsid w:val="00A04040"/>
    <w:rsid w:val="00A05746"/>
    <w:rsid w:val="00A059F9"/>
    <w:rsid w:val="00A060F3"/>
    <w:rsid w:val="00A063C0"/>
    <w:rsid w:val="00A07826"/>
    <w:rsid w:val="00A07D22"/>
    <w:rsid w:val="00A07ECE"/>
    <w:rsid w:val="00A11197"/>
    <w:rsid w:val="00A13964"/>
    <w:rsid w:val="00A13F0F"/>
    <w:rsid w:val="00A14A96"/>
    <w:rsid w:val="00A14D19"/>
    <w:rsid w:val="00A212AE"/>
    <w:rsid w:val="00A21AAB"/>
    <w:rsid w:val="00A2246D"/>
    <w:rsid w:val="00A255C4"/>
    <w:rsid w:val="00A25C0B"/>
    <w:rsid w:val="00A2691C"/>
    <w:rsid w:val="00A26CAC"/>
    <w:rsid w:val="00A26D3C"/>
    <w:rsid w:val="00A351DE"/>
    <w:rsid w:val="00A35AD9"/>
    <w:rsid w:val="00A35CF6"/>
    <w:rsid w:val="00A36F7B"/>
    <w:rsid w:val="00A41EEC"/>
    <w:rsid w:val="00A44DE7"/>
    <w:rsid w:val="00A465E0"/>
    <w:rsid w:val="00A47646"/>
    <w:rsid w:val="00A50C9C"/>
    <w:rsid w:val="00A51859"/>
    <w:rsid w:val="00A54D1D"/>
    <w:rsid w:val="00A60996"/>
    <w:rsid w:val="00A60C8A"/>
    <w:rsid w:val="00A60F2C"/>
    <w:rsid w:val="00A623CC"/>
    <w:rsid w:val="00A6329A"/>
    <w:rsid w:val="00A63D25"/>
    <w:rsid w:val="00A661B3"/>
    <w:rsid w:val="00A67856"/>
    <w:rsid w:val="00A702A1"/>
    <w:rsid w:val="00A71BC8"/>
    <w:rsid w:val="00A71FBF"/>
    <w:rsid w:val="00A72760"/>
    <w:rsid w:val="00A73C5A"/>
    <w:rsid w:val="00A76DFA"/>
    <w:rsid w:val="00A81E12"/>
    <w:rsid w:val="00A825CC"/>
    <w:rsid w:val="00A83700"/>
    <w:rsid w:val="00A840C6"/>
    <w:rsid w:val="00A85944"/>
    <w:rsid w:val="00A85C2C"/>
    <w:rsid w:val="00A86405"/>
    <w:rsid w:val="00A870EE"/>
    <w:rsid w:val="00A87616"/>
    <w:rsid w:val="00A87831"/>
    <w:rsid w:val="00A87BF0"/>
    <w:rsid w:val="00A932BA"/>
    <w:rsid w:val="00A9502D"/>
    <w:rsid w:val="00A95EFD"/>
    <w:rsid w:val="00A96D61"/>
    <w:rsid w:val="00A97261"/>
    <w:rsid w:val="00AA206C"/>
    <w:rsid w:val="00AA25FA"/>
    <w:rsid w:val="00AA43B8"/>
    <w:rsid w:val="00AA4967"/>
    <w:rsid w:val="00AA598B"/>
    <w:rsid w:val="00AA5DD4"/>
    <w:rsid w:val="00AB144A"/>
    <w:rsid w:val="00AB342A"/>
    <w:rsid w:val="00AB4A26"/>
    <w:rsid w:val="00AB4B31"/>
    <w:rsid w:val="00AC227D"/>
    <w:rsid w:val="00AC23CC"/>
    <w:rsid w:val="00AC335C"/>
    <w:rsid w:val="00AC5346"/>
    <w:rsid w:val="00AD00AD"/>
    <w:rsid w:val="00AD0A69"/>
    <w:rsid w:val="00AD189A"/>
    <w:rsid w:val="00AD1941"/>
    <w:rsid w:val="00AD20C5"/>
    <w:rsid w:val="00AD68EE"/>
    <w:rsid w:val="00AE1814"/>
    <w:rsid w:val="00AE5CC0"/>
    <w:rsid w:val="00AE6511"/>
    <w:rsid w:val="00AE6853"/>
    <w:rsid w:val="00AE7A20"/>
    <w:rsid w:val="00AE7F51"/>
    <w:rsid w:val="00AF3D79"/>
    <w:rsid w:val="00AF4DA7"/>
    <w:rsid w:val="00AF6891"/>
    <w:rsid w:val="00B03B4C"/>
    <w:rsid w:val="00B03FB1"/>
    <w:rsid w:val="00B04055"/>
    <w:rsid w:val="00B04C85"/>
    <w:rsid w:val="00B05397"/>
    <w:rsid w:val="00B054BD"/>
    <w:rsid w:val="00B06E3F"/>
    <w:rsid w:val="00B06FE3"/>
    <w:rsid w:val="00B12E62"/>
    <w:rsid w:val="00B12E94"/>
    <w:rsid w:val="00B144A4"/>
    <w:rsid w:val="00B17126"/>
    <w:rsid w:val="00B22512"/>
    <w:rsid w:val="00B23B6B"/>
    <w:rsid w:val="00B258D6"/>
    <w:rsid w:val="00B2612E"/>
    <w:rsid w:val="00B3074F"/>
    <w:rsid w:val="00B30785"/>
    <w:rsid w:val="00B31C02"/>
    <w:rsid w:val="00B32816"/>
    <w:rsid w:val="00B3573B"/>
    <w:rsid w:val="00B35D18"/>
    <w:rsid w:val="00B42A22"/>
    <w:rsid w:val="00B42FBB"/>
    <w:rsid w:val="00B444C7"/>
    <w:rsid w:val="00B4469A"/>
    <w:rsid w:val="00B46485"/>
    <w:rsid w:val="00B4689F"/>
    <w:rsid w:val="00B50C7B"/>
    <w:rsid w:val="00B53636"/>
    <w:rsid w:val="00B54C44"/>
    <w:rsid w:val="00B56561"/>
    <w:rsid w:val="00B57AD4"/>
    <w:rsid w:val="00B63330"/>
    <w:rsid w:val="00B65344"/>
    <w:rsid w:val="00B668FF"/>
    <w:rsid w:val="00B67DC1"/>
    <w:rsid w:val="00B67FF4"/>
    <w:rsid w:val="00B7249E"/>
    <w:rsid w:val="00B74795"/>
    <w:rsid w:val="00B7485B"/>
    <w:rsid w:val="00B766E1"/>
    <w:rsid w:val="00B76B27"/>
    <w:rsid w:val="00B76D2B"/>
    <w:rsid w:val="00B7748E"/>
    <w:rsid w:val="00B7765C"/>
    <w:rsid w:val="00B81FA9"/>
    <w:rsid w:val="00B825F8"/>
    <w:rsid w:val="00B8292A"/>
    <w:rsid w:val="00B83F91"/>
    <w:rsid w:val="00B84347"/>
    <w:rsid w:val="00B901F1"/>
    <w:rsid w:val="00B91267"/>
    <w:rsid w:val="00B92119"/>
    <w:rsid w:val="00B93152"/>
    <w:rsid w:val="00B94D45"/>
    <w:rsid w:val="00BA1355"/>
    <w:rsid w:val="00BA29E9"/>
    <w:rsid w:val="00BA4AB9"/>
    <w:rsid w:val="00BA7772"/>
    <w:rsid w:val="00BB1D79"/>
    <w:rsid w:val="00BB536A"/>
    <w:rsid w:val="00BB63CE"/>
    <w:rsid w:val="00BB6A68"/>
    <w:rsid w:val="00BB6E14"/>
    <w:rsid w:val="00BB7775"/>
    <w:rsid w:val="00BC050A"/>
    <w:rsid w:val="00BC2979"/>
    <w:rsid w:val="00BC4833"/>
    <w:rsid w:val="00BC79C2"/>
    <w:rsid w:val="00BD01B9"/>
    <w:rsid w:val="00BD2A3B"/>
    <w:rsid w:val="00BD7657"/>
    <w:rsid w:val="00BE06E5"/>
    <w:rsid w:val="00BE1200"/>
    <w:rsid w:val="00BE238F"/>
    <w:rsid w:val="00BE46B4"/>
    <w:rsid w:val="00BE5069"/>
    <w:rsid w:val="00BF5371"/>
    <w:rsid w:val="00BF66EF"/>
    <w:rsid w:val="00BF7208"/>
    <w:rsid w:val="00BF74CD"/>
    <w:rsid w:val="00C00996"/>
    <w:rsid w:val="00C0195A"/>
    <w:rsid w:val="00C02F72"/>
    <w:rsid w:val="00C030BA"/>
    <w:rsid w:val="00C03CB1"/>
    <w:rsid w:val="00C03E61"/>
    <w:rsid w:val="00C04110"/>
    <w:rsid w:val="00C04787"/>
    <w:rsid w:val="00C04C17"/>
    <w:rsid w:val="00C04DEF"/>
    <w:rsid w:val="00C065EA"/>
    <w:rsid w:val="00C104C8"/>
    <w:rsid w:val="00C13A72"/>
    <w:rsid w:val="00C14387"/>
    <w:rsid w:val="00C14741"/>
    <w:rsid w:val="00C221B3"/>
    <w:rsid w:val="00C25D99"/>
    <w:rsid w:val="00C25EF5"/>
    <w:rsid w:val="00C26B3D"/>
    <w:rsid w:val="00C270E4"/>
    <w:rsid w:val="00C30914"/>
    <w:rsid w:val="00C30952"/>
    <w:rsid w:val="00C32A84"/>
    <w:rsid w:val="00C32A9D"/>
    <w:rsid w:val="00C32EA0"/>
    <w:rsid w:val="00C33340"/>
    <w:rsid w:val="00C35321"/>
    <w:rsid w:val="00C36DB1"/>
    <w:rsid w:val="00C41106"/>
    <w:rsid w:val="00C41DDC"/>
    <w:rsid w:val="00C42420"/>
    <w:rsid w:val="00C45263"/>
    <w:rsid w:val="00C45D11"/>
    <w:rsid w:val="00C51099"/>
    <w:rsid w:val="00C51AFC"/>
    <w:rsid w:val="00C52063"/>
    <w:rsid w:val="00C5409D"/>
    <w:rsid w:val="00C559E3"/>
    <w:rsid w:val="00C55D3E"/>
    <w:rsid w:val="00C56335"/>
    <w:rsid w:val="00C56E2D"/>
    <w:rsid w:val="00C57D5C"/>
    <w:rsid w:val="00C60B9A"/>
    <w:rsid w:val="00C629EE"/>
    <w:rsid w:val="00C63906"/>
    <w:rsid w:val="00C6781F"/>
    <w:rsid w:val="00C700F0"/>
    <w:rsid w:val="00C706FC"/>
    <w:rsid w:val="00C7192D"/>
    <w:rsid w:val="00C71C3D"/>
    <w:rsid w:val="00C747AD"/>
    <w:rsid w:val="00C75DE8"/>
    <w:rsid w:val="00C776CB"/>
    <w:rsid w:val="00C80EA2"/>
    <w:rsid w:val="00C816F5"/>
    <w:rsid w:val="00C843A2"/>
    <w:rsid w:val="00C858B0"/>
    <w:rsid w:val="00C87EE8"/>
    <w:rsid w:val="00C90D05"/>
    <w:rsid w:val="00C90E16"/>
    <w:rsid w:val="00C91342"/>
    <w:rsid w:val="00C940D9"/>
    <w:rsid w:val="00C94C28"/>
    <w:rsid w:val="00C955FD"/>
    <w:rsid w:val="00CA0290"/>
    <w:rsid w:val="00CA5675"/>
    <w:rsid w:val="00CA57B3"/>
    <w:rsid w:val="00CA5EDF"/>
    <w:rsid w:val="00CA683D"/>
    <w:rsid w:val="00CB0D3D"/>
    <w:rsid w:val="00CB3670"/>
    <w:rsid w:val="00CB6073"/>
    <w:rsid w:val="00CB7BCF"/>
    <w:rsid w:val="00CC3186"/>
    <w:rsid w:val="00CC5A47"/>
    <w:rsid w:val="00CC679B"/>
    <w:rsid w:val="00CC6C65"/>
    <w:rsid w:val="00CD0E25"/>
    <w:rsid w:val="00CD1E51"/>
    <w:rsid w:val="00CD39F0"/>
    <w:rsid w:val="00CD5552"/>
    <w:rsid w:val="00CD6223"/>
    <w:rsid w:val="00CD6C0F"/>
    <w:rsid w:val="00CE0DAD"/>
    <w:rsid w:val="00CE1036"/>
    <w:rsid w:val="00CE2718"/>
    <w:rsid w:val="00CE2942"/>
    <w:rsid w:val="00CE3390"/>
    <w:rsid w:val="00CE488D"/>
    <w:rsid w:val="00CE7E98"/>
    <w:rsid w:val="00CF1CC6"/>
    <w:rsid w:val="00CF2DB6"/>
    <w:rsid w:val="00CF30C0"/>
    <w:rsid w:val="00CF3236"/>
    <w:rsid w:val="00CF32DC"/>
    <w:rsid w:val="00CF4647"/>
    <w:rsid w:val="00CF4F8D"/>
    <w:rsid w:val="00CF53F5"/>
    <w:rsid w:val="00CF5FD9"/>
    <w:rsid w:val="00CF6440"/>
    <w:rsid w:val="00D002C1"/>
    <w:rsid w:val="00D01027"/>
    <w:rsid w:val="00D01254"/>
    <w:rsid w:val="00D01552"/>
    <w:rsid w:val="00D02FCA"/>
    <w:rsid w:val="00D0666D"/>
    <w:rsid w:val="00D07237"/>
    <w:rsid w:val="00D10ADB"/>
    <w:rsid w:val="00D10BD3"/>
    <w:rsid w:val="00D10BD9"/>
    <w:rsid w:val="00D14383"/>
    <w:rsid w:val="00D15DD6"/>
    <w:rsid w:val="00D163DB"/>
    <w:rsid w:val="00D210C5"/>
    <w:rsid w:val="00D216F4"/>
    <w:rsid w:val="00D21C00"/>
    <w:rsid w:val="00D2635A"/>
    <w:rsid w:val="00D31783"/>
    <w:rsid w:val="00D3194A"/>
    <w:rsid w:val="00D32EAC"/>
    <w:rsid w:val="00D33CFB"/>
    <w:rsid w:val="00D40EE8"/>
    <w:rsid w:val="00D40FE3"/>
    <w:rsid w:val="00D41513"/>
    <w:rsid w:val="00D416FE"/>
    <w:rsid w:val="00D4285F"/>
    <w:rsid w:val="00D42CAC"/>
    <w:rsid w:val="00D44826"/>
    <w:rsid w:val="00D4515E"/>
    <w:rsid w:val="00D46183"/>
    <w:rsid w:val="00D4633C"/>
    <w:rsid w:val="00D466D5"/>
    <w:rsid w:val="00D46FB0"/>
    <w:rsid w:val="00D510B3"/>
    <w:rsid w:val="00D51811"/>
    <w:rsid w:val="00D5241F"/>
    <w:rsid w:val="00D535AB"/>
    <w:rsid w:val="00D54DEE"/>
    <w:rsid w:val="00D5792A"/>
    <w:rsid w:val="00D5796A"/>
    <w:rsid w:val="00D57F75"/>
    <w:rsid w:val="00D62FF7"/>
    <w:rsid w:val="00D63930"/>
    <w:rsid w:val="00D64F06"/>
    <w:rsid w:val="00D665C1"/>
    <w:rsid w:val="00D67254"/>
    <w:rsid w:val="00D672C0"/>
    <w:rsid w:val="00D67C37"/>
    <w:rsid w:val="00D70DB6"/>
    <w:rsid w:val="00D70E13"/>
    <w:rsid w:val="00D71DDE"/>
    <w:rsid w:val="00D74D5E"/>
    <w:rsid w:val="00D75253"/>
    <w:rsid w:val="00D75F55"/>
    <w:rsid w:val="00D76917"/>
    <w:rsid w:val="00D800B8"/>
    <w:rsid w:val="00D8014B"/>
    <w:rsid w:val="00D8078C"/>
    <w:rsid w:val="00D840DC"/>
    <w:rsid w:val="00D8508D"/>
    <w:rsid w:val="00D8515F"/>
    <w:rsid w:val="00D85E6A"/>
    <w:rsid w:val="00D863CB"/>
    <w:rsid w:val="00D86A73"/>
    <w:rsid w:val="00D87AB1"/>
    <w:rsid w:val="00D904F3"/>
    <w:rsid w:val="00D90C11"/>
    <w:rsid w:val="00D915AB"/>
    <w:rsid w:val="00D91E0F"/>
    <w:rsid w:val="00D93A42"/>
    <w:rsid w:val="00D93B49"/>
    <w:rsid w:val="00D958E3"/>
    <w:rsid w:val="00D97779"/>
    <w:rsid w:val="00DA0513"/>
    <w:rsid w:val="00DA2B36"/>
    <w:rsid w:val="00DA33DE"/>
    <w:rsid w:val="00DA4BF8"/>
    <w:rsid w:val="00DB04A9"/>
    <w:rsid w:val="00DB4304"/>
    <w:rsid w:val="00DB484E"/>
    <w:rsid w:val="00DB5B27"/>
    <w:rsid w:val="00DB6963"/>
    <w:rsid w:val="00DC0573"/>
    <w:rsid w:val="00DC17BC"/>
    <w:rsid w:val="00DC1A31"/>
    <w:rsid w:val="00DC3AC4"/>
    <w:rsid w:val="00DD17A7"/>
    <w:rsid w:val="00DD295D"/>
    <w:rsid w:val="00DD2A42"/>
    <w:rsid w:val="00DD37A2"/>
    <w:rsid w:val="00DE1B9C"/>
    <w:rsid w:val="00DE6FF0"/>
    <w:rsid w:val="00DF2A7F"/>
    <w:rsid w:val="00DF351C"/>
    <w:rsid w:val="00DF396A"/>
    <w:rsid w:val="00DF48F5"/>
    <w:rsid w:val="00E00900"/>
    <w:rsid w:val="00E0152F"/>
    <w:rsid w:val="00E03459"/>
    <w:rsid w:val="00E039A8"/>
    <w:rsid w:val="00E04088"/>
    <w:rsid w:val="00E04E8C"/>
    <w:rsid w:val="00E06D49"/>
    <w:rsid w:val="00E078AF"/>
    <w:rsid w:val="00E11C18"/>
    <w:rsid w:val="00E11C82"/>
    <w:rsid w:val="00E14007"/>
    <w:rsid w:val="00E1418C"/>
    <w:rsid w:val="00E16E47"/>
    <w:rsid w:val="00E21025"/>
    <w:rsid w:val="00E214A1"/>
    <w:rsid w:val="00E23386"/>
    <w:rsid w:val="00E23A48"/>
    <w:rsid w:val="00E25939"/>
    <w:rsid w:val="00E27943"/>
    <w:rsid w:val="00E333B2"/>
    <w:rsid w:val="00E33C58"/>
    <w:rsid w:val="00E34787"/>
    <w:rsid w:val="00E34BEB"/>
    <w:rsid w:val="00E352B6"/>
    <w:rsid w:val="00E35B89"/>
    <w:rsid w:val="00E413B9"/>
    <w:rsid w:val="00E41A3E"/>
    <w:rsid w:val="00E42563"/>
    <w:rsid w:val="00E5316A"/>
    <w:rsid w:val="00E533C1"/>
    <w:rsid w:val="00E538EF"/>
    <w:rsid w:val="00E5554F"/>
    <w:rsid w:val="00E56ACF"/>
    <w:rsid w:val="00E60A42"/>
    <w:rsid w:val="00E60BAB"/>
    <w:rsid w:val="00E60D3B"/>
    <w:rsid w:val="00E61D9D"/>
    <w:rsid w:val="00E6350D"/>
    <w:rsid w:val="00E6499B"/>
    <w:rsid w:val="00E67828"/>
    <w:rsid w:val="00E67C03"/>
    <w:rsid w:val="00E70916"/>
    <w:rsid w:val="00E70B66"/>
    <w:rsid w:val="00E72ADF"/>
    <w:rsid w:val="00E74FE3"/>
    <w:rsid w:val="00E76FFE"/>
    <w:rsid w:val="00E81D71"/>
    <w:rsid w:val="00E92455"/>
    <w:rsid w:val="00E92DDC"/>
    <w:rsid w:val="00E94908"/>
    <w:rsid w:val="00E95365"/>
    <w:rsid w:val="00E9551F"/>
    <w:rsid w:val="00E979D6"/>
    <w:rsid w:val="00EA0272"/>
    <w:rsid w:val="00EA210B"/>
    <w:rsid w:val="00EA3654"/>
    <w:rsid w:val="00EA4DC2"/>
    <w:rsid w:val="00EA4F21"/>
    <w:rsid w:val="00EA6596"/>
    <w:rsid w:val="00EA6AF7"/>
    <w:rsid w:val="00EB12FC"/>
    <w:rsid w:val="00EB2D1A"/>
    <w:rsid w:val="00EB3DFA"/>
    <w:rsid w:val="00EB4FC6"/>
    <w:rsid w:val="00EB5683"/>
    <w:rsid w:val="00EC1955"/>
    <w:rsid w:val="00EC575F"/>
    <w:rsid w:val="00EC5997"/>
    <w:rsid w:val="00EC5F4A"/>
    <w:rsid w:val="00EC67AE"/>
    <w:rsid w:val="00EC68D5"/>
    <w:rsid w:val="00EC7EF8"/>
    <w:rsid w:val="00ED076D"/>
    <w:rsid w:val="00ED1805"/>
    <w:rsid w:val="00ED1A04"/>
    <w:rsid w:val="00ED3B0F"/>
    <w:rsid w:val="00ED464F"/>
    <w:rsid w:val="00ED4D81"/>
    <w:rsid w:val="00ED542E"/>
    <w:rsid w:val="00ED6E83"/>
    <w:rsid w:val="00ED75DD"/>
    <w:rsid w:val="00EE037E"/>
    <w:rsid w:val="00EE0F0C"/>
    <w:rsid w:val="00EE1376"/>
    <w:rsid w:val="00EE4D85"/>
    <w:rsid w:val="00EE5F88"/>
    <w:rsid w:val="00EF14C1"/>
    <w:rsid w:val="00EF1728"/>
    <w:rsid w:val="00EF1876"/>
    <w:rsid w:val="00EF1C16"/>
    <w:rsid w:val="00EF2884"/>
    <w:rsid w:val="00EF69B1"/>
    <w:rsid w:val="00EF7691"/>
    <w:rsid w:val="00EF7B9E"/>
    <w:rsid w:val="00EF7CAF"/>
    <w:rsid w:val="00EF7DED"/>
    <w:rsid w:val="00F0084F"/>
    <w:rsid w:val="00F03BB4"/>
    <w:rsid w:val="00F045F6"/>
    <w:rsid w:val="00F04A3E"/>
    <w:rsid w:val="00F122F8"/>
    <w:rsid w:val="00F1305C"/>
    <w:rsid w:val="00F13E6E"/>
    <w:rsid w:val="00F16189"/>
    <w:rsid w:val="00F22B28"/>
    <w:rsid w:val="00F23A11"/>
    <w:rsid w:val="00F249D6"/>
    <w:rsid w:val="00F321CE"/>
    <w:rsid w:val="00F32A73"/>
    <w:rsid w:val="00F347C1"/>
    <w:rsid w:val="00F361EF"/>
    <w:rsid w:val="00F36616"/>
    <w:rsid w:val="00F36A7F"/>
    <w:rsid w:val="00F420AE"/>
    <w:rsid w:val="00F45E47"/>
    <w:rsid w:val="00F4625B"/>
    <w:rsid w:val="00F47BD3"/>
    <w:rsid w:val="00F47CB0"/>
    <w:rsid w:val="00F50598"/>
    <w:rsid w:val="00F53B56"/>
    <w:rsid w:val="00F54AF4"/>
    <w:rsid w:val="00F55C3F"/>
    <w:rsid w:val="00F5717D"/>
    <w:rsid w:val="00F5721E"/>
    <w:rsid w:val="00F61B70"/>
    <w:rsid w:val="00F63BE9"/>
    <w:rsid w:val="00F667B8"/>
    <w:rsid w:val="00F70ABB"/>
    <w:rsid w:val="00F729A1"/>
    <w:rsid w:val="00F74FE7"/>
    <w:rsid w:val="00F75132"/>
    <w:rsid w:val="00F7626F"/>
    <w:rsid w:val="00F76768"/>
    <w:rsid w:val="00F76FCE"/>
    <w:rsid w:val="00F80CBE"/>
    <w:rsid w:val="00F83531"/>
    <w:rsid w:val="00F84A8E"/>
    <w:rsid w:val="00F84D36"/>
    <w:rsid w:val="00F92A7C"/>
    <w:rsid w:val="00F92BB1"/>
    <w:rsid w:val="00F93AEA"/>
    <w:rsid w:val="00F95246"/>
    <w:rsid w:val="00F96384"/>
    <w:rsid w:val="00F96D6F"/>
    <w:rsid w:val="00FA1988"/>
    <w:rsid w:val="00FA337C"/>
    <w:rsid w:val="00FA339B"/>
    <w:rsid w:val="00FA64E8"/>
    <w:rsid w:val="00FA67A2"/>
    <w:rsid w:val="00FA6FB6"/>
    <w:rsid w:val="00FA7BBC"/>
    <w:rsid w:val="00FB291E"/>
    <w:rsid w:val="00FB2F42"/>
    <w:rsid w:val="00FC05AA"/>
    <w:rsid w:val="00FC3E4F"/>
    <w:rsid w:val="00FC6E84"/>
    <w:rsid w:val="00FD03BC"/>
    <w:rsid w:val="00FD0D24"/>
    <w:rsid w:val="00FD2FC2"/>
    <w:rsid w:val="00FD4DE4"/>
    <w:rsid w:val="00FD54A0"/>
    <w:rsid w:val="00FD57FB"/>
    <w:rsid w:val="00FD60B0"/>
    <w:rsid w:val="00FD71D3"/>
    <w:rsid w:val="00FD7460"/>
    <w:rsid w:val="00FD752A"/>
    <w:rsid w:val="00FE64C8"/>
    <w:rsid w:val="00FF1EC4"/>
    <w:rsid w:val="00FF3948"/>
    <w:rsid w:val="00FF5159"/>
    <w:rsid w:val="00FF5992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  <o:shapelayout v:ext="edit">
      <o:idmap v:ext="edit" data="1"/>
    </o:shapelayout>
  </w:shapeDefaults>
  <w:decimalSymbol w:val=","/>
  <w:listSeparator w:val=";"/>
  <w14:docId w14:val="4526DC4A"/>
  <w15:docId w15:val="{E4B38B1D-606A-4FFA-AAB0-E6A8B87B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v5"/>
    <w:basedOn w:val="Normal"/>
    <w:uiPriority w:val="34"/>
    <w:qFormat/>
    <w:rsid w:val="00981DC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81D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C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039A8"/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Corpsdetexte2">
    <w:name w:val="Body Text 2"/>
    <w:basedOn w:val="Normal"/>
    <w:link w:val="Corpsdetexte2Car"/>
    <w:semiHidden/>
    <w:rsid w:val="007367E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customStyle="1" w:styleId="DfinitionTableau">
    <w:name w:val="Définition Tableau"/>
    <w:basedOn w:val="Normal"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character" w:styleId="Lienhypertexte">
    <w:name w:val="Hyperlink"/>
    <w:rsid w:val="00EC68D5"/>
    <w:rPr>
      <w:color w:val="0000FF"/>
      <w:u w:val="single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808AF"/>
  </w:style>
  <w:style w:type="paragraph" w:styleId="NormalWeb">
    <w:name w:val="Normal (Web)"/>
    <w:basedOn w:val="Normal"/>
    <w:uiPriority w:val="99"/>
    <w:rsid w:val="007700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locked/>
    <w:rsid w:val="00B76B27"/>
    <w:rPr>
      <w:rFonts w:ascii="Bradley Hand ITC" w:eastAsia="Georgia" w:hAnsi="Bradley Hand ITC"/>
    </w:rPr>
  </w:style>
  <w:style w:type="paragraph" w:customStyle="1" w:styleId="commentaire">
    <w:name w:val="commentaire"/>
    <w:basedOn w:val="Normal"/>
    <w:link w:val="commentaireCar"/>
    <w:qFormat/>
    <w:rsid w:val="00B76B27"/>
    <w:pPr>
      <w:widowControl w:val="0"/>
      <w:suppressAutoHyphens/>
      <w:autoSpaceDN w:val="0"/>
    </w:pPr>
    <w:rPr>
      <w:rFonts w:ascii="Bradley Hand ITC" w:eastAsia="Georgia" w:hAnsi="Bradley Hand ITC"/>
    </w:rPr>
  </w:style>
  <w:style w:type="character" w:styleId="Accentuation">
    <w:name w:val="Emphasis"/>
    <w:aliases w:val="titre démo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link w:val="proprit"/>
    <w:locked/>
    <w:rsid w:val="00397E9C"/>
    <w:rPr>
      <w:rFonts w:ascii="Trebuchet MS" w:eastAsia="Georgia" w:hAnsi="Trebuchet MS"/>
      <w:u w:val="single" w:color="FF0000"/>
      <w:lang w:eastAsia="ar-SA"/>
    </w:rPr>
  </w:style>
  <w:style w:type="paragraph" w:customStyle="1" w:styleId="proprit">
    <w:name w:val="propriété"/>
    <w:basedOn w:val="Normal"/>
    <w:link w:val="propritCar"/>
    <w:qFormat/>
    <w:rsid w:val="00397E9C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link w:val="dfinition"/>
    <w:locked/>
    <w:rsid w:val="00663CA3"/>
    <w:rPr>
      <w:rFonts w:ascii="Trebuchet MS" w:eastAsia="Georgia" w:hAnsi="Trebuchet MS"/>
      <w:u w:val="single" w:color="00B050"/>
      <w:lang w:eastAsia="ar-SA"/>
    </w:rPr>
  </w:style>
  <w:style w:type="paragraph" w:customStyle="1" w:styleId="dfinition">
    <w:name w:val="définition"/>
    <w:basedOn w:val="Normal"/>
    <w:link w:val="dfinitionCar"/>
    <w:qFormat/>
    <w:rsid w:val="00663CA3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numPr>
        <w:numId w:val="2"/>
      </w:num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59E3"/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59E3"/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35AD9"/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C065EA"/>
    <w:pPr>
      <w:widowControl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rsid w:val="007B2191"/>
  </w:style>
  <w:style w:type="character" w:customStyle="1" w:styleId="token">
    <w:name w:val="token"/>
    <w:basedOn w:val="Policepardfaut"/>
    <w:rsid w:val="007B2191"/>
  </w:style>
  <w:style w:type="paragraph" w:customStyle="1" w:styleId="Default">
    <w:name w:val="Default"/>
    <w:rsid w:val="00E67C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rsid w:val="00C57D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24kjd">
    <w:name w:val="e24kjd"/>
    <w:basedOn w:val="Policepardfaut"/>
    <w:rsid w:val="00A00C16"/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hoveredcourseelement">
    <w:name w:val="hoveredcourseelement"/>
    <w:basedOn w:val="Normal"/>
    <w:rsid w:val="00850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function">
    <w:name w:val="hljs-function"/>
    <w:basedOn w:val="Policepardfaut"/>
    <w:rsid w:val="003643DB"/>
  </w:style>
  <w:style w:type="character" w:customStyle="1" w:styleId="hljs-keyword">
    <w:name w:val="hljs-keyword"/>
    <w:basedOn w:val="Policepardfaut"/>
    <w:rsid w:val="003643DB"/>
  </w:style>
  <w:style w:type="character" w:customStyle="1" w:styleId="hljs-title">
    <w:name w:val="hljs-title"/>
    <w:basedOn w:val="Policepardfaut"/>
    <w:rsid w:val="003643DB"/>
  </w:style>
  <w:style w:type="character" w:customStyle="1" w:styleId="hljs-params">
    <w:name w:val="hljs-params"/>
    <w:basedOn w:val="Policepardfaut"/>
    <w:rsid w:val="003643DB"/>
  </w:style>
  <w:style w:type="character" w:customStyle="1" w:styleId="hljs-number">
    <w:name w:val="hljs-number"/>
    <w:basedOn w:val="Policepardfaut"/>
    <w:rsid w:val="003643DB"/>
  </w:style>
  <w:style w:type="character" w:styleId="Lienhypertextesuivivisit">
    <w:name w:val="FollowedHyperlink"/>
    <w:basedOn w:val="Policepardfaut"/>
    <w:uiPriority w:val="99"/>
    <w:semiHidden/>
    <w:unhideWhenUsed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rsid w:val="00293FDB"/>
  </w:style>
  <w:style w:type="character" w:customStyle="1" w:styleId="hljs-string">
    <w:name w:val="hljs-string"/>
    <w:basedOn w:val="Policepardfaut"/>
    <w:rsid w:val="000B5DEC"/>
  </w:style>
  <w:style w:type="character" w:customStyle="1" w:styleId="tlid-translation">
    <w:name w:val="tlid-translation"/>
    <w:basedOn w:val="Policepardfaut"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rsid w:val="00000CAA"/>
  </w:style>
  <w:style w:type="character" w:customStyle="1" w:styleId="hljs-code">
    <w:name w:val="hljs-code"/>
    <w:basedOn w:val="Policepardfaut"/>
    <w:rsid w:val="00211197"/>
  </w:style>
  <w:style w:type="character" w:customStyle="1" w:styleId="hljs-builtin">
    <w:name w:val="hljs-built_in"/>
    <w:basedOn w:val="Policepardfaut"/>
    <w:rsid w:val="003F1DC9"/>
  </w:style>
  <w:style w:type="character" w:customStyle="1" w:styleId="hljs-literal">
    <w:name w:val="hljs-literal"/>
    <w:basedOn w:val="Policepardfaut"/>
    <w:rsid w:val="003F1DC9"/>
  </w:style>
  <w:style w:type="character" w:customStyle="1" w:styleId="hljs-comment">
    <w:name w:val="hljs-comment"/>
    <w:basedOn w:val="Policepardfaut"/>
    <w:rsid w:val="003F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ees.fr/informatiquelycee/n_site/nsi_prem_flas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geot\AppData\Roaming\Microsoft\Templates\Mod&#232;le%20de%20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81E5EC-7DDB-4957-88FA-40020EA4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cours.dotx</Template>
  <TotalTime>0</TotalTime>
  <Pages>5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cp:keywords/>
  <dc:description/>
  <cp:lastModifiedBy>Véronique Reynaud</cp:lastModifiedBy>
  <cp:revision>3</cp:revision>
  <cp:lastPrinted>2017-08-31T19:37:00Z</cp:lastPrinted>
  <dcterms:created xsi:type="dcterms:W3CDTF">2020-06-07T10:14:00Z</dcterms:created>
  <dcterms:modified xsi:type="dcterms:W3CDTF">2020-06-07T10:39:00Z</dcterms:modified>
</cp:coreProperties>
</file>