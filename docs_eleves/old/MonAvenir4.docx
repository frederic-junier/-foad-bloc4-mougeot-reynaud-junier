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AA" w:rsidRDefault="00000CAA" w:rsidP="00000CAA">
      <w:pPr>
        <w:jc w:val="center"/>
        <w:rPr>
          <w:sz w:val="34"/>
        </w:rPr>
      </w:pPr>
      <w:r w:rsidRPr="00875039">
        <w:rPr>
          <w:i/>
          <w:sz w:val="34"/>
        </w:rPr>
        <w:t>MonAvenir</w:t>
      </w:r>
      <w:r>
        <w:rPr>
          <w:sz w:val="34"/>
        </w:rPr>
        <w:t>, vaste projet !</w:t>
      </w:r>
    </w:p>
    <w:p w:rsidR="00000CAA" w:rsidRDefault="00000CAA" w:rsidP="00000CAA">
      <w:pPr>
        <w:jc w:val="center"/>
        <w:rPr>
          <w:sz w:val="34"/>
        </w:rPr>
      </w:pPr>
    </w:p>
    <w:p w:rsidR="00000CAA" w:rsidRDefault="00000CAA" w:rsidP="00000CAA">
      <w:pPr>
        <w:jc w:val="center"/>
        <w:rPr>
          <w:sz w:val="34"/>
        </w:rPr>
      </w:pPr>
      <w:r>
        <w:rPr>
          <w:sz w:val="34"/>
        </w:rPr>
        <w:t>Objctif :Mini Parcoursup</w:t>
      </w:r>
    </w:p>
    <w:p w:rsidR="00000CAA" w:rsidRDefault="00000CAA" w:rsidP="00000CAA">
      <w:pPr>
        <w:jc w:val="center"/>
        <w:rPr>
          <w:sz w:val="34"/>
        </w:rPr>
      </w:pPr>
    </w:p>
    <w:p w:rsidR="00000CAA" w:rsidRDefault="00000CAA" w:rsidP="00000CAA">
      <w:pPr>
        <w:rPr>
          <w:sz w:val="34"/>
        </w:rPr>
      </w:pPr>
      <w:r>
        <w:rPr>
          <w:sz w:val="34"/>
        </w:rPr>
        <w:t xml:space="preserve">Etape </w:t>
      </w:r>
      <w:r w:rsidR="00814058">
        <w:rPr>
          <w:sz w:val="34"/>
        </w:rPr>
        <w:t>1</w:t>
      </w:r>
      <w:r>
        <w:rPr>
          <w:sz w:val="34"/>
        </w:rPr>
        <w:t> : Requêtes SQL</w:t>
      </w:r>
    </w:p>
    <w:p w:rsidR="00814058" w:rsidRDefault="00000CAA" w:rsidP="00000CAA">
      <w:pPr>
        <w:rPr>
          <w:sz w:val="24"/>
          <w:szCs w:val="24"/>
        </w:rPr>
      </w:pPr>
      <w:r>
        <w:rPr>
          <w:sz w:val="24"/>
          <w:szCs w:val="24"/>
        </w:rPr>
        <w:t>Fait</w:t>
      </w:r>
      <w:r w:rsidRPr="00000CAA">
        <w:rPr>
          <w:sz w:val="24"/>
          <w:szCs w:val="24"/>
        </w:rPr>
        <w:t>e en amont, pendant le cours sur le chapitre</w:t>
      </w:r>
      <w:r w:rsidR="00814058">
        <w:rPr>
          <w:sz w:val="24"/>
          <w:szCs w:val="24"/>
        </w:rPr>
        <w:t xml:space="preserve"> SQL.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Présentation de rapide de parcoursup.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Identification des besoins :</w:t>
      </w:r>
      <w:r w:rsidRPr="00814058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formulaires de saisie et de consultation des vœux,  base de données pour traiter les candidatures, interactions client / serveur et serveur / SGBD.</w:t>
      </w:r>
      <w:r w:rsidRPr="0081405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Identification des entités et relations en jeu et choix du schéma de conception de la base de données.</w:t>
      </w:r>
      <w:r w:rsidRPr="0081405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Travail sur requêtes SQL à partir de la base de données </w:t>
      </w:r>
      <w:r w:rsidRPr="00875039">
        <w:rPr>
          <w:i/>
          <w:sz w:val="24"/>
          <w:szCs w:val="24"/>
        </w:rPr>
        <w:t>MonAvenir</w:t>
      </w:r>
      <w:r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</w:p>
    <w:p w:rsidR="00875039" w:rsidRDefault="00875039" w:rsidP="00000CAA">
      <w:pPr>
        <w:rPr>
          <w:sz w:val="24"/>
          <w:szCs w:val="24"/>
        </w:rPr>
      </w:pPr>
      <w:r>
        <w:rPr>
          <w:sz w:val="24"/>
          <w:szCs w:val="24"/>
        </w:rPr>
        <w:t>Ainsi les élèves commencent à s’approprier cette base de données, ce qui facilitera le travail par la suite…</w:t>
      </w:r>
    </w:p>
    <w:p w:rsidR="00417138" w:rsidRDefault="00417138" w:rsidP="00000CAA">
      <w:pPr>
        <w:rPr>
          <w:sz w:val="24"/>
          <w:szCs w:val="24"/>
        </w:rPr>
      </w:pPr>
    </w:p>
    <w:p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 xml:space="preserve">Nous avons choisi de ne pas développer cette étape car, bien qu’au cœur de notre du BLOC4, celle-ci est aisément transposable dans un cours. </w:t>
      </w:r>
    </w:p>
    <w:p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 xml:space="preserve">Cependant, sans présenter le document élève final, </w:t>
      </w:r>
      <w:r w:rsidR="009B54CA">
        <w:rPr>
          <w:sz w:val="24"/>
          <w:szCs w:val="24"/>
        </w:rPr>
        <w:t>nous avons pensé à</w:t>
      </w:r>
      <w:r>
        <w:rPr>
          <w:sz w:val="24"/>
          <w:szCs w:val="24"/>
        </w:rPr>
        <w:t xml:space="preserve"> quelques requêtes possibles qui aideront </w:t>
      </w:r>
      <w:r w:rsidR="009B54CA">
        <w:rPr>
          <w:sz w:val="24"/>
          <w:szCs w:val="24"/>
        </w:rPr>
        <w:t>les élèves à s’approprier le langage SQL.</w:t>
      </w:r>
    </w:p>
    <w:p w:rsidR="00000CAA" w:rsidRDefault="00000CAA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2 : Utilisation Open Data, Fake pour constituer fichiers sources CSV</w:t>
      </w:r>
    </w:p>
    <w:p w:rsidR="00D9250B" w:rsidRDefault="00D9250B" w:rsidP="00D9250B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création de la base à partir du schéma,</w:t>
      </w:r>
    </w:p>
    <w:p w:rsidR="00D9250B" w:rsidRDefault="00D9250B" w:rsidP="00D9250B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peuplement de la base par des données aléatoires :</w:t>
      </w:r>
    </w:p>
    <w:p w:rsidR="00D9250B" w:rsidRDefault="00D9250B" w:rsidP="00D9250B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- </w:t>
      </w:r>
      <w:r w:rsidRPr="00CE2942">
        <w:rPr>
          <w:rFonts w:eastAsia="Times New Roman" w:cstheme="minorHAnsi"/>
          <w:sz w:val="24"/>
          <w:szCs w:val="24"/>
          <w:lang w:eastAsia="fr-FR"/>
        </w:rPr>
        <w:t>révisions de première sur les données en tables, utilisation de fichiers CSV, </w:t>
      </w:r>
    </w:p>
    <w:p w:rsidR="00D9250B" w:rsidRDefault="00D9250B" w:rsidP="00D9250B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- prévoir des fonctions à compléter, différentiation…</w:t>
      </w:r>
    </w:p>
    <w:p w:rsidR="00D9250B" w:rsidRPr="00CE2942" w:rsidRDefault="00D9250B" w:rsidP="00D9250B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travailler sur contraintes</w:t>
      </w:r>
    </w:p>
    <w:p w:rsidR="00D9250B" w:rsidRPr="00CE2942" w:rsidRDefault="00D9250B" w:rsidP="00D9250B">
      <w:pPr>
        <w:rPr>
          <w:rFonts w:eastAsia="Times New Roman" w:cstheme="minorHAnsi"/>
          <w:sz w:val="24"/>
          <w:szCs w:val="24"/>
          <w:lang w:eastAsia="fr-FR"/>
        </w:rPr>
      </w:pPr>
    </w:p>
    <w:p w:rsidR="00D9250B" w:rsidRPr="00CE2942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3 : Création BD MonAvenir</w:t>
      </w:r>
    </w:p>
    <w:p w:rsidR="00D9250B" w:rsidRPr="00CE2942" w:rsidRDefault="00D9250B" w:rsidP="00D9250B">
      <w:pPr>
        <w:numPr>
          <w:ilvl w:val="0"/>
          <w:numId w:val="36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insertion dans la bas</w:t>
      </w:r>
      <w:r>
        <w:rPr>
          <w:rFonts w:eastAsia="Times New Roman" w:cstheme="minorHAnsi"/>
          <w:sz w:val="24"/>
          <w:szCs w:val="24"/>
          <w:lang w:eastAsia="fr-FR"/>
        </w:rPr>
        <w:t>e des données lues dans les csv</w:t>
      </w:r>
    </w:p>
    <w:p w:rsidR="00D9250B" w:rsidRPr="00CE2942" w:rsidRDefault="00D9250B" w:rsidP="00D9250B">
      <w:pPr>
        <w:numPr>
          <w:ilvl w:val="0"/>
          <w:numId w:val="37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Un début de code de l'application avec Flask et sqlite3</w:t>
      </w:r>
    </w:p>
    <w:p w:rsidR="00D9250B" w:rsidRPr="00CE2942" w:rsidRDefault="00D9250B" w:rsidP="00D9250B">
      <w:pPr>
        <w:numPr>
          <w:ilvl w:val="0"/>
          <w:numId w:val="37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4 : Création Formulaires inscription, consultations</w:t>
      </w:r>
    </w:p>
    <w:p w:rsidR="00D9250B" w:rsidRPr="00CE2942" w:rsidRDefault="00D9250B" w:rsidP="00D9250B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5 : Traitement</w:t>
      </w:r>
    </w:p>
    <w:p w:rsidR="00D9250B" w:rsidRPr="00CE2942" w:rsidRDefault="00D9250B" w:rsidP="00D9250B">
      <w:pPr>
        <w:rPr>
          <w:sz w:val="24"/>
        </w:rPr>
      </w:pPr>
      <w:r>
        <w:rPr>
          <w:sz w:val="24"/>
        </w:rPr>
        <w:t>Ici, donner on ne détaillera pas, on donne code, mais on propose en prolongement…</w:t>
      </w: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6 : CSS</w:t>
      </w:r>
    </w:p>
    <w:p w:rsidR="00D9250B" w:rsidRPr="00CE2942" w:rsidRDefault="00D9250B" w:rsidP="00D9250B">
      <w:pPr>
        <w:rPr>
          <w:sz w:val="24"/>
        </w:rPr>
      </w:pPr>
      <w:r>
        <w:rPr>
          <w:sz w:val="24"/>
        </w:rPr>
        <w:t>En D.M. UX Design…</w:t>
      </w:r>
    </w:p>
    <w:p w:rsidR="00000CAA" w:rsidRDefault="00000CAA">
      <w:pPr>
        <w:rPr>
          <w:sz w:val="34"/>
        </w:rPr>
      </w:pPr>
    </w:p>
    <w:p w:rsidR="00000CAA" w:rsidRDefault="00000CAA" w:rsidP="00000CAA">
      <w:pPr>
        <w:jc w:val="center"/>
        <w:rPr>
          <w:sz w:val="34"/>
        </w:rPr>
      </w:pPr>
      <w:r>
        <w:rPr>
          <w:sz w:val="34"/>
        </w:rPr>
        <w:lastRenderedPageBreak/>
        <w:t>Etape 1 : Requêtes SQL</w:t>
      </w:r>
    </w:p>
    <w:p w:rsidR="009B54CA" w:rsidRDefault="009B54CA" w:rsidP="009B54CA">
      <w:pPr>
        <w:jc w:val="center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En utilisant la base suivante, écrire les requêtes SQL correspondant aux différents exercices.</w:t>
      </w:r>
    </w:p>
    <w:p w:rsidR="009B54CA" w:rsidRDefault="009B54CA" w:rsidP="00000CA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87103</wp:posOffset>
                </wp:positionV>
                <wp:extent cx="6745857" cy="1380227"/>
                <wp:effectExtent l="0" t="0" r="1714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857" cy="13802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3CCB1" id="Rectangle 1" o:spid="_x0000_s1026" style="position:absolute;margin-left:0;margin-top:6.85pt;width:531.15pt;height:108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" filled="f" strokecolor="black [3213]" strokeweight="1pt">
                <v:stroke opacity="64764f"/>
                <w10:wrap anchorx="margin"/>
              </v:rect>
            </w:pict>
          </mc:Fallback>
        </mc:AlternateContent>
      </w:r>
    </w:p>
    <w:p w:rsidR="00000CAA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="00000CAA"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</w:t>
      </w:r>
      <w:r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 xml:space="preserve">, login, password, </w:t>
      </w:r>
      <w:r>
        <w:rPr>
          <w:rFonts w:eastAsia="Times New Roman" w:cstheme="minorHAnsi"/>
          <w:sz w:val="24"/>
          <w:szCs w:val="24"/>
          <w:lang w:eastAsia="fr-FR"/>
        </w:rPr>
        <w:t>nom, prenom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type, commune, lattitude, longitude, nbAdmis, nbAppel</w:t>
      </w:r>
      <w:r w:rsidR="00185EB6">
        <w:rPr>
          <w:rFonts w:eastAsia="Times New Roman" w:cstheme="minorHAnsi"/>
          <w:sz w:val="24"/>
          <w:szCs w:val="24"/>
          <w:lang w:eastAsia="fr-FR"/>
        </w:rPr>
        <w:t>,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185EB6"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 w:rsidR="00185EB6">
        <w:rPr>
          <w:rFonts w:eastAsia="Times New Roman" w:cstheme="minorHAnsi"/>
          <w:sz w:val="24"/>
          <w:szCs w:val="24"/>
          <w:lang w:eastAsia="fr-FR"/>
        </w:rPr>
        <w:tab/>
        <w:t xml:space="preserve">       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>coefNote1, coefNote2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211197" w:rsidRPr="00417138" w:rsidRDefault="00211197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</w:t>
      </w:r>
      <w:r w:rsidRPr="00CE2942">
        <w:rPr>
          <w:rFonts w:eastAsia="Times New Roman" w:cstheme="minorHAnsi"/>
          <w:sz w:val="24"/>
          <w:szCs w:val="24"/>
          <w:lang w:eastAsia="fr-FR"/>
        </w:rPr>
        <w:t>ycee(</w:t>
      </w:r>
      <w:r w:rsidRPr="00211197"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commune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000CAA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leve(</w:t>
      </w:r>
      <w:r w:rsidR="005E4BCD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5E4BCD" w:rsidRPr="00CE2942">
        <w:rPr>
          <w:rFonts w:eastAsia="Times New Roman" w:cstheme="minorHAnsi"/>
          <w:color w:val="FF0000"/>
          <w:sz w:val="24"/>
          <w:szCs w:val="24"/>
          <w:lang w:eastAsia="fr-FR"/>
        </w:rPr>
        <w:t>idLycee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>,</w:t>
      </w:r>
      <w:r>
        <w:rPr>
          <w:rFonts w:eastAsia="Times New Roman" w:cstheme="minorHAnsi"/>
          <w:sz w:val="24"/>
          <w:szCs w:val="24"/>
          <w:lang w:eastAsia="fr-FR"/>
        </w:rPr>
        <w:t xml:space="preserve"> login, password, 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nom, prenom, anneeNaissance, note1, note2) 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CE2942" w:rsidRDefault="00417138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andidature(</w:t>
      </w:r>
      <w:r w:rsidR="00211197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185EB6" w:rsidRPr="00185EB6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</w:t>
      </w:r>
      <w:r w:rsidR="00185EB6"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upérieur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, statut)</w:t>
      </w:r>
    </w:p>
    <w:p w:rsidR="00211197" w:rsidRPr="00211197" w:rsidRDefault="00211197" w:rsidP="0021119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11197" w:rsidRPr="003F1DC9" w:rsidRDefault="003F1DC9" w:rsidP="004624F2">
      <w:pPr>
        <w:ind w:left="3540" w:firstLine="708"/>
        <w:rPr>
          <w:color w:val="FFC000"/>
          <w:sz w:val="24"/>
          <w:szCs w:val="24"/>
        </w:rPr>
      </w:pPr>
      <w:r w:rsidRPr="003F1DC9">
        <w:rPr>
          <w:color w:val="FFC000"/>
          <w:sz w:val="24"/>
          <w:szCs w:val="24"/>
        </w:rPr>
        <w:t>j’ai enlevé</w:t>
      </w:r>
      <w:r w:rsidR="004624F2">
        <w:rPr>
          <w:color w:val="FFC000"/>
          <w:sz w:val="24"/>
          <w:szCs w:val="24"/>
        </w:rPr>
        <w:t xml:space="preserve"> les</w:t>
      </w:r>
      <w:r w:rsidRPr="003F1DC9">
        <w:rPr>
          <w:color w:val="FFC000"/>
          <w:sz w:val="24"/>
          <w:szCs w:val="24"/>
        </w:rPr>
        <w:t xml:space="preserve"> re</w:t>
      </w:r>
      <w:r>
        <w:rPr>
          <w:color w:val="FFC000"/>
          <w:sz w:val="24"/>
          <w:szCs w:val="24"/>
        </w:rPr>
        <w:t>t</w:t>
      </w:r>
      <w:r w:rsidRPr="003F1DC9">
        <w:rPr>
          <w:color w:val="FFC000"/>
          <w:sz w:val="24"/>
          <w:szCs w:val="24"/>
        </w:rPr>
        <w:t>ours lignes pour que ça tienne sur une</w:t>
      </w:r>
      <w:r>
        <w:rPr>
          <w:color w:val="FFC000"/>
          <w:sz w:val="24"/>
          <w:szCs w:val="24"/>
        </w:rPr>
        <w:t xml:space="preserve"> </w:t>
      </w:r>
      <w:r w:rsidRPr="003F1DC9">
        <w:rPr>
          <w:color w:val="FFC000"/>
          <w:sz w:val="24"/>
          <w:szCs w:val="24"/>
        </w:rPr>
        <w:t>page…</w:t>
      </w:r>
    </w:p>
    <w:p w:rsidR="00730525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Exercice1 : Donner tous les noms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lycées</w:t>
      </w:r>
    </w:p>
    <w:p w:rsidR="00730525" w:rsidRPr="003F1DC9" w:rsidRDefault="00730525" w:rsidP="00730525">
      <w:pPr>
        <w:rPr>
          <w:color w:val="FFC000"/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1712AF" w:rsidRPr="003F1DC9">
        <w:rPr>
          <w:color w:val="7030A0"/>
          <w:sz w:val="24"/>
          <w:szCs w:val="24"/>
        </w:rPr>
        <w:t>n</w:t>
      </w:r>
      <w:r w:rsidRPr="003F1DC9">
        <w:rPr>
          <w:color w:val="7030A0"/>
          <w:sz w:val="24"/>
          <w:szCs w:val="24"/>
        </w:rPr>
        <w:t>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l</w:t>
      </w:r>
      <w:r w:rsidR="001712AF" w:rsidRPr="003F1DC9">
        <w:rPr>
          <w:color w:val="00B050"/>
          <w:sz w:val="24"/>
          <w:szCs w:val="24"/>
        </w:rPr>
        <w:t>ycee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140…</w:t>
      </w:r>
    </w:p>
    <w:p w:rsidR="00730525" w:rsidRPr="003F1DC9" w:rsidRDefault="00730525" w:rsidP="00730525">
      <w:pPr>
        <w:rPr>
          <w:sz w:val="24"/>
          <w:szCs w:val="24"/>
        </w:rPr>
      </w:pPr>
    </w:p>
    <w:p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Exercice2 : Donner les noms des 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écoles du supérieurs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dan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l’ordre alphabétique décroissant</w:t>
      </w:r>
    </w:p>
    <w:p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superieur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ORDER BY </w:t>
      </w:r>
      <w:r w:rsidRPr="003F1DC9">
        <w:rPr>
          <w:color w:val="7030A0"/>
          <w:sz w:val="24"/>
          <w:szCs w:val="24"/>
        </w:rPr>
        <w:t xml:space="preserve">nom </w:t>
      </w:r>
      <w:r w:rsidRPr="003F1DC9">
        <w:rPr>
          <w:color w:val="002060"/>
          <w:sz w:val="24"/>
          <w:szCs w:val="24"/>
        </w:rPr>
        <w:t>DESC</w:t>
      </w:r>
      <w:r w:rsidRPr="003F1DC9">
        <w:rPr>
          <w:sz w:val="24"/>
          <w:szCs w:val="24"/>
        </w:rPr>
        <w:t> 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181…</w:t>
      </w:r>
    </w:p>
    <w:p w:rsidR="001712AF" w:rsidRPr="003F1DC9" w:rsidRDefault="001712AF" w:rsidP="001712AF">
      <w:pPr>
        <w:rPr>
          <w:sz w:val="24"/>
          <w:szCs w:val="24"/>
        </w:rPr>
      </w:pPr>
    </w:p>
    <w:p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Exercice3 : Donner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les 10 premiers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noms,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noms des élèves ayant obtenu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au moins 19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en note1</w:t>
      </w:r>
    </w:p>
    <w:p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nom,prenom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Pr="003F1DC9">
        <w:rPr>
          <w:color w:val="00B050"/>
          <w:sz w:val="24"/>
          <w:szCs w:val="24"/>
        </w:rPr>
        <w:t xml:space="preserve">leve </w:t>
      </w:r>
      <w:r w:rsidRPr="003F1DC9">
        <w:rPr>
          <w:color w:val="002060"/>
          <w:sz w:val="24"/>
          <w:szCs w:val="24"/>
        </w:rPr>
        <w:t xml:space="preserve">WHERE </w:t>
      </w:r>
      <w:r w:rsidRPr="003F1DC9">
        <w:rPr>
          <w:color w:val="7030A0"/>
          <w:sz w:val="24"/>
          <w:szCs w:val="24"/>
        </w:rPr>
        <w:t>note1</w:t>
      </w:r>
      <w:r w:rsidRPr="003F1DC9">
        <w:rPr>
          <w:color w:val="002060"/>
          <w:sz w:val="24"/>
          <w:szCs w:val="24"/>
        </w:rPr>
        <w:t xml:space="preserve"> &gt;= 1</w:t>
      </w:r>
      <w:r w:rsidR="009D5BB3" w:rsidRPr="003F1DC9">
        <w:rPr>
          <w:color w:val="002060"/>
          <w:sz w:val="24"/>
          <w:szCs w:val="24"/>
        </w:rPr>
        <w:t>9 LIMIT</w:t>
      </w:r>
      <w:r w:rsidR="009D5BB3" w:rsidRPr="003F1DC9">
        <w:rPr>
          <w:color w:val="00B050"/>
          <w:sz w:val="24"/>
          <w:szCs w:val="24"/>
        </w:rPr>
        <w:t xml:space="preserve"> </w:t>
      </w:r>
      <w:r w:rsidR="009D5BB3" w:rsidRPr="003F1DC9">
        <w:rPr>
          <w:color w:val="FF0000"/>
          <w:sz w:val="24"/>
          <w:szCs w:val="24"/>
        </w:rPr>
        <w:t xml:space="preserve">10 </w:t>
      </w:r>
      <w:r w:rsidR="00976CD9" w:rsidRPr="003F1DC9">
        <w:rPr>
          <w:sz w:val="24"/>
          <w:szCs w:val="24"/>
        </w:rPr>
        <w:t>;</w:t>
      </w:r>
      <w:r w:rsidR="009D5BB3" w:rsidRPr="003F1DC9">
        <w:rPr>
          <w:sz w:val="24"/>
          <w:szCs w:val="24"/>
        </w:rPr>
        <w:t xml:space="preserve"> </w:t>
      </w:r>
      <w:r w:rsidR="009D5BB3" w:rsidRPr="003F1DC9">
        <w:rPr>
          <w:sz w:val="24"/>
          <w:szCs w:val="24"/>
        </w:rPr>
        <w:tab/>
      </w:r>
      <w:r w:rsidR="009D5BB3" w:rsidRPr="003F1DC9">
        <w:rPr>
          <w:sz w:val="24"/>
          <w:szCs w:val="24"/>
        </w:rPr>
        <w:tab/>
      </w:r>
      <w:r w:rsidR="009D5BB3" w:rsidRPr="003F1DC9">
        <w:rPr>
          <w:color w:val="FFC000"/>
          <w:sz w:val="24"/>
          <w:szCs w:val="24"/>
        </w:rPr>
        <w:t>#Loiseau Emmanuel…</w:t>
      </w:r>
    </w:p>
    <w:p w:rsidR="001712AF" w:rsidRPr="003F1DC9" w:rsidRDefault="001712AF" w:rsidP="00730525">
      <w:pPr>
        <w:rPr>
          <w:color w:val="7F7F7F" w:themeColor="text1" w:themeTint="80"/>
          <w:sz w:val="24"/>
          <w:szCs w:val="24"/>
          <w:u w:val="single"/>
        </w:rPr>
      </w:pPr>
    </w:p>
    <w:p w:rsidR="000A43E9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4</w:t>
      </w:r>
      <w:r w:rsidRPr="003F1DC9">
        <w:rPr>
          <w:color w:val="7F7F7F" w:themeColor="text1" w:themeTint="80"/>
          <w:sz w:val="24"/>
          <w:szCs w:val="24"/>
          <w:u w:val="single"/>
        </w:rPr>
        <w:t> : Donner le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s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noms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 xml:space="preserve"> et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moyennes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élèves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dont le prénom contient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 la lettre A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et dont la moyenne des notes 1 et 2, nommée moyenne, est strictement supérieure à 16</w:t>
      </w:r>
    </w:p>
    <w:p w:rsidR="000A43E9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>prenom,</w:t>
      </w:r>
      <w:r w:rsidRPr="003F1DC9">
        <w:rPr>
          <w:color w:val="7030A0"/>
          <w:sz w:val="24"/>
          <w:szCs w:val="24"/>
        </w:rPr>
        <w:t xml:space="preserve"> </w:t>
      </w:r>
      <w:r w:rsidR="003F1DC9" w:rsidRPr="003F1DC9">
        <w:rPr>
          <w:sz w:val="24"/>
          <w:szCs w:val="24"/>
        </w:rPr>
        <w:t>(</w:t>
      </w:r>
      <w:r w:rsidR="003F1DC9" w:rsidRPr="003F1DC9">
        <w:rPr>
          <w:color w:val="7030A0"/>
          <w:sz w:val="24"/>
          <w:szCs w:val="24"/>
        </w:rPr>
        <w:t>note1</w:t>
      </w:r>
      <w:r w:rsidR="003F1DC9" w:rsidRPr="003F1DC9">
        <w:rPr>
          <w:sz w:val="24"/>
          <w:szCs w:val="24"/>
        </w:rPr>
        <w:t xml:space="preserve"> + </w:t>
      </w:r>
      <w:r w:rsidR="003F1DC9" w:rsidRPr="003F1DC9">
        <w:rPr>
          <w:color w:val="7030A0"/>
          <w:sz w:val="24"/>
          <w:szCs w:val="24"/>
        </w:rPr>
        <w:t>note2</w:t>
      </w:r>
      <w:r w:rsidR="003F1DC9" w:rsidRPr="003F1DC9">
        <w:rPr>
          <w:sz w:val="24"/>
          <w:szCs w:val="24"/>
        </w:rPr>
        <w:t xml:space="preserve">)/2 </w:t>
      </w:r>
      <w:r w:rsidR="003F1DC9" w:rsidRPr="003F1DC9">
        <w:rPr>
          <w:color w:val="002060"/>
          <w:sz w:val="24"/>
          <w:szCs w:val="24"/>
        </w:rPr>
        <w:t>AS</w:t>
      </w:r>
      <w:r w:rsidR="003F1DC9" w:rsidRPr="003F1DC9">
        <w:rPr>
          <w:color w:val="7030A0"/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 xml:space="preserve">moyenne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="000A43E9" w:rsidRPr="003F1DC9">
        <w:rPr>
          <w:color w:val="00B050"/>
          <w:sz w:val="24"/>
          <w:szCs w:val="24"/>
        </w:rPr>
        <w:t>leve</w:t>
      </w:r>
      <w:r w:rsidRPr="003F1DC9">
        <w:rPr>
          <w:sz w:val="24"/>
          <w:szCs w:val="24"/>
        </w:rPr>
        <w:t xml:space="preserve"> </w:t>
      </w:r>
    </w:p>
    <w:p w:rsidR="00730525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WHERE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sz w:val="24"/>
          <w:szCs w:val="24"/>
        </w:rPr>
        <w:t xml:space="preserve">16 &lt;= </w:t>
      </w:r>
      <w:r w:rsidR="009A59FA" w:rsidRPr="003F1DC9">
        <w:rPr>
          <w:color w:val="7030A0"/>
          <w:sz w:val="24"/>
          <w:szCs w:val="24"/>
        </w:rPr>
        <w:t>moyenne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002060"/>
          <w:sz w:val="24"/>
          <w:szCs w:val="24"/>
        </w:rPr>
        <w:t>AND</w:t>
      </w:r>
      <w:r w:rsidR="00976CD9" w:rsidRPr="003F1DC9">
        <w:rPr>
          <w:sz w:val="24"/>
          <w:szCs w:val="24"/>
        </w:rPr>
        <w:t xml:space="preserve"> </w:t>
      </w:r>
      <w:r w:rsidR="00976CD9" w:rsidRPr="003F1DC9">
        <w:rPr>
          <w:color w:val="7030A0"/>
          <w:sz w:val="24"/>
          <w:szCs w:val="24"/>
        </w:rPr>
        <w:t xml:space="preserve">prenom </w:t>
      </w:r>
      <w:r w:rsidR="00976CD9" w:rsidRPr="003F1DC9">
        <w:rPr>
          <w:color w:val="002060"/>
          <w:sz w:val="24"/>
          <w:szCs w:val="24"/>
        </w:rPr>
        <w:t>LIKE</w:t>
      </w:r>
      <w:r w:rsidR="00976CD9" w:rsidRPr="003F1DC9">
        <w:rPr>
          <w:sz w:val="24"/>
          <w:szCs w:val="24"/>
        </w:rPr>
        <w:t xml:space="preserve"> '</w:t>
      </w:r>
      <w:r w:rsidR="00976CD9" w:rsidRPr="003F1DC9">
        <w:rPr>
          <w:color w:val="FF0000"/>
          <w:sz w:val="24"/>
          <w:szCs w:val="24"/>
        </w:rPr>
        <w:t>%A%</w:t>
      </w:r>
      <w:r w:rsidR="00976CD9" w:rsidRPr="003F1DC9">
        <w:rPr>
          <w:sz w:val="24"/>
          <w:szCs w:val="24"/>
        </w:rPr>
        <w:t>';</w:t>
      </w:r>
      <w:r w:rsidR="009A59FA" w:rsidRPr="003F1DC9">
        <w:rPr>
          <w:sz w:val="24"/>
          <w:szCs w:val="24"/>
        </w:rPr>
        <w:tab/>
      </w:r>
      <w:r w:rsidR="009A59FA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>#On en obtient 415…</w:t>
      </w:r>
    </w:p>
    <w:p w:rsidR="003F1DC9" w:rsidRPr="003F1DC9" w:rsidRDefault="003F1DC9" w:rsidP="000A43E9">
      <w:pPr>
        <w:rPr>
          <w:color w:val="7F7F7F" w:themeColor="text1" w:themeTint="80"/>
          <w:sz w:val="24"/>
          <w:szCs w:val="24"/>
          <w:u w:val="single"/>
        </w:rPr>
      </w:pPr>
    </w:p>
    <w:p w:rsidR="00825A8C" w:rsidRPr="003F1DC9" w:rsidRDefault="003A46BA" w:rsidP="000A43E9">
      <w:pPr>
        <w:rPr>
          <w:color w:val="FFC00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Exercice5 : Donner le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nom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bre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d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’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élèves du lycee '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Lycée polyvalent Aiguerande'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="009A59FA" w:rsidRPr="003F1DC9">
        <w:rPr>
          <w:color w:val="002060"/>
          <w:sz w:val="24"/>
          <w:szCs w:val="24"/>
        </w:rPr>
        <w:t>COUNT(</w:t>
      </w:r>
      <w:r w:rsidR="009A59FA" w:rsidRPr="003F1DC9">
        <w:rPr>
          <w:color w:val="7030A0"/>
          <w:sz w:val="24"/>
          <w:szCs w:val="24"/>
        </w:rPr>
        <w:t>*</w:t>
      </w:r>
      <w:r w:rsidR="009A59FA" w:rsidRPr="003F1DC9">
        <w:rPr>
          <w:color w:val="002060"/>
          <w:sz w:val="24"/>
          <w:szCs w:val="24"/>
        </w:rPr>
        <w:t xml:space="preserve">) </w:t>
      </w:r>
      <w:r w:rsidRPr="003F1DC9">
        <w:rPr>
          <w:color w:val="002060"/>
          <w:sz w:val="24"/>
          <w:szCs w:val="24"/>
        </w:rPr>
        <w:t xml:space="preserve">FROM </w:t>
      </w:r>
      <w:r w:rsidR="00875039" w:rsidRPr="003F1DC9">
        <w:rPr>
          <w:color w:val="00B050"/>
          <w:sz w:val="24"/>
          <w:szCs w:val="24"/>
        </w:rPr>
        <w:t>e</w:t>
      </w:r>
      <w:r w:rsidR="009A59FA" w:rsidRPr="003F1DC9">
        <w:rPr>
          <w:color w:val="00B050"/>
          <w:sz w:val="24"/>
          <w:szCs w:val="24"/>
        </w:rPr>
        <w:t>leve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JOIN </w:t>
      </w:r>
      <w:r w:rsidR="00875039" w:rsidRPr="003F1DC9">
        <w:rPr>
          <w:color w:val="00B050"/>
          <w:sz w:val="24"/>
          <w:szCs w:val="24"/>
        </w:rPr>
        <w:t>ly</w:t>
      </w:r>
      <w:r w:rsidR="009A59FA" w:rsidRPr="003F1DC9">
        <w:rPr>
          <w:color w:val="00B050"/>
          <w:sz w:val="24"/>
          <w:szCs w:val="24"/>
        </w:rPr>
        <w:t>cee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USING(</w:t>
      </w:r>
      <w:r w:rsidR="003F1DC9" w:rsidRPr="003F1DC9">
        <w:rPr>
          <w:color w:val="7030A0"/>
          <w:sz w:val="24"/>
          <w:szCs w:val="24"/>
        </w:rPr>
        <w:t>i</w:t>
      </w:r>
      <w:r w:rsidR="009A59FA" w:rsidRPr="003F1DC9">
        <w:rPr>
          <w:color w:val="7030A0"/>
          <w:sz w:val="24"/>
          <w:szCs w:val="24"/>
        </w:rPr>
        <w:t>dLycee</w:t>
      </w:r>
      <w:r w:rsidRPr="003F1DC9">
        <w:rPr>
          <w:color w:val="002060"/>
          <w:sz w:val="24"/>
          <w:szCs w:val="24"/>
        </w:rPr>
        <w:t>)</w:t>
      </w:r>
      <w:r w:rsidRPr="003F1DC9">
        <w:rPr>
          <w:color w:val="7030A0"/>
          <w:sz w:val="24"/>
          <w:szCs w:val="24"/>
        </w:rPr>
        <w:t xml:space="preserve"> 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3F1DC9" w:rsidRPr="003F1DC9">
        <w:rPr>
          <w:color w:val="00B050"/>
          <w:sz w:val="24"/>
          <w:szCs w:val="24"/>
        </w:rPr>
        <w:t>lycee</w:t>
      </w:r>
      <w:r w:rsidR="003F1DC9" w:rsidRPr="003F1DC9">
        <w:rPr>
          <w:color w:val="002060"/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>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= </w:t>
      </w:r>
      <w:r w:rsidR="009A59FA" w:rsidRPr="003F1DC9">
        <w:rPr>
          <w:color w:val="FF0000"/>
          <w:sz w:val="24"/>
          <w:szCs w:val="24"/>
        </w:rPr>
        <w:t>'</w:t>
      </w:r>
      <w:r w:rsidR="00875039" w:rsidRPr="003F1DC9">
        <w:rPr>
          <w:color w:val="FF0000"/>
          <w:sz w:val="24"/>
          <w:szCs w:val="24"/>
        </w:rPr>
        <w:t>Lycée polyvalent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FF0000"/>
          <w:sz w:val="24"/>
          <w:szCs w:val="24"/>
        </w:rPr>
        <w:t>Aiguerande'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>#On en obtient 60…</w:t>
      </w:r>
    </w:p>
    <w:p w:rsidR="00B92119" w:rsidRPr="003F1DC9" w:rsidRDefault="00B92119" w:rsidP="00730525">
      <w:pPr>
        <w:rPr>
          <w:color w:val="7F7F7F" w:themeColor="text1" w:themeTint="80"/>
          <w:sz w:val="24"/>
          <w:szCs w:val="24"/>
          <w:u w:val="single"/>
        </w:rPr>
      </w:pPr>
    </w:p>
    <w:p w:rsidR="000A43E9" w:rsidRPr="00847886" w:rsidRDefault="000A43E9" w:rsidP="000A43E9">
      <w:pPr>
        <w:rPr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6</w:t>
      </w:r>
      <w:r w:rsidRPr="003F1DC9">
        <w:rPr>
          <w:color w:val="7F7F7F" w:themeColor="text1" w:themeTint="80"/>
          <w:sz w:val="24"/>
          <w:szCs w:val="24"/>
          <w:u w:val="single"/>
        </w:rPr>
        <w:t> : Donner le nombre d’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élèves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du lycée '</w:t>
      </w:r>
      <w:r w:rsidR="00185EB6" w:rsidRPr="00185EB6">
        <w:rPr>
          <w:color w:val="7F7F7F" w:themeColor="text1" w:themeTint="80"/>
          <w:sz w:val="24"/>
          <w:szCs w:val="24"/>
          <w:u w:val="single"/>
        </w:rPr>
        <w:t xml:space="preserve"> Lycée général et technologique Jean-Paul Sartre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ont postulé pour l</w:t>
      </w:r>
      <w:r w:rsidR="00847886">
        <w:rPr>
          <w:color w:val="7F7F7F" w:themeColor="text1" w:themeTint="80"/>
          <w:sz w:val="24"/>
          <w:szCs w:val="24"/>
          <w:u w:val="single"/>
        </w:rPr>
        <w:t>a faculté de droit</w:t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 w:rsidRPr="003F1DC9">
        <w:rPr>
          <w:color w:val="FFC000"/>
          <w:sz w:val="24"/>
          <w:szCs w:val="24"/>
        </w:rPr>
        <w:t xml:space="preserve">#On en obtient </w:t>
      </w:r>
      <w:r w:rsidR="00847886">
        <w:rPr>
          <w:color w:val="FFC000"/>
          <w:sz w:val="24"/>
          <w:szCs w:val="24"/>
        </w:rPr>
        <w:t>14</w:t>
      </w:r>
      <w:r w:rsidR="00847886" w:rsidRPr="003F1DC9">
        <w:rPr>
          <w:color w:val="FFC000"/>
          <w:sz w:val="24"/>
          <w:szCs w:val="24"/>
        </w:rPr>
        <w:t>…</w:t>
      </w:r>
    </w:p>
    <w:p w:rsidR="00185EB6" w:rsidRDefault="000A43E9" w:rsidP="009A59FA">
      <w:pPr>
        <w:rPr>
          <w:color w:val="002060"/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Pr="003F1DC9">
        <w:rPr>
          <w:color w:val="00B0F0"/>
          <w:sz w:val="24"/>
          <w:szCs w:val="24"/>
        </w:rPr>
        <w:t xml:space="preserve">COUNT </w:t>
      </w:r>
      <w:r w:rsidRPr="003F1DC9">
        <w:rPr>
          <w:sz w:val="24"/>
          <w:szCs w:val="24"/>
        </w:rPr>
        <w:t>(</w:t>
      </w:r>
      <w:r w:rsidR="009A59FA" w:rsidRPr="003F1DC9">
        <w:rPr>
          <w:color w:val="7030A0"/>
          <w:sz w:val="24"/>
          <w:szCs w:val="24"/>
        </w:rPr>
        <w:t>*</w:t>
      </w:r>
      <w:r w:rsidRPr="003F1DC9">
        <w:rPr>
          <w:sz w:val="24"/>
          <w:szCs w:val="24"/>
        </w:rPr>
        <w:t xml:space="preserve">) </w:t>
      </w:r>
      <w:r w:rsidRPr="003F1DC9">
        <w:rPr>
          <w:color w:val="002060"/>
          <w:sz w:val="24"/>
          <w:szCs w:val="24"/>
        </w:rPr>
        <w:t xml:space="preserve">FROM </w:t>
      </w:r>
      <w:r w:rsidR="009B54CA" w:rsidRPr="003F1DC9">
        <w:rPr>
          <w:color w:val="00B050"/>
          <w:sz w:val="24"/>
          <w:szCs w:val="24"/>
        </w:rPr>
        <w:t>e</w:t>
      </w:r>
      <w:r w:rsidR="009A59FA" w:rsidRPr="003F1DC9">
        <w:rPr>
          <w:color w:val="00B050"/>
          <w:sz w:val="24"/>
          <w:szCs w:val="24"/>
        </w:rPr>
        <w:t>leve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JOIN </w:t>
      </w:r>
      <w:r w:rsidR="009B54CA" w:rsidRPr="003F1DC9">
        <w:rPr>
          <w:color w:val="00B050"/>
          <w:sz w:val="24"/>
          <w:szCs w:val="24"/>
        </w:rPr>
        <w:t>l</w:t>
      </w:r>
      <w:r w:rsidR="009A59FA" w:rsidRPr="003F1DC9">
        <w:rPr>
          <w:color w:val="00B050"/>
          <w:sz w:val="24"/>
          <w:szCs w:val="24"/>
        </w:rPr>
        <w:t xml:space="preserve">ycee </w:t>
      </w:r>
      <w:r w:rsidR="009A59FA" w:rsidRPr="003F1DC9">
        <w:rPr>
          <w:color w:val="002060"/>
          <w:sz w:val="24"/>
          <w:szCs w:val="24"/>
        </w:rPr>
        <w:t>USING(</w:t>
      </w:r>
      <w:r w:rsidR="009A59FA" w:rsidRPr="003F1DC9">
        <w:rPr>
          <w:color w:val="7030A0"/>
          <w:sz w:val="24"/>
          <w:szCs w:val="24"/>
        </w:rPr>
        <w:t>IdLycee</w:t>
      </w:r>
      <w:r w:rsidR="009A59FA" w:rsidRPr="003F1DC9">
        <w:rPr>
          <w:color w:val="002060"/>
          <w:sz w:val="24"/>
          <w:szCs w:val="24"/>
        </w:rPr>
        <w:t>)</w:t>
      </w:r>
      <w:r w:rsidR="003F1DC9" w:rsidRPr="003F1DC9">
        <w:rPr>
          <w:color w:val="002060"/>
          <w:sz w:val="24"/>
          <w:szCs w:val="24"/>
        </w:rPr>
        <w:t xml:space="preserve"> </w:t>
      </w:r>
    </w:p>
    <w:p w:rsidR="009A59FA" w:rsidRPr="003F1DC9" w:rsidRDefault="009A59FA" w:rsidP="009A59FA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JOIN </w:t>
      </w:r>
      <w:r w:rsidR="00185EB6" w:rsidRPr="00185EB6">
        <w:rPr>
          <w:color w:val="00B050"/>
          <w:sz w:val="24"/>
          <w:szCs w:val="24"/>
        </w:rPr>
        <w:t xml:space="preserve">candidature </w:t>
      </w:r>
      <w:r w:rsidR="00185EB6">
        <w:rPr>
          <w:color w:val="002060"/>
          <w:sz w:val="24"/>
          <w:szCs w:val="24"/>
        </w:rPr>
        <w:t>USING(</w:t>
      </w:r>
      <w:r w:rsidR="00185EB6" w:rsidRPr="00185EB6">
        <w:rPr>
          <w:color w:val="7030A0"/>
          <w:sz w:val="24"/>
          <w:szCs w:val="24"/>
        </w:rPr>
        <w:t>idEleve</w:t>
      </w:r>
      <w:r w:rsidR="00185EB6">
        <w:rPr>
          <w:color w:val="002060"/>
          <w:sz w:val="24"/>
          <w:szCs w:val="24"/>
        </w:rPr>
        <w:t xml:space="preserve">) JOIN </w:t>
      </w:r>
      <w:r w:rsidR="009B54CA" w:rsidRPr="003F1DC9">
        <w:rPr>
          <w:color w:val="00B050"/>
          <w:sz w:val="24"/>
          <w:szCs w:val="24"/>
        </w:rPr>
        <w:t xml:space="preserve">superieur </w:t>
      </w:r>
      <w:r w:rsidRPr="003F1DC9">
        <w:rPr>
          <w:color w:val="002060"/>
          <w:sz w:val="24"/>
          <w:szCs w:val="24"/>
        </w:rPr>
        <w:t>USING(</w:t>
      </w:r>
      <w:r w:rsidRPr="003F1DC9">
        <w:rPr>
          <w:color w:val="7030A0"/>
          <w:sz w:val="24"/>
          <w:szCs w:val="24"/>
        </w:rPr>
        <w:t>Id</w:t>
      </w:r>
      <w:r w:rsidR="009B54CA" w:rsidRPr="003F1DC9">
        <w:rPr>
          <w:color w:val="7030A0"/>
          <w:sz w:val="24"/>
          <w:szCs w:val="24"/>
        </w:rPr>
        <w:t>superieur</w:t>
      </w:r>
      <w:r w:rsidRPr="003F1DC9">
        <w:rPr>
          <w:color w:val="002060"/>
          <w:sz w:val="24"/>
          <w:szCs w:val="24"/>
        </w:rPr>
        <w:t>)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9B54CA" w:rsidRPr="003F1DC9">
        <w:rPr>
          <w:color w:val="00B050"/>
          <w:sz w:val="24"/>
          <w:szCs w:val="24"/>
        </w:rPr>
        <w:t>l</w:t>
      </w:r>
      <w:r w:rsidR="009A59FA" w:rsidRPr="003F1DC9">
        <w:rPr>
          <w:color w:val="00B050"/>
          <w:sz w:val="24"/>
          <w:szCs w:val="24"/>
        </w:rPr>
        <w:t>ycee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185EB6">
        <w:rPr>
          <w:color w:val="FF0000"/>
          <w:sz w:val="24"/>
          <w:szCs w:val="24"/>
        </w:rPr>
        <w:t>'</w:t>
      </w:r>
      <w:r w:rsidR="00185EB6" w:rsidRPr="00185EB6">
        <w:rPr>
          <w:color w:val="FF0000"/>
          <w:sz w:val="24"/>
          <w:szCs w:val="24"/>
        </w:rPr>
        <w:t>Lycée général et technologique Jean-Paul Sartre</w:t>
      </w:r>
      <w:r w:rsidR="00185EB6">
        <w:rPr>
          <w:color w:val="FF0000"/>
          <w:sz w:val="24"/>
          <w:szCs w:val="24"/>
        </w:rPr>
        <w:t>'</w:t>
      </w:r>
      <w:r w:rsidR="00185EB6">
        <w:t xml:space="preserve"> </w:t>
      </w:r>
      <w:r w:rsidR="009A59FA" w:rsidRPr="003F1DC9">
        <w:rPr>
          <w:color w:val="002060"/>
          <w:sz w:val="24"/>
          <w:szCs w:val="24"/>
        </w:rPr>
        <w:t xml:space="preserve">AND </w:t>
      </w:r>
      <w:r w:rsidR="009B54CA" w:rsidRPr="003F1DC9">
        <w:rPr>
          <w:color w:val="00B050"/>
          <w:sz w:val="24"/>
          <w:szCs w:val="24"/>
        </w:rPr>
        <w:t>superieur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9A59FA" w:rsidRPr="00847886">
        <w:rPr>
          <w:color w:val="FF0000"/>
          <w:sz w:val="24"/>
          <w:szCs w:val="24"/>
        </w:rPr>
        <w:t>'</w:t>
      </w:r>
      <w:r w:rsidR="00185EB6" w:rsidRPr="00847886">
        <w:rPr>
          <w:color w:val="FF0000"/>
          <w:sz w:val="24"/>
          <w:szCs w:val="24"/>
        </w:rPr>
        <w:t>Faculté de droit</w:t>
      </w:r>
      <w:r w:rsidR="003A46BA" w:rsidRPr="00847886">
        <w:rPr>
          <w:color w:val="FF0000"/>
          <w:sz w:val="24"/>
          <w:szCs w:val="24"/>
        </w:rPr>
        <w:t xml:space="preserve"> </w:t>
      </w:r>
      <w:r w:rsidR="009A59FA" w:rsidRPr="00847886">
        <w:rPr>
          <w:color w:val="FF0000"/>
          <w:sz w:val="24"/>
          <w:szCs w:val="24"/>
        </w:rPr>
        <w:t>'</w:t>
      </w:r>
      <w:r w:rsidRPr="003F1DC9">
        <w:rPr>
          <w:sz w:val="24"/>
          <w:szCs w:val="24"/>
        </w:rPr>
        <w:t>;</w:t>
      </w:r>
    </w:p>
    <w:p w:rsidR="003A46BA" w:rsidRPr="003F1DC9" w:rsidRDefault="003A46BA" w:rsidP="000A43E9">
      <w:pPr>
        <w:rPr>
          <w:sz w:val="24"/>
          <w:szCs w:val="24"/>
        </w:rPr>
      </w:pPr>
    </w:p>
    <w:p w:rsidR="00730525" w:rsidRPr="00290CC5" w:rsidRDefault="000A43E9" w:rsidP="00730525">
      <w:pPr>
        <w:rPr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7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Donner les noms des </w:t>
      </w:r>
      <w:r w:rsidR="00847886">
        <w:rPr>
          <w:color w:val="7F7F7F" w:themeColor="text1" w:themeTint="80"/>
          <w:sz w:val="24"/>
          <w:szCs w:val="24"/>
          <w:u w:val="single"/>
        </w:rPr>
        <w:t>fille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290CC5">
        <w:rPr>
          <w:color w:val="7F7F7F" w:themeColor="text1" w:themeTint="80"/>
          <w:sz w:val="24"/>
          <w:szCs w:val="24"/>
          <w:u w:val="single"/>
        </w:rPr>
        <w:t>prénommées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ont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dans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l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 même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lycée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>qu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 Weis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(sauf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elle</w:t>
      </w:r>
      <w:r w:rsidR="00290CC5">
        <w:rPr>
          <w:color w:val="7F7F7F" w:themeColor="text1" w:themeTint="80"/>
          <w:sz w:val="24"/>
          <w:szCs w:val="24"/>
          <w:u w:val="single"/>
        </w:rPr>
        <w:t xml:space="preserve">-même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!)</w:t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 w:rsidRPr="003F1DC9">
        <w:rPr>
          <w:sz w:val="24"/>
          <w:szCs w:val="24"/>
        </w:rPr>
        <w:t xml:space="preserve">       </w:t>
      </w:r>
      <w:r w:rsidR="00290CC5" w:rsidRPr="003F1DC9">
        <w:rPr>
          <w:i/>
          <w:color w:val="7F7F7F" w:themeColor="text1" w:themeTint="80"/>
          <w:sz w:val="24"/>
          <w:szCs w:val="24"/>
        </w:rPr>
        <w:t>auto jointure…</w:t>
      </w:r>
    </w:p>
    <w:p w:rsidR="00976CD9" w:rsidRPr="003F1DC9" w:rsidRDefault="00916C4C" w:rsidP="00976CD9">
      <w:pPr>
        <w:rPr>
          <w:i/>
          <w:color w:val="7F7F7F" w:themeColor="text1" w:themeTint="80"/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="009B54CA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Pr="003F1DC9">
        <w:rPr>
          <w:sz w:val="24"/>
          <w:szCs w:val="24"/>
        </w:rPr>
        <w:t>.</w:t>
      </w:r>
      <w:r w:rsidR="005170AA" w:rsidRPr="003F1DC9">
        <w:rPr>
          <w:color w:val="7030A0"/>
          <w:sz w:val="24"/>
          <w:szCs w:val="24"/>
        </w:rPr>
        <w:t>nom</w:t>
      </w:r>
      <w:r w:rsidRPr="003F1DC9">
        <w:rPr>
          <w:sz w:val="24"/>
          <w:szCs w:val="24"/>
        </w:rPr>
        <w:t xml:space="preserve"> 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4624F2" w:rsidRPr="003F1DC9">
        <w:rPr>
          <w:color w:val="FFC000"/>
          <w:sz w:val="24"/>
          <w:szCs w:val="24"/>
        </w:rPr>
        <w:t xml:space="preserve">#On en obtient </w:t>
      </w:r>
      <w:r w:rsidR="004624F2">
        <w:rPr>
          <w:color w:val="FFC000"/>
          <w:sz w:val="24"/>
          <w:szCs w:val="24"/>
        </w:rPr>
        <w:t>2 : Bodin Moreno</w:t>
      </w:r>
    </w:p>
    <w:p w:rsidR="005170AA" w:rsidRPr="003F1DC9" w:rsidRDefault="005170AA" w:rsidP="005170AA">
      <w:pPr>
        <w:rPr>
          <w:sz w:val="24"/>
          <w:szCs w:val="24"/>
        </w:rPr>
      </w:pPr>
      <w:r w:rsidRPr="003F1DC9">
        <w:rPr>
          <w:rFonts w:cstheme="minorHAnsi"/>
          <w:color w:val="002060"/>
          <w:sz w:val="24"/>
          <w:szCs w:val="24"/>
        </w:rPr>
        <w:t>F</w:t>
      </w:r>
      <w:r w:rsidR="00AF3D79" w:rsidRPr="003F1DC9">
        <w:rPr>
          <w:rFonts w:cstheme="minorHAnsi"/>
          <w:color w:val="002060"/>
          <w:sz w:val="24"/>
          <w:szCs w:val="24"/>
        </w:rPr>
        <w:t xml:space="preserve">ROM </w:t>
      </w:r>
      <w:r w:rsidR="009B54CA" w:rsidRPr="003F1DC9">
        <w:rPr>
          <w:rFonts w:cstheme="minorHAnsi"/>
          <w:color w:val="00B050"/>
          <w:sz w:val="24"/>
          <w:szCs w:val="24"/>
        </w:rPr>
        <w:t>e</w:t>
      </w:r>
      <w:r w:rsidRPr="003F1DC9">
        <w:rPr>
          <w:rFonts w:cstheme="minorHAnsi"/>
          <w:color w:val="00B050"/>
          <w:sz w:val="24"/>
          <w:szCs w:val="24"/>
        </w:rPr>
        <w:t xml:space="preserve">leve </w:t>
      </w:r>
      <w:r w:rsidRPr="003F1DC9">
        <w:rPr>
          <w:rFonts w:cstheme="minorHAnsi"/>
          <w:color w:val="FF0000"/>
          <w:sz w:val="24"/>
          <w:szCs w:val="24"/>
        </w:rPr>
        <w:t>E1</w:t>
      </w:r>
      <w:r w:rsidRPr="003F1DC9">
        <w:rPr>
          <w:rFonts w:cstheme="minorHAnsi"/>
          <w:color w:val="002060"/>
          <w:sz w:val="24"/>
          <w:szCs w:val="24"/>
        </w:rPr>
        <w:t xml:space="preserve"> JO</w:t>
      </w:r>
      <w:r w:rsidR="00AF3D79" w:rsidRPr="003F1DC9">
        <w:rPr>
          <w:rFonts w:cstheme="minorHAnsi"/>
          <w:color w:val="002060"/>
          <w:sz w:val="24"/>
          <w:szCs w:val="24"/>
        </w:rPr>
        <w:t>I</w:t>
      </w:r>
      <w:r w:rsidRPr="003F1DC9">
        <w:rPr>
          <w:rFonts w:cstheme="minorHAnsi"/>
          <w:color w:val="002060"/>
          <w:sz w:val="24"/>
          <w:szCs w:val="24"/>
        </w:rPr>
        <w:t xml:space="preserve">N </w:t>
      </w:r>
      <w:r w:rsidR="009B54CA" w:rsidRPr="003F1DC9">
        <w:rPr>
          <w:rFonts w:cstheme="minorHAnsi"/>
          <w:color w:val="00B050"/>
          <w:sz w:val="24"/>
          <w:szCs w:val="24"/>
        </w:rPr>
        <w:t>e</w:t>
      </w:r>
      <w:r w:rsidR="00AF3D79" w:rsidRPr="003F1DC9">
        <w:rPr>
          <w:rFonts w:cstheme="minorHAnsi"/>
          <w:color w:val="00B050"/>
          <w:sz w:val="24"/>
          <w:szCs w:val="24"/>
        </w:rPr>
        <w:t xml:space="preserve">leve </w:t>
      </w:r>
      <w:r w:rsidR="00AF3D79" w:rsidRPr="003F1DC9">
        <w:rPr>
          <w:rFonts w:cstheme="minorHAnsi"/>
          <w:color w:val="FF0000"/>
          <w:sz w:val="24"/>
          <w:szCs w:val="24"/>
        </w:rPr>
        <w:t>E2</w:t>
      </w:r>
      <w:r w:rsidR="00AF3D79" w:rsidRPr="003F1DC9">
        <w:rPr>
          <w:rFonts w:cstheme="minorHAnsi"/>
          <w:color w:val="00206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O</w:t>
      </w:r>
      <w:r w:rsidR="00AF3D79" w:rsidRPr="003F1DC9">
        <w:rPr>
          <w:color w:val="002060"/>
          <w:sz w:val="24"/>
          <w:szCs w:val="24"/>
        </w:rPr>
        <w:t>N</w:t>
      </w:r>
      <w:r w:rsidRPr="003F1DC9">
        <w:rPr>
          <w:color w:val="00206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E1</w:t>
      </w:r>
      <w:r w:rsidR="00976CD9" w:rsidRPr="003F1DC9">
        <w:rPr>
          <w:color w:val="7030A0"/>
          <w:sz w:val="24"/>
          <w:szCs w:val="24"/>
        </w:rPr>
        <w:t xml:space="preserve">.idLycee =  </w:t>
      </w:r>
      <w:r w:rsidR="00976CD9" w:rsidRPr="003F1DC9">
        <w:rPr>
          <w:color w:val="FF0000"/>
          <w:sz w:val="24"/>
          <w:szCs w:val="24"/>
        </w:rPr>
        <w:t>E2</w:t>
      </w:r>
      <w:r w:rsidR="00976CD9" w:rsidRPr="003F1DC9">
        <w:rPr>
          <w:color w:val="7030A0"/>
          <w:sz w:val="24"/>
          <w:szCs w:val="24"/>
        </w:rPr>
        <w:t>.idLycee</w:t>
      </w:r>
    </w:p>
    <w:p w:rsidR="005170AA" w:rsidRPr="003F1DC9" w:rsidRDefault="005170AA" w:rsidP="005170AA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'</w:t>
      </w:r>
      <w:r w:rsidR="004624F2">
        <w:rPr>
          <w:color w:val="FF0000"/>
          <w:sz w:val="24"/>
          <w:szCs w:val="24"/>
        </w:rPr>
        <w:t>Weiss</w:t>
      </w:r>
      <w:r w:rsidR="004624F2" w:rsidRPr="003F1DC9">
        <w:rPr>
          <w:color w:val="FF0000"/>
          <w:sz w:val="24"/>
          <w:szCs w:val="24"/>
        </w:rPr>
        <w:t xml:space="preserve">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3F1DC9">
        <w:rPr>
          <w:color w:val="7030A0"/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.prenom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290CC5">
        <w:rPr>
          <w:color w:val="FF0000"/>
          <w:sz w:val="24"/>
          <w:szCs w:val="24"/>
        </w:rPr>
        <w:t xml:space="preserve">'Charlotte'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290CC5">
        <w:rPr>
          <w:color w:val="FF0000"/>
          <w:sz w:val="24"/>
          <w:szCs w:val="24"/>
        </w:rPr>
        <w:t xml:space="preserve"> </w:t>
      </w:r>
      <w:r w:rsidR="00AF3D7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AF3D79" w:rsidRPr="003F1DC9">
        <w:rPr>
          <w:color w:val="7030A0"/>
          <w:sz w:val="24"/>
          <w:szCs w:val="24"/>
        </w:rPr>
        <w:t>.nom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&lt;&gt; </w:t>
      </w:r>
      <w:r w:rsidRPr="003F1DC9">
        <w:rPr>
          <w:color w:val="FF0000"/>
          <w:sz w:val="24"/>
          <w:szCs w:val="24"/>
        </w:rPr>
        <w:t>'</w:t>
      </w:r>
      <w:r w:rsidR="00290CC5">
        <w:rPr>
          <w:color w:val="FF0000"/>
          <w:sz w:val="24"/>
          <w:szCs w:val="24"/>
        </w:rPr>
        <w:t>Wei</w:t>
      </w:r>
      <w:r w:rsidR="004624F2">
        <w:rPr>
          <w:color w:val="FF0000"/>
          <w:sz w:val="24"/>
          <w:szCs w:val="24"/>
        </w:rPr>
        <w:t>s</w:t>
      </w:r>
      <w:r w:rsidR="00290CC5">
        <w:rPr>
          <w:color w:val="FF0000"/>
          <w:sz w:val="24"/>
          <w:szCs w:val="24"/>
        </w:rPr>
        <w:t>s</w:t>
      </w:r>
      <w:r w:rsidRPr="003F1DC9">
        <w:rPr>
          <w:color w:val="FF0000"/>
          <w:sz w:val="24"/>
          <w:szCs w:val="24"/>
        </w:rPr>
        <w:t>'</w:t>
      </w:r>
      <w:r w:rsidR="00976CD9" w:rsidRPr="003F1DC9">
        <w:rPr>
          <w:color w:val="FF0000"/>
          <w:sz w:val="24"/>
          <w:szCs w:val="24"/>
        </w:rPr>
        <w:t xml:space="preserve"> </w:t>
      </w:r>
      <w:r w:rsidR="00976CD9" w:rsidRPr="004624F2">
        <w:rPr>
          <w:color w:val="002060"/>
          <w:sz w:val="24"/>
          <w:szCs w:val="24"/>
        </w:rPr>
        <w:t>AND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976CD9" w:rsidRPr="003F1DC9">
        <w:rPr>
          <w:color w:val="7030A0"/>
          <w:sz w:val="24"/>
          <w:szCs w:val="24"/>
        </w:rPr>
        <w:t xml:space="preserve">.prenom </w:t>
      </w:r>
      <w:r w:rsidR="00847886">
        <w:rPr>
          <w:sz w:val="24"/>
          <w:szCs w:val="24"/>
        </w:rPr>
        <w:t>=</w:t>
      </w:r>
      <w:r w:rsidR="00976CD9" w:rsidRPr="003F1DC9">
        <w:rPr>
          <w:sz w:val="24"/>
          <w:szCs w:val="24"/>
        </w:rPr>
        <w:t xml:space="preserve"> </w:t>
      </w:r>
      <w:r w:rsidR="00976CD9" w:rsidRPr="00290CC5">
        <w:rPr>
          <w:color w:val="FF0000"/>
          <w:sz w:val="24"/>
          <w:szCs w:val="24"/>
        </w:rPr>
        <w:t>'</w:t>
      </w:r>
      <w:r w:rsidR="00290CC5" w:rsidRPr="00290CC5">
        <w:rPr>
          <w:color w:val="FF0000"/>
          <w:sz w:val="24"/>
          <w:szCs w:val="24"/>
        </w:rPr>
        <w:t>Charlotte</w:t>
      </w:r>
      <w:r w:rsidR="00976CD9" w:rsidRPr="00290CC5">
        <w:rPr>
          <w:color w:val="FF0000"/>
          <w:sz w:val="24"/>
          <w:szCs w:val="24"/>
        </w:rPr>
        <w:t xml:space="preserve">'  </w:t>
      </w:r>
      <w:r w:rsidRPr="003F1DC9">
        <w:rPr>
          <w:sz w:val="24"/>
          <w:szCs w:val="24"/>
        </w:rPr>
        <w:t>;</w:t>
      </w:r>
    </w:p>
    <w:p w:rsidR="00250D79" w:rsidRDefault="00250D79" w:rsidP="00916C4C">
      <w:pPr>
        <w:rPr>
          <w:sz w:val="24"/>
          <w:szCs w:val="24"/>
        </w:rPr>
      </w:pPr>
    </w:p>
    <w:p w:rsidR="00CE2942" w:rsidRPr="00A059F9" w:rsidRDefault="00CE2942" w:rsidP="00CE2942">
      <w:pPr>
        <w:rPr>
          <w:i/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Exercice8 : </w:t>
      </w:r>
      <w:r w:rsidR="004624F2">
        <w:rPr>
          <w:color w:val="7F7F7F" w:themeColor="text1" w:themeTint="80"/>
          <w:sz w:val="24"/>
          <w:szCs w:val="24"/>
          <w:u w:val="single"/>
        </w:rPr>
        <w:t>Donner</w:t>
      </w:r>
      <w:r w:rsidR="00A059F9">
        <w:rPr>
          <w:color w:val="7F7F7F" w:themeColor="text1" w:themeTint="80"/>
          <w:sz w:val="24"/>
          <w:szCs w:val="24"/>
          <w:u w:val="single"/>
        </w:rPr>
        <w:t>, pour chaque école du supérieur, son nom et le nombre de postulants</w:t>
      </w:r>
      <w:r w:rsidR="00A059F9">
        <w:rPr>
          <w:color w:val="7F7F7F" w:themeColor="text1" w:themeTint="80"/>
          <w:sz w:val="24"/>
          <w:szCs w:val="24"/>
        </w:rPr>
        <w:tab/>
      </w:r>
      <w:r w:rsidR="00A059F9" w:rsidRPr="00A059F9">
        <w:rPr>
          <w:i/>
          <w:color w:val="7F7F7F" w:themeColor="text1" w:themeTint="80"/>
          <w:sz w:val="24"/>
          <w:szCs w:val="24"/>
        </w:rPr>
        <w:t>GROUP BY</w:t>
      </w:r>
    </w:p>
    <w:p w:rsidR="00A059F9" w:rsidRPr="00A059F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 xml:space="preserve">SELECT </w:t>
      </w:r>
      <w:r w:rsidRPr="00A059F9">
        <w:rPr>
          <w:color w:val="7030A0"/>
          <w:sz w:val="24"/>
          <w:szCs w:val="24"/>
        </w:rPr>
        <w:t>nom</w:t>
      </w:r>
      <w:r w:rsidRPr="00A059F9">
        <w:rPr>
          <w:sz w:val="24"/>
          <w:szCs w:val="24"/>
        </w:rPr>
        <w:t xml:space="preserve">, </w:t>
      </w:r>
      <w:r w:rsidRPr="00A059F9">
        <w:rPr>
          <w:color w:val="00B0F0"/>
          <w:sz w:val="24"/>
          <w:szCs w:val="24"/>
        </w:rPr>
        <w:t>COUNT</w:t>
      </w:r>
      <w:r w:rsidRPr="00A059F9">
        <w:rPr>
          <w:sz w:val="24"/>
          <w:szCs w:val="24"/>
        </w:rPr>
        <w:t>(</w:t>
      </w:r>
      <w:r w:rsidRPr="00A059F9">
        <w:rPr>
          <w:color w:val="002060"/>
          <w:sz w:val="24"/>
          <w:szCs w:val="24"/>
        </w:rPr>
        <w:t>*</w:t>
      </w:r>
      <w:r w:rsidRPr="00A059F9">
        <w:rPr>
          <w:sz w:val="24"/>
          <w:szCs w:val="24"/>
        </w:rPr>
        <w:t>)</w:t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</w:p>
    <w:p w:rsidR="00CE2942" w:rsidRPr="003F1DC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>FROM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 xml:space="preserve">superieur </w:t>
      </w:r>
      <w:r w:rsidRPr="00A059F9">
        <w:rPr>
          <w:color w:val="002060"/>
          <w:sz w:val="24"/>
          <w:szCs w:val="24"/>
        </w:rPr>
        <w:t>join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>candidature</w:t>
      </w:r>
      <w:r w:rsidRPr="00A059F9"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using</w:t>
      </w:r>
      <w:r w:rsidRPr="00A059F9">
        <w:rPr>
          <w:sz w:val="24"/>
          <w:szCs w:val="24"/>
        </w:rPr>
        <w:t>(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G</w:t>
      </w:r>
      <w:r>
        <w:rPr>
          <w:color w:val="002060"/>
          <w:sz w:val="24"/>
          <w:szCs w:val="24"/>
        </w:rPr>
        <w:t>ROUP BY</w:t>
      </w:r>
      <w:r w:rsidRPr="00A059F9">
        <w:rPr>
          <w:color w:val="002060"/>
          <w:sz w:val="24"/>
          <w:szCs w:val="24"/>
        </w:rPr>
        <w:t xml:space="preserve"> 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 xml:space="preserve">  ;</w:t>
      </w:r>
      <w:r>
        <w:rPr>
          <w:sz w:val="24"/>
          <w:szCs w:val="24"/>
        </w:rPr>
        <w:t xml:space="preserve">  </w:t>
      </w:r>
      <w:r w:rsidRPr="003F1DC9">
        <w:rPr>
          <w:color w:val="FFC000"/>
          <w:sz w:val="24"/>
          <w:szCs w:val="24"/>
        </w:rPr>
        <w:t>#</w:t>
      </w:r>
      <w:r>
        <w:rPr>
          <w:color w:val="FFC000"/>
          <w:sz w:val="24"/>
          <w:szCs w:val="24"/>
        </w:rPr>
        <w:t>Institut des droits de l’ho, 462</w:t>
      </w:r>
    </w:p>
    <w:p w:rsidR="00CE2942" w:rsidRPr="003F1DC9" w:rsidRDefault="00CE2942" w:rsidP="00916C4C">
      <w:pPr>
        <w:rPr>
          <w:sz w:val="24"/>
          <w:szCs w:val="24"/>
        </w:rPr>
      </w:pPr>
    </w:p>
    <w:p w:rsidR="00CE2942" w:rsidRPr="003F1DC9" w:rsidRDefault="00CE2942" w:rsidP="00CE2942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Exercice9 : </w:t>
      </w:r>
      <w:r w:rsidR="00CF1CC6">
        <w:rPr>
          <w:color w:val="7F7F7F" w:themeColor="text1" w:themeTint="80"/>
          <w:sz w:val="24"/>
          <w:szCs w:val="24"/>
          <w:u w:val="single"/>
        </w:rPr>
        <w:t>Donner, pour chaque école du supérieur, son nom et le nombre de postulants du lycée du Parc ayant plus de 16 de moyenne</w:t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Pr="00CF1CC6">
        <w:rPr>
          <w:i/>
          <w:color w:val="7F7F7F" w:themeColor="text1" w:themeTint="80"/>
          <w:sz w:val="24"/>
          <w:szCs w:val="24"/>
        </w:rPr>
        <w:t xml:space="preserve">GROUP BY + HAVING </w:t>
      </w:r>
    </w:p>
    <w:p w:rsidR="00B53636" w:rsidRPr="00B53636" w:rsidRDefault="00B53636" w:rsidP="00B53636">
      <w:pPr>
        <w:rPr>
          <w:color w:val="002060"/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SELECT </w:t>
      </w:r>
      <w:r w:rsidRPr="00CF1CC6">
        <w:rPr>
          <w:color w:val="00B050"/>
          <w:sz w:val="24"/>
          <w:szCs w:val="24"/>
        </w:rPr>
        <w:t>superieur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>nom</w:t>
      </w:r>
      <w:r w:rsidR="00CF1CC6" w:rsidRPr="00A059F9">
        <w:rPr>
          <w:sz w:val="24"/>
          <w:szCs w:val="24"/>
        </w:rPr>
        <w:t xml:space="preserve">, </w:t>
      </w:r>
      <w:r w:rsidR="00CF1CC6" w:rsidRPr="00A059F9">
        <w:rPr>
          <w:color w:val="00B0F0"/>
          <w:sz w:val="24"/>
          <w:szCs w:val="24"/>
        </w:rPr>
        <w:t>COUNT</w:t>
      </w:r>
      <w:r w:rsidR="00CF1CC6" w:rsidRPr="00A059F9">
        <w:rPr>
          <w:sz w:val="24"/>
          <w:szCs w:val="24"/>
        </w:rPr>
        <w:t>(</w:t>
      </w:r>
      <w:r w:rsidR="00CF1CC6" w:rsidRPr="00A059F9">
        <w:rPr>
          <w:color w:val="002060"/>
          <w:sz w:val="24"/>
          <w:szCs w:val="24"/>
        </w:rPr>
        <w:t>*</w:t>
      </w:r>
      <w:r w:rsidR="00CF1CC6" w:rsidRPr="00A059F9">
        <w:rPr>
          <w:sz w:val="24"/>
          <w:szCs w:val="24"/>
        </w:rPr>
        <w:t>)</w:t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 w:rsidRPr="003F1DC9">
        <w:rPr>
          <w:color w:val="FFC000"/>
          <w:sz w:val="24"/>
          <w:szCs w:val="24"/>
        </w:rPr>
        <w:t>#</w:t>
      </w:r>
      <w:r w:rsidR="00CF1CC6">
        <w:rPr>
          <w:color w:val="FFC000"/>
          <w:sz w:val="24"/>
          <w:szCs w:val="24"/>
        </w:rPr>
        <w:t>Faculté de droit,6…</w:t>
      </w:r>
    </w:p>
    <w:p w:rsidR="00B53636" w:rsidRPr="00B53636" w:rsidRDefault="00B53636" w:rsidP="00B53636">
      <w:pPr>
        <w:rPr>
          <w:color w:val="002060"/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FROM </w:t>
      </w:r>
      <w:r w:rsidRPr="00CF1CC6">
        <w:rPr>
          <w:color w:val="00B050"/>
          <w:sz w:val="24"/>
          <w:szCs w:val="24"/>
        </w:rPr>
        <w:t xml:space="preserve">candidature  </w:t>
      </w:r>
      <w:r w:rsidRPr="00B53636">
        <w:rPr>
          <w:color w:val="002060"/>
          <w:sz w:val="24"/>
          <w:szCs w:val="24"/>
        </w:rPr>
        <w:t xml:space="preserve">JOIN </w:t>
      </w:r>
      <w:r w:rsidRPr="00CF1CC6">
        <w:rPr>
          <w:color w:val="00B050"/>
          <w:sz w:val="24"/>
          <w:szCs w:val="24"/>
        </w:rPr>
        <w:t xml:space="preserve">eleve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idEleve</w:t>
      </w:r>
      <w:r w:rsidRPr="00B53636">
        <w:rPr>
          <w:color w:val="002060"/>
          <w:sz w:val="24"/>
          <w:szCs w:val="24"/>
        </w:rPr>
        <w:t xml:space="preserve">) JOIN </w:t>
      </w:r>
      <w:r w:rsidRPr="00CF1CC6">
        <w:rPr>
          <w:color w:val="00B050"/>
          <w:sz w:val="24"/>
          <w:szCs w:val="24"/>
        </w:rPr>
        <w:t xml:space="preserve">lycee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idLycee</w:t>
      </w:r>
      <w:r w:rsidRPr="00B53636">
        <w:rPr>
          <w:color w:val="002060"/>
          <w:sz w:val="24"/>
          <w:szCs w:val="24"/>
        </w:rPr>
        <w:t xml:space="preserve">) JOIN </w:t>
      </w:r>
      <w:r w:rsidRPr="00CF1CC6">
        <w:rPr>
          <w:color w:val="00B050"/>
          <w:sz w:val="24"/>
          <w:szCs w:val="24"/>
        </w:rPr>
        <w:t xml:space="preserve">superieur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idSuperieur</w:t>
      </w:r>
      <w:r w:rsidRPr="00B53636">
        <w:rPr>
          <w:color w:val="002060"/>
          <w:sz w:val="24"/>
          <w:szCs w:val="24"/>
        </w:rPr>
        <w:t>)</w:t>
      </w:r>
    </w:p>
    <w:p w:rsidR="00CE2942" w:rsidRPr="003F1DC9" w:rsidRDefault="00B53636" w:rsidP="00B53636">
      <w:pPr>
        <w:rPr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WHERE </w:t>
      </w:r>
      <w:r w:rsidRPr="00CF1CC6">
        <w:rPr>
          <w:color w:val="00B050"/>
          <w:sz w:val="24"/>
          <w:szCs w:val="24"/>
        </w:rPr>
        <w:t>lycee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 xml:space="preserve">nom </w:t>
      </w:r>
      <w:r w:rsidRPr="00B53636">
        <w:rPr>
          <w:color w:val="002060"/>
          <w:sz w:val="24"/>
          <w:szCs w:val="24"/>
        </w:rPr>
        <w:t xml:space="preserve">= </w:t>
      </w:r>
      <w:r w:rsidRPr="00CF1CC6">
        <w:rPr>
          <w:color w:val="FF0000"/>
          <w:sz w:val="24"/>
          <w:szCs w:val="24"/>
        </w:rPr>
        <w:t xml:space="preserve">'Lycée général du Parc' </w:t>
      </w:r>
      <w:r w:rsidRPr="00B53636">
        <w:rPr>
          <w:color w:val="002060"/>
          <w:sz w:val="24"/>
          <w:szCs w:val="24"/>
        </w:rPr>
        <w:t xml:space="preserve">GROUP BY </w:t>
      </w:r>
      <w:r w:rsidRPr="00CF1CC6">
        <w:rPr>
          <w:color w:val="7030A0"/>
          <w:sz w:val="24"/>
          <w:szCs w:val="24"/>
        </w:rPr>
        <w:t>idSuperieur</w:t>
      </w:r>
      <w:r w:rsidRPr="00B53636">
        <w:rPr>
          <w:color w:val="002060"/>
          <w:sz w:val="24"/>
          <w:szCs w:val="24"/>
        </w:rPr>
        <w:t xml:space="preserve"> HAVING ((</w:t>
      </w:r>
      <w:r w:rsidRPr="00CF1CC6">
        <w:rPr>
          <w:color w:val="7030A0"/>
          <w:sz w:val="24"/>
          <w:szCs w:val="24"/>
        </w:rPr>
        <w:t>note1</w:t>
      </w:r>
      <w:r w:rsidRPr="00B53636">
        <w:rPr>
          <w:color w:val="002060"/>
          <w:sz w:val="24"/>
          <w:szCs w:val="24"/>
        </w:rPr>
        <w:t>+</w:t>
      </w:r>
      <w:r w:rsidRPr="00CF1CC6">
        <w:rPr>
          <w:color w:val="7030A0"/>
          <w:sz w:val="24"/>
          <w:szCs w:val="24"/>
        </w:rPr>
        <w:t>note2</w:t>
      </w:r>
      <w:r w:rsidRPr="00B53636">
        <w:rPr>
          <w:color w:val="002060"/>
          <w:sz w:val="24"/>
          <w:szCs w:val="24"/>
        </w:rPr>
        <w:t>)/</w:t>
      </w:r>
      <w:r w:rsidRPr="00CF1CC6">
        <w:rPr>
          <w:color w:val="FF0000"/>
          <w:sz w:val="24"/>
          <w:szCs w:val="24"/>
        </w:rPr>
        <w:t>2</w:t>
      </w:r>
      <w:r w:rsidRPr="00B53636">
        <w:rPr>
          <w:color w:val="002060"/>
          <w:sz w:val="24"/>
          <w:szCs w:val="24"/>
        </w:rPr>
        <w:t xml:space="preserve"> &gt;= </w:t>
      </w:r>
      <w:r w:rsidRPr="00CF1CC6">
        <w:rPr>
          <w:color w:val="FF0000"/>
          <w:sz w:val="24"/>
          <w:szCs w:val="24"/>
        </w:rPr>
        <w:t>16</w:t>
      </w:r>
      <w:r w:rsidRPr="00B53636">
        <w:rPr>
          <w:color w:val="002060"/>
          <w:sz w:val="24"/>
          <w:szCs w:val="24"/>
        </w:rPr>
        <w:t>) ;</w:t>
      </w:r>
    </w:p>
    <w:p w:rsidR="00CE2942" w:rsidRPr="003F1DC9" w:rsidRDefault="00CE2942" w:rsidP="00916C4C">
      <w:pPr>
        <w:rPr>
          <w:sz w:val="24"/>
          <w:szCs w:val="24"/>
        </w:rPr>
      </w:pPr>
    </w:p>
    <w:p w:rsidR="00F22B28" w:rsidRDefault="00237B34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10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 xml:space="preserve">Trouver requête avec 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LEFT JOIN et CO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A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ESCE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 ??</w:t>
      </w:r>
      <w:r w:rsidR="00F22B28" w:rsidRPr="003F1DC9">
        <w:rPr>
          <w:color w:val="7F7F7F" w:themeColor="text1" w:themeTint="80"/>
          <w:sz w:val="24"/>
          <w:szCs w:val="24"/>
          <w:u w:val="single"/>
        </w:rPr>
        <w:br w:type="page"/>
      </w:r>
    </w:p>
    <w:p w:rsidR="00F22B28" w:rsidRDefault="00F22B28" w:rsidP="00F22B28">
      <w:pPr>
        <w:rPr>
          <w:sz w:val="34"/>
        </w:rPr>
      </w:pPr>
      <w:r>
        <w:rPr>
          <w:sz w:val="34"/>
        </w:rPr>
        <w:lastRenderedPageBreak/>
        <w:t>Etape 2 : Utilisation Open Data, Fake pour constituer fichiers sources CSV</w:t>
      </w:r>
    </w:p>
    <w:p w:rsidR="00F22B28" w:rsidRPr="00CE2942" w:rsidRDefault="00F22B28" w:rsidP="00F22B28">
      <w:pPr>
        <w:rPr>
          <w:sz w:val="34"/>
        </w:rPr>
      </w:pPr>
    </w:p>
    <w:p w:rsidR="00F22B28" w:rsidRDefault="00F22B28" w:rsidP="00C33340">
      <w:pPr>
        <w:rPr>
          <w:sz w:val="24"/>
          <w:szCs w:val="24"/>
        </w:rPr>
      </w:pPr>
      <w:r w:rsidRPr="00F22B28">
        <w:rPr>
          <w:sz w:val="24"/>
          <w:szCs w:val="24"/>
        </w:rPr>
        <w:t>On</w:t>
      </w:r>
      <w:r>
        <w:rPr>
          <w:sz w:val="24"/>
          <w:szCs w:val="24"/>
        </w:rPr>
        <w:t xml:space="preserve"> pourrait travailler par groupe/étape, en fonction des niveaux de chacun, du fait qu’avec le confinement, les différences ont été accentuées, et aussi en tenant compte que tous les cours ne seront pas tous sur machine…</w:t>
      </w:r>
    </w:p>
    <w:p w:rsidR="00F22B28" w:rsidRDefault="00F22B28" w:rsidP="00C33340">
      <w:pPr>
        <w:rPr>
          <w:sz w:val="24"/>
          <w:szCs w:val="24"/>
        </w:rPr>
      </w:pPr>
    </w:p>
    <w:p w:rsidR="00F22B28" w:rsidRPr="00F22B28" w:rsidRDefault="00F22B28" w:rsidP="00C33340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Groupe1 : papier crayon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Imaginez qu’il existe une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Quelles requêtes voudriez-vous pouvoir effectuées en tant qu’administrateur ? en tant que lycéen ? en tant que chef d’établissement du supérieur ? en tant que </w:t>
      </w:r>
      <w:r w:rsidR="005935A8">
        <w:rPr>
          <w:sz w:val="24"/>
          <w:szCs w:val="24"/>
        </w:rPr>
        <w:t>proviseur</w:t>
      </w:r>
      <w:r>
        <w:rPr>
          <w:sz w:val="24"/>
          <w:szCs w:val="24"/>
        </w:rPr>
        <w:t xml:space="preserve"> ? 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Ecrire ces requêtes en langage SQL en utilisant la BD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>.</w:t>
      </w:r>
    </w:p>
    <w:p w:rsidR="00F22B28" w:rsidRDefault="00F22B28" w:rsidP="00C33340">
      <w:pPr>
        <w:rPr>
          <w:sz w:val="24"/>
          <w:szCs w:val="24"/>
        </w:rPr>
      </w:pPr>
    </w:p>
    <w:p w:rsidR="00F22B28" w:rsidRPr="00F22B28" w:rsidRDefault="00F22B28" w:rsidP="00C33340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Groupe2 : papier crayon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 xml:space="preserve">Imaginez que l’on veuille peupler la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Quelles questions poser dans le formulaire élève lors de son inscription ?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Réfléchir sur les contraintes à imposer sur les réponses attendues…</w:t>
      </w:r>
    </w:p>
    <w:p w:rsidR="00F22B28" w:rsidRDefault="00F22B28" w:rsidP="00F22B28">
      <w:pPr>
        <w:rPr>
          <w:sz w:val="24"/>
          <w:szCs w:val="24"/>
        </w:rPr>
      </w:pPr>
    </w:p>
    <w:p w:rsidR="00F22B28" w:rsidRPr="00F22B28" w:rsidRDefault="00F22B28" w:rsidP="00F22B28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 xml:space="preserve">Groupe3 : travail sur formulaire </w:t>
      </w:r>
      <w:r w:rsidR="00A661B3">
        <w:rPr>
          <w:b/>
          <w:sz w:val="24"/>
          <w:szCs w:val="24"/>
        </w:rPr>
        <w:t xml:space="preserve">inscription </w:t>
      </w:r>
      <w:r w:rsidRPr="00F22B28">
        <w:rPr>
          <w:b/>
          <w:sz w:val="24"/>
          <w:szCs w:val="24"/>
        </w:rPr>
        <w:t>HTML</w:t>
      </w:r>
    </w:p>
    <w:p w:rsidR="00814058" w:rsidRPr="00F22B28" w:rsidRDefault="00814058" w:rsidP="0081405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Regarder le site de David Roche </w:t>
      </w:r>
      <w:hyperlink r:id="rId8" w:history="1">
        <w:r>
          <w:rPr>
            <w:rStyle w:val="Lienhypertexte"/>
          </w:rPr>
          <w:t>https://pixees.fr/informatiquelycee/n_site/nsi_prem_flask.html</w:t>
        </w:r>
      </w:hyperlink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>Et modifier le fichier TODO afin de compléter le formulaire d’</w:t>
      </w:r>
      <w:r w:rsidR="00A661B3">
        <w:rPr>
          <w:sz w:val="24"/>
          <w:szCs w:val="24"/>
        </w:rPr>
        <w:t>inscription</w:t>
      </w:r>
      <w:r>
        <w:rPr>
          <w:sz w:val="24"/>
          <w:szCs w:val="24"/>
        </w:rPr>
        <w:t xml:space="preserve"> </w:t>
      </w:r>
      <w:r w:rsidR="00A661B3">
        <w:rPr>
          <w:sz w:val="24"/>
          <w:szCs w:val="24"/>
        </w:rPr>
        <w:t>élè</w:t>
      </w:r>
      <w:r>
        <w:rPr>
          <w:sz w:val="24"/>
          <w:szCs w:val="24"/>
        </w:rPr>
        <w:t>ve</w:t>
      </w:r>
      <w:r w:rsidR="00A661B3">
        <w:rPr>
          <w:sz w:val="24"/>
          <w:szCs w:val="24"/>
        </w:rPr>
        <w:t>.</w:t>
      </w:r>
    </w:p>
    <w:p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>(on peut donner une image du formulaire attendu…)</w:t>
      </w:r>
    </w:p>
    <w:p w:rsidR="00A661B3" w:rsidRDefault="00A661B3" w:rsidP="00C33340">
      <w:pPr>
        <w:rPr>
          <w:sz w:val="24"/>
          <w:szCs w:val="24"/>
        </w:rPr>
      </w:pPr>
    </w:p>
    <w:p w:rsidR="00ED2214" w:rsidRDefault="00ED2214" w:rsidP="00C33340">
      <w:pPr>
        <w:rPr>
          <w:sz w:val="24"/>
          <w:szCs w:val="24"/>
        </w:rPr>
      </w:pPr>
    </w:p>
    <w:p w:rsidR="00ED2214" w:rsidRDefault="00ED2214" w:rsidP="00C33340">
      <w:pPr>
        <w:rPr>
          <w:sz w:val="24"/>
          <w:szCs w:val="24"/>
        </w:rPr>
      </w:pPr>
    </w:p>
    <w:p w:rsidR="00ED2214" w:rsidRDefault="00ED2214" w:rsidP="00C33340">
      <w:pPr>
        <w:rPr>
          <w:sz w:val="24"/>
          <w:szCs w:val="24"/>
        </w:rPr>
      </w:pPr>
    </w:p>
    <w:p w:rsidR="00A661B3" w:rsidRDefault="00A661B3" w:rsidP="00C33340">
      <w:pPr>
        <w:rPr>
          <w:b/>
          <w:sz w:val="24"/>
          <w:szCs w:val="24"/>
        </w:rPr>
      </w:pPr>
      <w:r w:rsidRPr="00A661B3">
        <w:rPr>
          <w:b/>
          <w:sz w:val="24"/>
          <w:szCs w:val="24"/>
        </w:rPr>
        <w:t>Groupe4 : travail sur OpenData</w:t>
      </w:r>
      <w:r>
        <w:rPr>
          <w:b/>
          <w:sz w:val="24"/>
          <w:szCs w:val="24"/>
        </w:rPr>
        <w:t xml:space="preserve"> et CSV</w:t>
      </w:r>
    </w:p>
    <w:p w:rsidR="0026036C" w:rsidRDefault="0026036C" w:rsidP="0026036C">
      <w:pPr>
        <w:rPr>
          <w:sz w:val="24"/>
          <w:szCs w:val="24"/>
        </w:rPr>
      </w:pPr>
      <w:r>
        <w:rPr>
          <w:sz w:val="24"/>
          <w:szCs w:val="24"/>
        </w:rPr>
        <w:t>BUT : peuplement des classes lycées et supérieurs…</w:t>
      </w:r>
    </w:p>
    <w:p w:rsidR="0026036C" w:rsidRDefault="0026036C" w:rsidP="0026036C">
      <w:pPr>
        <w:rPr>
          <w:rFonts w:cstheme="minorHAnsi"/>
          <w:b/>
          <w:sz w:val="24"/>
          <w:szCs w:val="24"/>
        </w:rPr>
      </w:pPr>
      <w:r w:rsidRPr="0026036C">
        <w:rPr>
          <w:rFonts w:cstheme="minorHAnsi"/>
          <w:b/>
          <w:sz w:val="24"/>
          <w:szCs w:val="24"/>
        </w:rPr>
        <w:t>1/</w:t>
      </w:r>
      <w:r w:rsidRPr="002603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Récupération de données </w:t>
      </w:r>
    </w:p>
    <w:p w:rsidR="0026036C" w:rsidRDefault="0026036C" w:rsidP="002603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55250">
        <w:rPr>
          <w:rFonts w:cstheme="minorHAnsi"/>
          <w:sz w:val="24"/>
          <w:szCs w:val="24"/>
        </w:rPr>
        <w:t>ur internet, s</w:t>
      </w:r>
      <w:r w:rsidRPr="0026036C">
        <w:rPr>
          <w:rFonts w:cstheme="minorHAnsi"/>
          <w:sz w:val="24"/>
          <w:szCs w:val="24"/>
        </w:rPr>
        <w:t xml:space="preserve">aisir l’adresse : </w:t>
      </w:r>
      <w:hyperlink r:id="rId9" w:history="1">
        <w:r w:rsidRPr="0026036C">
          <w:rPr>
            <w:rStyle w:val="Lienhypertexte"/>
            <w:rFonts w:cstheme="minorHAnsi"/>
            <w:sz w:val="24"/>
            <w:szCs w:val="24"/>
          </w:rPr>
          <w:t>https://data.education.gouv.fr</w:t>
        </w:r>
      </w:hyperlink>
      <w:r w:rsidRPr="0026036C">
        <w:rPr>
          <w:rFonts w:cstheme="minorHAnsi"/>
          <w:sz w:val="24"/>
          <w:szCs w:val="24"/>
        </w:rPr>
        <w:t>, puis cliquer sur l’onglet Données.</w:t>
      </w:r>
    </w:p>
    <w:p w:rsidR="00655250" w:rsidRDefault="00655250" w:rsidP="0026036C">
      <w:pPr>
        <w:rPr>
          <w:rFonts w:cstheme="minorHAnsi"/>
          <w:sz w:val="24"/>
          <w:szCs w:val="24"/>
        </w:rPr>
      </w:pPr>
      <w:r w:rsidRPr="0026036C">
        <w:rPr>
          <w:rFonts w:cstheme="minorHAnsi"/>
          <w:sz w:val="24"/>
          <w:szCs w:val="24"/>
        </w:rPr>
        <w:t xml:space="preserve">Effectuer des filtrages pour </w:t>
      </w:r>
      <w:r>
        <w:rPr>
          <w:rFonts w:cstheme="minorHAnsi"/>
          <w:sz w:val="24"/>
          <w:szCs w:val="24"/>
        </w:rPr>
        <w:t xml:space="preserve">obtenir la liste des </w:t>
      </w:r>
      <w:r w:rsidRPr="00AB03EE">
        <w:rPr>
          <w:rFonts w:cstheme="minorHAnsi"/>
          <w:b/>
          <w:sz w:val="24"/>
          <w:szCs w:val="24"/>
        </w:rPr>
        <w:t>154 lycées ouverts du Rhône</w:t>
      </w:r>
      <w:r>
        <w:rPr>
          <w:rFonts w:cstheme="minorHAnsi"/>
          <w:sz w:val="24"/>
          <w:szCs w:val="24"/>
        </w:rPr>
        <w:t xml:space="preserve"> (ne pas tenir compte de celui qui va ouvrir ni de celui qui va fermer).</w:t>
      </w:r>
    </w:p>
    <w:p w:rsidR="00655250" w:rsidRDefault="00655250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 w:rsidRPr="0026036C">
        <w:rPr>
          <w:rFonts w:cstheme="minorHAnsi"/>
          <w:sz w:val="24"/>
          <w:szCs w:val="24"/>
        </w:rPr>
        <w:t>Exporter le jeu de</w:t>
      </w:r>
      <w:r>
        <w:rPr>
          <w:rFonts w:cstheme="minorHAnsi"/>
          <w:sz w:val="24"/>
          <w:szCs w:val="24"/>
        </w:rPr>
        <w:t>s 154</w:t>
      </w:r>
      <w:r w:rsidRPr="0026036C">
        <w:rPr>
          <w:rFonts w:cstheme="minorHAnsi"/>
          <w:sz w:val="24"/>
          <w:szCs w:val="24"/>
        </w:rPr>
        <w:t xml:space="preserve"> données </w:t>
      </w:r>
      <w:r>
        <w:rPr>
          <w:rFonts w:cstheme="minorHAnsi"/>
          <w:sz w:val="24"/>
          <w:szCs w:val="24"/>
        </w:rPr>
        <w:t>au format CSV sous le nom</w:t>
      </w:r>
      <w:r>
        <w:rPr>
          <w:rFonts w:cstheme="minorHAnsi"/>
          <w:sz w:val="24"/>
          <w:szCs w:val="24"/>
        </w:rPr>
        <w:t xml:space="preserve"> </w:t>
      </w:r>
      <w:r w:rsidRPr="003F0FC2">
        <w:rPr>
          <w:rFonts w:cstheme="minorHAnsi"/>
          <w:b/>
          <w:sz w:val="24"/>
          <w:szCs w:val="24"/>
        </w:rPr>
        <w:t>lycee-rhone</w:t>
      </w:r>
      <w:r w:rsidR="00E667E8" w:rsidRPr="003F0FC2">
        <w:rPr>
          <w:rFonts w:cstheme="minorHAnsi"/>
          <w:b/>
          <w:sz w:val="24"/>
          <w:szCs w:val="24"/>
        </w:rPr>
        <w:t>-data</w:t>
      </w:r>
      <w:r w:rsidRPr="003F0FC2">
        <w:rPr>
          <w:rFonts w:cstheme="minorHAnsi"/>
          <w:b/>
          <w:sz w:val="24"/>
          <w:szCs w:val="24"/>
        </w:rPr>
        <w:t>.csv</w:t>
      </w:r>
    </w:p>
    <w:p w:rsidR="00655250" w:rsidRDefault="00AB03EE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 w:rsidRPr="00AB03EE">
        <w:rPr>
          <w:rFonts w:cstheme="minorHAnsi"/>
          <w:b/>
          <w:sz w:val="24"/>
          <w:szCs w:val="24"/>
        </w:rPr>
        <w:t>Appellation officielle</w:t>
      </w:r>
      <w:r>
        <w:rPr>
          <w:rFonts w:cstheme="minorHAnsi"/>
          <w:sz w:val="24"/>
          <w:szCs w:val="24"/>
        </w:rPr>
        <w:t xml:space="preserve"> et </w:t>
      </w:r>
      <w:r w:rsidRPr="00AB03EE">
        <w:rPr>
          <w:rFonts w:cstheme="minorHAnsi"/>
          <w:b/>
          <w:sz w:val="24"/>
          <w:szCs w:val="24"/>
        </w:rPr>
        <w:t>Commune</w:t>
      </w:r>
      <w:r>
        <w:rPr>
          <w:rFonts w:cstheme="minorHAnsi"/>
          <w:sz w:val="24"/>
          <w:szCs w:val="24"/>
        </w:rPr>
        <w:t>.</w:t>
      </w:r>
      <w:r w:rsidR="00655250">
        <w:rPr>
          <w:rFonts w:cstheme="minorHAnsi"/>
          <w:sz w:val="24"/>
          <w:szCs w:val="24"/>
        </w:rPr>
        <w:t xml:space="preserve"> </w:t>
      </w:r>
    </w:p>
    <w:p w:rsidR="003F0FC2" w:rsidRDefault="003F0FC2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36237F" w:rsidRDefault="0036237F" w:rsidP="003F0F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Aller </w:t>
      </w:r>
      <w:r w:rsidR="003F0FC2">
        <w:rPr>
          <w:rFonts w:cstheme="minorHAnsi"/>
          <w:sz w:val="24"/>
          <w:szCs w:val="24"/>
        </w:rPr>
        <w:t xml:space="preserve">sur le site internet </w:t>
      </w:r>
      <w:hyperlink r:id="rId10" w:history="1">
        <w:r w:rsidRPr="006E136F">
          <w:rPr>
            <w:rStyle w:val="Lienhypertexte"/>
            <w:rFonts w:cstheme="minorHAnsi"/>
            <w:sz w:val="24"/>
            <w:szCs w:val="24"/>
          </w:rPr>
          <w:t>https://www.data.gouv.fr/en/datasets/etablissements-denseignement-superieur-2/#</w:t>
        </w:r>
      </w:hyperlink>
    </w:p>
    <w:p w:rsidR="0036237F" w:rsidRDefault="0036237F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 e</w:t>
      </w:r>
      <w:r w:rsidR="003F0FC2" w:rsidRPr="0026036C">
        <w:rPr>
          <w:rFonts w:cstheme="minorHAnsi"/>
          <w:sz w:val="24"/>
          <w:szCs w:val="24"/>
        </w:rPr>
        <w:t>xporter l</w:t>
      </w:r>
      <w:r>
        <w:rPr>
          <w:rFonts w:cstheme="minorHAnsi"/>
          <w:sz w:val="24"/>
          <w:szCs w:val="24"/>
        </w:rPr>
        <w:t xml:space="preserve">a liste des établissements d’enseignement supérieur au format csv et  renommer sous </w:t>
      </w:r>
    </w:p>
    <w:p w:rsidR="003F0FC2" w:rsidRDefault="003F0FC2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superieur</w:t>
      </w:r>
      <w:r w:rsidRPr="003F0FC2">
        <w:rPr>
          <w:rFonts w:cstheme="minorHAnsi"/>
          <w:b/>
          <w:sz w:val="24"/>
          <w:szCs w:val="24"/>
        </w:rPr>
        <w:t>-rhone-data.csv</w:t>
      </w:r>
    </w:p>
    <w:p w:rsidR="00754F01" w:rsidRDefault="003F0FC2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 w:rsidR="0015237C" w:rsidRPr="0015237C">
        <w:rPr>
          <w:rFonts w:cstheme="minorHAnsi"/>
          <w:b/>
          <w:sz w:val="24"/>
          <w:szCs w:val="24"/>
        </w:rPr>
        <w:t>type d’établissement</w:t>
      </w:r>
      <w:r w:rsidR="0015237C">
        <w:rPr>
          <w:rFonts w:cstheme="minorHAnsi"/>
          <w:sz w:val="24"/>
          <w:szCs w:val="24"/>
        </w:rPr>
        <w:t xml:space="preserve">, </w:t>
      </w:r>
      <w:r w:rsidR="0015237C" w:rsidRPr="0015237C">
        <w:rPr>
          <w:rFonts w:cstheme="minorHAnsi"/>
          <w:b/>
          <w:sz w:val="24"/>
          <w:szCs w:val="24"/>
        </w:rPr>
        <w:t>nom</w:t>
      </w:r>
      <w:r w:rsidR="0015237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754F01" w:rsidRPr="00754F01">
        <w:rPr>
          <w:rFonts w:cstheme="minorHAnsi"/>
          <w:b/>
          <w:sz w:val="24"/>
          <w:szCs w:val="24"/>
        </w:rPr>
        <w:t>c</w:t>
      </w:r>
      <w:r w:rsidRPr="00754F01">
        <w:rPr>
          <w:rFonts w:cstheme="minorHAnsi"/>
          <w:b/>
          <w:sz w:val="24"/>
          <w:szCs w:val="24"/>
        </w:rPr>
        <w:t>ommune</w:t>
      </w:r>
      <w:r w:rsidR="0015237C">
        <w:rPr>
          <w:rFonts w:cstheme="minorHAnsi"/>
          <w:b/>
          <w:sz w:val="24"/>
          <w:szCs w:val="24"/>
        </w:rPr>
        <w:t xml:space="preserve">, département, latitude </w:t>
      </w:r>
      <w:r w:rsidR="0015237C" w:rsidRPr="0015237C">
        <w:rPr>
          <w:rFonts w:cstheme="minorHAnsi"/>
          <w:sz w:val="24"/>
          <w:szCs w:val="24"/>
        </w:rPr>
        <w:t>et</w:t>
      </w:r>
      <w:r w:rsidR="0015237C">
        <w:rPr>
          <w:rFonts w:cstheme="minorHAnsi"/>
          <w:b/>
          <w:sz w:val="24"/>
          <w:szCs w:val="24"/>
        </w:rPr>
        <w:t xml:space="preserve"> longitude</w:t>
      </w:r>
      <w:r>
        <w:rPr>
          <w:rFonts w:cstheme="minorHAnsi"/>
          <w:sz w:val="24"/>
          <w:szCs w:val="24"/>
        </w:rPr>
        <w:t xml:space="preserve">. </w:t>
      </w:r>
      <w:r w:rsidR="0015237C">
        <w:rPr>
          <w:rFonts w:cstheme="minorHAnsi"/>
          <w:sz w:val="24"/>
          <w:szCs w:val="24"/>
        </w:rPr>
        <w:t xml:space="preserve">Avec des </w:t>
      </w:r>
      <w:r w:rsidR="00754F01">
        <w:rPr>
          <w:rFonts w:cstheme="minorHAnsi"/>
          <w:sz w:val="24"/>
          <w:szCs w:val="24"/>
        </w:rPr>
        <w:t>tris/</w:t>
      </w:r>
      <w:r w:rsidR="0015237C">
        <w:rPr>
          <w:rFonts w:cstheme="minorHAnsi"/>
          <w:sz w:val="24"/>
          <w:szCs w:val="24"/>
        </w:rPr>
        <w:t xml:space="preserve">filtres, </w:t>
      </w:r>
      <w:r w:rsidR="00754F01">
        <w:rPr>
          <w:rFonts w:cstheme="minorHAnsi"/>
          <w:sz w:val="24"/>
          <w:szCs w:val="24"/>
        </w:rPr>
        <w:t xml:space="preserve">garder uniquement les 181 écoles du Rhône, puis supprimer la colonne département et inverser l’ordre des deux premières colonnes en nommant : </w:t>
      </w:r>
      <w:r w:rsidR="00754F01" w:rsidRPr="0015237C">
        <w:rPr>
          <w:rFonts w:cstheme="minorHAnsi"/>
          <w:b/>
          <w:sz w:val="24"/>
          <w:szCs w:val="24"/>
        </w:rPr>
        <w:t>nom</w:t>
      </w:r>
      <w:r w:rsidR="00754F01">
        <w:rPr>
          <w:rFonts w:cstheme="minorHAnsi"/>
          <w:sz w:val="24"/>
          <w:szCs w:val="24"/>
        </w:rPr>
        <w:t xml:space="preserve">, </w:t>
      </w:r>
      <w:r w:rsidR="00754F01" w:rsidRPr="0015237C">
        <w:rPr>
          <w:rFonts w:cstheme="minorHAnsi"/>
          <w:b/>
          <w:sz w:val="24"/>
          <w:szCs w:val="24"/>
        </w:rPr>
        <w:t>type</w:t>
      </w:r>
      <w:r w:rsidR="00754F01">
        <w:rPr>
          <w:rFonts w:cstheme="minorHAnsi"/>
          <w:sz w:val="24"/>
          <w:szCs w:val="24"/>
        </w:rPr>
        <w:t xml:space="preserve">, </w:t>
      </w:r>
      <w:r w:rsidR="00754F01" w:rsidRPr="00754F01">
        <w:rPr>
          <w:rFonts w:cstheme="minorHAnsi"/>
          <w:b/>
          <w:sz w:val="24"/>
          <w:szCs w:val="24"/>
        </w:rPr>
        <w:t>commune</w:t>
      </w:r>
      <w:r w:rsidR="00754F01">
        <w:rPr>
          <w:rFonts w:cstheme="minorHAnsi"/>
          <w:b/>
          <w:sz w:val="24"/>
          <w:szCs w:val="24"/>
        </w:rPr>
        <w:t xml:space="preserve">, latitude </w:t>
      </w:r>
      <w:r w:rsidR="00754F01" w:rsidRPr="0015237C">
        <w:rPr>
          <w:rFonts w:cstheme="minorHAnsi"/>
          <w:sz w:val="24"/>
          <w:szCs w:val="24"/>
        </w:rPr>
        <w:t>et</w:t>
      </w:r>
      <w:r w:rsidR="00754F01">
        <w:rPr>
          <w:rFonts w:cstheme="minorHAnsi"/>
          <w:b/>
          <w:sz w:val="24"/>
          <w:szCs w:val="24"/>
        </w:rPr>
        <w:t xml:space="preserve"> longitude</w:t>
      </w:r>
      <w:r w:rsidR="00754F01">
        <w:rPr>
          <w:rFonts w:cstheme="minorHAnsi"/>
          <w:b/>
          <w:sz w:val="24"/>
          <w:szCs w:val="24"/>
        </w:rPr>
        <w:t>.</w:t>
      </w:r>
    </w:p>
    <w:p w:rsidR="003F0FC2" w:rsidRDefault="003F0FC2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3F0FC2" w:rsidRPr="003F0FC2" w:rsidRDefault="003F0FC2" w:rsidP="003F0FC2">
      <w:pPr>
        <w:rPr>
          <w:rFonts w:cstheme="minorHAnsi"/>
          <w:b/>
          <w:sz w:val="24"/>
          <w:szCs w:val="24"/>
        </w:rPr>
      </w:pPr>
      <w:r w:rsidRPr="003F0FC2">
        <w:rPr>
          <w:rFonts w:cstheme="minorHAnsi"/>
          <w:b/>
          <w:sz w:val="24"/>
          <w:szCs w:val="24"/>
        </w:rPr>
        <w:t>2</w:t>
      </w:r>
      <w:r w:rsidRPr="003F0FC2">
        <w:rPr>
          <w:rFonts w:cstheme="minorHAnsi"/>
          <w:b/>
          <w:sz w:val="24"/>
          <w:szCs w:val="24"/>
        </w:rPr>
        <w:t xml:space="preserve">/ </w:t>
      </w:r>
      <w:r w:rsidRPr="003F0FC2">
        <w:rPr>
          <w:rFonts w:cstheme="minorHAnsi"/>
          <w:b/>
          <w:sz w:val="24"/>
          <w:szCs w:val="24"/>
        </w:rPr>
        <w:t>Modification</w:t>
      </w:r>
      <w:r w:rsidRPr="003F0FC2">
        <w:rPr>
          <w:rFonts w:cstheme="minorHAnsi"/>
          <w:b/>
          <w:sz w:val="24"/>
          <w:szCs w:val="24"/>
        </w:rPr>
        <w:t xml:space="preserve"> de données </w:t>
      </w:r>
    </w:p>
    <w:p w:rsidR="003F0FC2" w:rsidRDefault="003F0FC2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et compléter le fichier </w:t>
      </w:r>
      <w:r w:rsidRPr="003F0FC2">
        <w:rPr>
          <w:rFonts w:cstheme="minorHAnsi"/>
          <w:b/>
          <w:sz w:val="24"/>
          <w:szCs w:val="24"/>
        </w:rPr>
        <w:t>generer_base_csv.py</w:t>
      </w:r>
      <w:r>
        <w:rPr>
          <w:rFonts w:cstheme="minorHAnsi"/>
          <w:b/>
          <w:sz w:val="24"/>
          <w:szCs w:val="24"/>
        </w:rPr>
        <w:t xml:space="preserve"> </w:t>
      </w:r>
      <w:r w:rsidRPr="003F0FC2">
        <w:rPr>
          <w:rFonts w:cstheme="minorHAnsi"/>
          <w:sz w:val="24"/>
          <w:szCs w:val="24"/>
        </w:rPr>
        <w:t>dans lequel</w:t>
      </w:r>
      <w:r>
        <w:rPr>
          <w:rFonts w:cstheme="minorHAnsi"/>
          <w:sz w:val="24"/>
          <w:szCs w:val="24"/>
        </w:rPr>
        <w:t xml:space="preserve"> on utilise le module Faker (qu’il faudra importer si nécessaire) afin de créer des pseudos ou mots de passes fictifs.</w:t>
      </w:r>
    </w:p>
    <w:p w:rsidR="003F0FC2" w:rsidRPr="0026036C" w:rsidRDefault="003F0FC2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fichier contient </w:t>
      </w:r>
      <w:r w:rsidR="00EC6102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fonctions : la première </w:t>
      </w:r>
      <w:r w:rsidRPr="003F0FC2">
        <w:rPr>
          <w:rFonts w:cstheme="minorHAnsi"/>
          <w:sz w:val="24"/>
          <w:szCs w:val="24"/>
        </w:rPr>
        <w:t>generer_login</w:t>
      </w:r>
      <w:r>
        <w:rPr>
          <w:rFonts w:cstheme="minorHAnsi"/>
          <w:sz w:val="24"/>
          <w:szCs w:val="24"/>
        </w:rPr>
        <w:t xml:space="preserve"> permet de générer un login en vérifient que celui-ci n’est pas déjà pris ; les 2 fonctions suivantes permettent de compléter les fichiers CSV pour obtenir les fichiers </w:t>
      </w:r>
    </w:p>
    <w:p w:rsidR="003F0FC2" w:rsidRDefault="003F0FC2" w:rsidP="003F0FC2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 w:rsidRPr="003F0FC2">
        <w:rPr>
          <w:rFonts w:cstheme="minorHAnsi"/>
          <w:b/>
          <w:sz w:val="24"/>
          <w:szCs w:val="24"/>
        </w:rPr>
        <w:t>lycee-rhone.csv</w:t>
      </w:r>
      <w:r>
        <w:rPr>
          <w:rFonts w:cstheme="minorHAnsi"/>
          <w:b/>
          <w:sz w:val="24"/>
          <w:szCs w:val="24"/>
        </w:rPr>
        <w:t xml:space="preserve"> et superieur</w:t>
      </w:r>
      <w:r w:rsidRPr="003F0FC2">
        <w:rPr>
          <w:rFonts w:cstheme="minorHAnsi"/>
          <w:b/>
          <w:sz w:val="24"/>
          <w:szCs w:val="24"/>
        </w:rPr>
        <w:t>-rhone-data.csv</w:t>
      </w:r>
    </w:p>
    <w:p w:rsidR="008C458D" w:rsidRDefault="008C458D" w:rsidP="003F0FC2">
      <w:pPr>
        <w:pStyle w:val="Paragraphedeliste"/>
        <w:tabs>
          <w:tab w:val="left" w:pos="284"/>
        </w:tabs>
        <w:ind w:left="0"/>
        <w:rPr>
          <w:rFonts w:cstheme="minorHAnsi"/>
          <w:color w:val="FFC000"/>
          <w:sz w:val="24"/>
          <w:szCs w:val="24"/>
        </w:rPr>
      </w:pPr>
      <w:r w:rsidRPr="008C458D">
        <w:rPr>
          <w:rFonts w:cstheme="minorHAnsi"/>
          <w:color w:val="FFC000"/>
          <w:sz w:val="24"/>
          <w:szCs w:val="24"/>
        </w:rPr>
        <w:t>J’ai mis des TODO, dans les 2 dernières fct, une autre idée est de donner la première fct et à eux de faire la deuxième…</w:t>
      </w:r>
    </w:p>
    <w:p w:rsidR="00EC6102" w:rsidRPr="008C458D" w:rsidRDefault="00EC6102" w:rsidP="003F0FC2">
      <w:pPr>
        <w:pStyle w:val="Paragraphedeliste"/>
        <w:tabs>
          <w:tab w:val="left" w:pos="284"/>
        </w:tabs>
        <w:ind w:left="0"/>
        <w:rPr>
          <w:rFonts w:cstheme="minorHAnsi"/>
          <w:color w:val="FFC000"/>
          <w:sz w:val="24"/>
          <w:szCs w:val="24"/>
        </w:rPr>
      </w:pPr>
    </w:p>
    <w:p w:rsidR="00EC6102" w:rsidRDefault="00EC6102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La quatrième fonction </w:t>
      </w:r>
      <w:r w:rsidRPr="00EC6102">
        <w:rPr>
          <w:rFonts w:cstheme="minorHAnsi"/>
          <w:sz w:val="24"/>
          <w:szCs w:val="24"/>
        </w:rPr>
        <w:t>anneeNaiss(a)</w:t>
      </w:r>
      <w:r>
        <w:rPr>
          <w:rFonts w:cstheme="minorHAnsi"/>
          <w:sz w:val="24"/>
          <w:szCs w:val="24"/>
        </w:rPr>
        <w:t xml:space="preserve"> doit simuler les années de naissances des élèves de terminales de cette année. Elle renvoie un entier aléatoire entre 2000 et 2004 compris, sachant qu’il y a environ 1% d’élèves qui ont 2 ans de retard (nés en 2000), 7% </w:t>
      </w:r>
      <w:r>
        <w:rPr>
          <w:rFonts w:cstheme="minorHAnsi"/>
          <w:sz w:val="24"/>
          <w:szCs w:val="24"/>
        </w:rPr>
        <w:t xml:space="preserve">d’élèves qui ont </w:t>
      </w:r>
      <w:r>
        <w:rPr>
          <w:rFonts w:cstheme="minorHAnsi"/>
          <w:sz w:val="24"/>
          <w:szCs w:val="24"/>
        </w:rPr>
        <w:t>1 an</w:t>
      </w:r>
      <w:r>
        <w:rPr>
          <w:rFonts w:cstheme="minorHAnsi"/>
          <w:sz w:val="24"/>
          <w:szCs w:val="24"/>
        </w:rPr>
        <w:t xml:space="preserve"> de retard (nés en 200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8% </w:t>
      </w:r>
      <w:r>
        <w:rPr>
          <w:rFonts w:cstheme="minorHAnsi"/>
          <w:sz w:val="24"/>
          <w:szCs w:val="24"/>
        </w:rPr>
        <w:t xml:space="preserve">d’élèves qui ont 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an d</w:t>
      </w:r>
      <w:r>
        <w:rPr>
          <w:rFonts w:cstheme="minorHAnsi"/>
          <w:sz w:val="24"/>
          <w:szCs w:val="24"/>
        </w:rPr>
        <w:t>’avance</w:t>
      </w:r>
      <w:r>
        <w:rPr>
          <w:rFonts w:cstheme="minorHAnsi"/>
          <w:sz w:val="24"/>
          <w:szCs w:val="24"/>
        </w:rPr>
        <w:t xml:space="preserve"> (nés en 200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et 1</w:t>
      </w:r>
      <w:r>
        <w:rPr>
          <w:rFonts w:cstheme="minorHAnsi"/>
          <w:sz w:val="24"/>
          <w:szCs w:val="24"/>
        </w:rPr>
        <w:t xml:space="preserve">% d’élèves qui ont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an</w:t>
      </w:r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d’avance (nés en 200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EC6102" w:rsidRDefault="00EC6102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3F0FC2" w:rsidRDefault="00ED2214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Enfin la dernière fonction permet de créer des fichiers csv de 60 élèves pour chacun des lycées.</w:t>
      </w:r>
    </w:p>
    <w:p w:rsidR="00ED2214" w:rsidRDefault="00ED2214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655250" w:rsidRPr="00AB03EE" w:rsidRDefault="0026036C" w:rsidP="00655250">
      <w:pPr>
        <w:rPr>
          <w:rFonts w:cstheme="minorHAnsi"/>
          <w:i/>
          <w:sz w:val="24"/>
          <w:szCs w:val="24"/>
        </w:rPr>
      </w:pPr>
      <w:r w:rsidRPr="00AB03EE">
        <w:rPr>
          <w:rFonts w:cstheme="minorHAnsi"/>
          <w:i/>
          <w:sz w:val="24"/>
          <w:szCs w:val="24"/>
        </w:rPr>
        <w:t>Rajouter questions</w:t>
      </w:r>
      <w:r w:rsidR="00655250" w:rsidRPr="00AB03EE">
        <w:rPr>
          <w:rFonts w:cstheme="minorHAnsi"/>
          <w:i/>
          <w:sz w:val="24"/>
          <w:szCs w:val="24"/>
        </w:rPr>
        <w:t xml:space="preserve"> sur Open Data ??</w:t>
      </w:r>
      <w:r w:rsidRPr="00AB03EE">
        <w:rPr>
          <w:rFonts w:cstheme="minorHAnsi"/>
          <w:i/>
          <w:sz w:val="24"/>
          <w:szCs w:val="24"/>
        </w:rPr>
        <w:t>…</w:t>
      </w:r>
      <w:r w:rsidR="00655250" w:rsidRPr="00AB03EE">
        <w:rPr>
          <w:rFonts w:cstheme="minorHAnsi"/>
          <w:i/>
          <w:sz w:val="24"/>
          <w:szCs w:val="24"/>
        </w:rPr>
        <w:t xml:space="preserve"> </w:t>
      </w:r>
    </w:p>
    <w:p w:rsidR="00AB03EE" w:rsidRPr="00AB03EE" w:rsidRDefault="00AB03EE" w:rsidP="00655250">
      <w:pPr>
        <w:rPr>
          <w:rFonts w:cstheme="minorHAnsi"/>
          <w:i/>
          <w:sz w:val="24"/>
          <w:szCs w:val="24"/>
        </w:rPr>
      </w:pPr>
      <w:r w:rsidRPr="00AB03EE">
        <w:rPr>
          <w:rFonts w:cstheme="minorHAnsi"/>
          <w:i/>
          <w:sz w:val="24"/>
          <w:szCs w:val="24"/>
        </w:rPr>
        <w:t>Commentaires sur encodage… Ouvrir le fichier avec NotePad+++ pour vois rendre compte qu’il n’y a pas de problème d’encodahe(…)</w:t>
      </w:r>
    </w:p>
    <w:p w:rsidR="00AB03EE" w:rsidRPr="0026036C" w:rsidRDefault="00AB03EE" w:rsidP="00655250">
      <w:pPr>
        <w:rPr>
          <w:rFonts w:cstheme="minorHAnsi"/>
          <w:sz w:val="24"/>
          <w:szCs w:val="24"/>
        </w:rPr>
      </w:pPr>
    </w:p>
    <w:p w:rsidR="0026036C" w:rsidRDefault="0026036C" w:rsidP="0026036C">
      <w:pPr>
        <w:rPr>
          <w:rFonts w:cstheme="minorHAnsi"/>
          <w:sz w:val="24"/>
          <w:szCs w:val="24"/>
        </w:rPr>
      </w:pPr>
    </w:p>
    <w:p w:rsidR="0026036C" w:rsidRPr="0026036C" w:rsidRDefault="0026036C" w:rsidP="0026036C">
      <w:pPr>
        <w:rPr>
          <w:rFonts w:cstheme="minorHAnsi"/>
          <w:sz w:val="24"/>
          <w:szCs w:val="24"/>
        </w:rPr>
      </w:pPr>
    </w:p>
    <w:p w:rsidR="0026036C" w:rsidRPr="0026036C" w:rsidRDefault="0026036C" w:rsidP="00C33340">
      <w:pPr>
        <w:rPr>
          <w:rFonts w:cstheme="minorHAnsi"/>
          <w:sz w:val="24"/>
          <w:szCs w:val="24"/>
        </w:rPr>
      </w:pPr>
    </w:p>
    <w:p w:rsidR="00A661B3" w:rsidRDefault="00A661B3" w:rsidP="00C33340">
      <w:pPr>
        <w:rPr>
          <w:sz w:val="24"/>
          <w:szCs w:val="24"/>
        </w:rPr>
      </w:pPr>
    </w:p>
    <w:p w:rsidR="00A661B3" w:rsidRDefault="00A661B3">
      <w:pPr>
        <w:rPr>
          <w:sz w:val="34"/>
        </w:rPr>
      </w:pPr>
      <w:r>
        <w:rPr>
          <w:sz w:val="34"/>
        </w:rPr>
        <w:br w:type="page"/>
      </w:r>
    </w:p>
    <w:p w:rsidR="00A661B3" w:rsidRDefault="00A661B3" w:rsidP="00A661B3">
      <w:pPr>
        <w:jc w:val="center"/>
        <w:rPr>
          <w:sz w:val="34"/>
        </w:rPr>
      </w:pPr>
      <w:r>
        <w:rPr>
          <w:sz w:val="34"/>
        </w:rPr>
        <w:lastRenderedPageBreak/>
        <w:t xml:space="preserve">Etape 3 : Création BD </w:t>
      </w:r>
      <w:r w:rsidRPr="00A661B3">
        <w:rPr>
          <w:i/>
          <w:sz w:val="34"/>
        </w:rPr>
        <w:t>MonAvenir</w:t>
      </w:r>
    </w:p>
    <w:p w:rsidR="00A661B3" w:rsidRDefault="00A661B3" w:rsidP="00A661B3">
      <w:pPr>
        <w:rPr>
          <w:sz w:val="34"/>
        </w:rPr>
      </w:pPr>
    </w:p>
    <w:p w:rsidR="00A661B3" w:rsidRPr="00F22B28" w:rsidRDefault="00A661B3" w:rsidP="00A661B3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</w:t>
      </w:r>
      <w:r>
        <w:rPr>
          <w:b/>
          <w:sz w:val="24"/>
          <w:szCs w:val="24"/>
        </w:rPr>
        <w:t>1</w:t>
      </w:r>
      <w:r w:rsidRPr="00F22B28">
        <w:rPr>
          <w:b/>
          <w:sz w:val="24"/>
          <w:szCs w:val="24"/>
        </w:rPr>
        <w:t xml:space="preserve"> : travail sur </w:t>
      </w:r>
      <w:r>
        <w:rPr>
          <w:b/>
          <w:sz w:val="24"/>
          <w:szCs w:val="24"/>
        </w:rPr>
        <w:t>sqlite</w:t>
      </w:r>
    </w:p>
    <w:p w:rsidR="00A661B3" w:rsidRDefault="00A661B3" w:rsidP="00C33340">
      <w:pPr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fr-FR"/>
        </w:rPr>
        <w:t>I</w:t>
      </w:r>
      <w:r w:rsidRPr="00CE2942">
        <w:rPr>
          <w:rFonts w:eastAsia="Times New Roman" w:cstheme="minorHAnsi"/>
          <w:sz w:val="24"/>
          <w:szCs w:val="24"/>
          <w:lang w:eastAsia="fr-FR"/>
        </w:rPr>
        <w:t>nsertion dans la bas</w:t>
      </w:r>
      <w:r>
        <w:rPr>
          <w:rFonts w:eastAsia="Times New Roman" w:cstheme="minorHAnsi"/>
          <w:sz w:val="24"/>
          <w:szCs w:val="24"/>
          <w:lang w:eastAsia="fr-FR"/>
        </w:rPr>
        <w:t>e des données lues dans les csv</w:t>
      </w:r>
    </w:p>
    <w:p w:rsidR="00A661B3" w:rsidRDefault="00A661B3" w:rsidP="00C33340">
      <w:pPr>
        <w:rPr>
          <w:sz w:val="24"/>
          <w:szCs w:val="24"/>
        </w:rPr>
      </w:pPr>
    </w:p>
    <w:p w:rsidR="00A661B3" w:rsidRPr="00F22B28" w:rsidRDefault="00A661B3" w:rsidP="00A661B3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</w:t>
      </w:r>
      <w:r>
        <w:rPr>
          <w:b/>
          <w:sz w:val="24"/>
          <w:szCs w:val="24"/>
        </w:rPr>
        <w:t>2</w:t>
      </w:r>
      <w:r w:rsidRPr="00F22B28">
        <w:rPr>
          <w:b/>
          <w:sz w:val="24"/>
          <w:szCs w:val="24"/>
        </w:rPr>
        <w:t xml:space="preserve"> : travail sur </w:t>
      </w:r>
      <w:r>
        <w:rPr>
          <w:b/>
          <w:sz w:val="24"/>
          <w:szCs w:val="24"/>
        </w:rPr>
        <w:t>Flask</w:t>
      </w:r>
    </w:p>
    <w:p w:rsidR="00211197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Création de données fictives </w:t>
      </w:r>
    </w:p>
    <w:p w:rsidR="00A661B3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BUT : peuplement de la calsse élève</w:t>
      </w:r>
    </w:p>
    <w:p w:rsidR="00211197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</w:p>
    <w:p w:rsidR="00211197" w:rsidRDefault="00211197" w:rsidP="00A661B3">
      <w:pPr>
        <w:rPr>
          <w:sz w:val="24"/>
          <w:szCs w:val="24"/>
        </w:rPr>
      </w:pPr>
    </w:p>
    <w:p w:rsidR="00A661B3" w:rsidRPr="00F22B28" w:rsidRDefault="00A661B3" w:rsidP="00C33340">
      <w:pPr>
        <w:rPr>
          <w:sz w:val="24"/>
          <w:szCs w:val="24"/>
        </w:rPr>
      </w:pPr>
    </w:p>
    <w:p w:rsidR="0089105B" w:rsidRPr="00730525" w:rsidRDefault="0089105B" w:rsidP="00C33340">
      <w:pPr>
        <w:rPr>
          <w:sz w:val="24"/>
          <w:szCs w:val="24"/>
        </w:rPr>
      </w:pPr>
    </w:p>
    <w:p w:rsidR="00E333B2" w:rsidRDefault="00E333B2" w:rsidP="00C33340">
      <w:pPr>
        <w:rPr>
          <w:sz w:val="24"/>
          <w:szCs w:val="24"/>
        </w:rPr>
      </w:pPr>
    </w:p>
    <w:p w:rsidR="00E333B2" w:rsidRPr="00C33340" w:rsidRDefault="00E333B2" w:rsidP="00C33340">
      <w:pPr>
        <w:rPr>
          <w:sz w:val="24"/>
          <w:szCs w:val="24"/>
        </w:rPr>
      </w:pPr>
    </w:p>
    <w:sectPr w:rsidR="00E333B2" w:rsidRPr="00C33340" w:rsidSect="00F321CE">
      <w:footerReference w:type="even" r:id="rId11"/>
      <w:pgSz w:w="11906" w:h="16838"/>
      <w:pgMar w:top="567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ED" w:rsidRDefault="00D25CED" w:rsidP="00C559E3">
      <w:r>
        <w:separator/>
      </w:r>
    </w:p>
  </w:endnote>
  <w:endnote w:type="continuationSeparator" w:id="0">
    <w:p w:rsidR="00D25CED" w:rsidRDefault="00D25CED" w:rsidP="00C5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Inconsolata Medium">
    <w:altName w:val="DejaVu Sans Mono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3935398"/>
      <w:docPartObj>
        <w:docPartGallery w:val="Page Numbers (Bottom of Page)"/>
        <w:docPartUnique/>
      </w:docPartObj>
    </w:sdtPr>
    <w:sdtContent>
      <w:p w:rsidR="00990EE5" w:rsidRDefault="00990E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90EE5" w:rsidRPr="0062345E" w:rsidRDefault="00990EE5" w:rsidP="0062345E">
    <w:pPr>
      <w:pStyle w:val="Pieddepage"/>
      <w:tabs>
        <w:tab w:val="clear" w:pos="9072"/>
        <w:tab w:val="right" w:pos="7655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ED" w:rsidRDefault="00D25CED" w:rsidP="00C559E3">
      <w:r>
        <w:separator/>
      </w:r>
    </w:p>
  </w:footnote>
  <w:footnote w:type="continuationSeparator" w:id="0">
    <w:p w:rsidR="00D25CED" w:rsidRDefault="00D25CED" w:rsidP="00C5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1BF9"/>
    <w:multiLevelType w:val="multilevel"/>
    <w:tmpl w:val="BB1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7D51"/>
    <w:multiLevelType w:val="multilevel"/>
    <w:tmpl w:val="C59A16C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" w15:restartNumberingAfterBreak="0">
    <w:nsid w:val="16090521"/>
    <w:multiLevelType w:val="multilevel"/>
    <w:tmpl w:val="E1BA43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628C6"/>
    <w:multiLevelType w:val="multilevel"/>
    <w:tmpl w:val="65365CD6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4" w15:restartNumberingAfterBreak="0">
    <w:nsid w:val="201D3B1C"/>
    <w:multiLevelType w:val="hybridMultilevel"/>
    <w:tmpl w:val="AA483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F4EB1"/>
    <w:multiLevelType w:val="multilevel"/>
    <w:tmpl w:val="286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9122C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4FB72A0"/>
    <w:multiLevelType w:val="multilevel"/>
    <w:tmpl w:val="6E7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205C0"/>
    <w:multiLevelType w:val="multilevel"/>
    <w:tmpl w:val="B00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C7EC1"/>
    <w:multiLevelType w:val="hybridMultilevel"/>
    <w:tmpl w:val="A246D7C4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534E8"/>
    <w:multiLevelType w:val="hybridMultilevel"/>
    <w:tmpl w:val="1AD245C6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E6A62"/>
    <w:multiLevelType w:val="hybridMultilevel"/>
    <w:tmpl w:val="E8F233A0"/>
    <w:lvl w:ilvl="0" w:tplc="AA6EC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1FF8"/>
    <w:multiLevelType w:val="multilevel"/>
    <w:tmpl w:val="2F7AE1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201"/>
    <w:multiLevelType w:val="hybridMultilevel"/>
    <w:tmpl w:val="375A0788"/>
    <w:lvl w:ilvl="0" w:tplc="26141692">
      <w:start w:val="1"/>
      <w:numFmt w:val="decimal"/>
      <w:pStyle w:val="etape"/>
      <w:lvlText w:val=" (%1)"/>
      <w:lvlJc w:val="right"/>
      <w:pPr>
        <w:ind w:left="720" w:hanging="360"/>
      </w:pPr>
      <w:rPr>
        <w:rFonts w:ascii="Trebuchet MS" w:hAnsi="Trebuchet MS" w:hint="default"/>
        <w:color w:val="auto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3224B"/>
    <w:multiLevelType w:val="hybridMultilevel"/>
    <w:tmpl w:val="FEB28DE2"/>
    <w:lvl w:ilvl="0" w:tplc="6C36B1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96194"/>
    <w:multiLevelType w:val="multilevel"/>
    <w:tmpl w:val="63A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07591"/>
    <w:multiLevelType w:val="hybridMultilevel"/>
    <w:tmpl w:val="23E43876"/>
    <w:lvl w:ilvl="0" w:tplc="6A8609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2AC"/>
    <w:multiLevelType w:val="multilevel"/>
    <w:tmpl w:val="070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D6B5C"/>
    <w:multiLevelType w:val="multilevel"/>
    <w:tmpl w:val="0616FA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C74A0"/>
    <w:multiLevelType w:val="multilevel"/>
    <w:tmpl w:val="F78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3512A"/>
    <w:multiLevelType w:val="multilevel"/>
    <w:tmpl w:val="FC5E5F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7B1AE5"/>
    <w:multiLevelType w:val="hybridMultilevel"/>
    <w:tmpl w:val="6FF44C3C"/>
    <w:lvl w:ilvl="0" w:tplc="18A0048A">
      <w:start w:val="2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BEB5524"/>
    <w:multiLevelType w:val="multilevel"/>
    <w:tmpl w:val="21C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F7137"/>
    <w:multiLevelType w:val="multilevel"/>
    <w:tmpl w:val="41F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30702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63A72E7"/>
    <w:multiLevelType w:val="hybridMultilevel"/>
    <w:tmpl w:val="C5F6EF18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41911"/>
    <w:multiLevelType w:val="multilevel"/>
    <w:tmpl w:val="C56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33007"/>
    <w:multiLevelType w:val="hybridMultilevel"/>
    <w:tmpl w:val="E7205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20DDE"/>
    <w:multiLevelType w:val="multilevel"/>
    <w:tmpl w:val="85B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53105"/>
    <w:multiLevelType w:val="multilevel"/>
    <w:tmpl w:val="A3E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E066F8"/>
    <w:multiLevelType w:val="multilevel"/>
    <w:tmpl w:val="E4B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36E46"/>
    <w:multiLevelType w:val="multilevel"/>
    <w:tmpl w:val="A17E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03AAA"/>
    <w:multiLevelType w:val="hybridMultilevel"/>
    <w:tmpl w:val="70086F9C"/>
    <w:lvl w:ilvl="0" w:tplc="D5B2A550">
      <w:start w:val="196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F14D7"/>
    <w:multiLevelType w:val="multilevel"/>
    <w:tmpl w:val="74D455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075321"/>
    <w:multiLevelType w:val="hybridMultilevel"/>
    <w:tmpl w:val="CE5C190E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85FA0"/>
    <w:multiLevelType w:val="hybridMultilevel"/>
    <w:tmpl w:val="9A068570"/>
    <w:lvl w:ilvl="0" w:tplc="DACA1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93FD3"/>
    <w:multiLevelType w:val="multilevel"/>
    <w:tmpl w:val="A2A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3"/>
  </w:num>
  <w:num w:numId="5">
    <w:abstractNumId w:val="32"/>
  </w:num>
  <w:num w:numId="6">
    <w:abstractNumId w:val="24"/>
  </w:num>
  <w:num w:numId="7">
    <w:abstractNumId w:val="6"/>
  </w:num>
  <w:num w:numId="8">
    <w:abstractNumId w:val="27"/>
  </w:num>
  <w:num w:numId="9">
    <w:abstractNumId w:val="7"/>
  </w:num>
  <w:num w:numId="10">
    <w:abstractNumId w:val="9"/>
  </w:num>
  <w:num w:numId="11">
    <w:abstractNumId w:val="14"/>
  </w:num>
  <w:num w:numId="12">
    <w:abstractNumId w:val="36"/>
  </w:num>
  <w:num w:numId="13">
    <w:abstractNumId w:val="2"/>
  </w:num>
  <w:num w:numId="14">
    <w:abstractNumId w:val="33"/>
  </w:num>
  <w:num w:numId="15">
    <w:abstractNumId w:val="20"/>
  </w:num>
  <w:num w:numId="16">
    <w:abstractNumId w:val="18"/>
  </w:num>
  <w:num w:numId="17">
    <w:abstractNumId w:val="1"/>
  </w:num>
  <w:num w:numId="18">
    <w:abstractNumId w:val="16"/>
  </w:num>
  <w:num w:numId="19">
    <w:abstractNumId w:val="21"/>
  </w:num>
  <w:num w:numId="20">
    <w:abstractNumId w:val="34"/>
  </w:num>
  <w:num w:numId="21">
    <w:abstractNumId w:val="10"/>
  </w:num>
  <w:num w:numId="22">
    <w:abstractNumId w:val="11"/>
  </w:num>
  <w:num w:numId="23">
    <w:abstractNumId w:val="17"/>
  </w:num>
  <w:num w:numId="24">
    <w:abstractNumId w:val="31"/>
  </w:num>
  <w:num w:numId="25">
    <w:abstractNumId w:val="19"/>
  </w:num>
  <w:num w:numId="26">
    <w:abstractNumId w:val="12"/>
  </w:num>
  <w:num w:numId="27">
    <w:abstractNumId w:val="22"/>
  </w:num>
  <w:num w:numId="28">
    <w:abstractNumId w:val="30"/>
  </w:num>
  <w:num w:numId="29">
    <w:abstractNumId w:val="0"/>
  </w:num>
  <w:num w:numId="30">
    <w:abstractNumId w:val="5"/>
  </w:num>
  <w:num w:numId="31">
    <w:abstractNumId w:val="26"/>
  </w:num>
  <w:num w:numId="32">
    <w:abstractNumId w:val="25"/>
  </w:num>
  <w:num w:numId="33">
    <w:abstractNumId w:val="35"/>
  </w:num>
  <w:num w:numId="34">
    <w:abstractNumId w:val="8"/>
  </w:num>
  <w:num w:numId="35">
    <w:abstractNumId w:val="29"/>
  </w:num>
  <w:num w:numId="36">
    <w:abstractNumId w:val="28"/>
  </w:num>
  <w:num w:numId="3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E0"/>
    <w:rsid w:val="00000CAA"/>
    <w:rsid w:val="00001C25"/>
    <w:rsid w:val="0000315C"/>
    <w:rsid w:val="00006B51"/>
    <w:rsid w:val="00007394"/>
    <w:rsid w:val="0000750E"/>
    <w:rsid w:val="0001001D"/>
    <w:rsid w:val="000100C3"/>
    <w:rsid w:val="000102A7"/>
    <w:rsid w:val="0001211D"/>
    <w:rsid w:val="0001607F"/>
    <w:rsid w:val="00017C81"/>
    <w:rsid w:val="0002122A"/>
    <w:rsid w:val="00023700"/>
    <w:rsid w:val="00024D58"/>
    <w:rsid w:val="00025C64"/>
    <w:rsid w:val="00025F5C"/>
    <w:rsid w:val="00026124"/>
    <w:rsid w:val="0002681E"/>
    <w:rsid w:val="00027659"/>
    <w:rsid w:val="00032AD8"/>
    <w:rsid w:val="00037590"/>
    <w:rsid w:val="00045094"/>
    <w:rsid w:val="00046795"/>
    <w:rsid w:val="0005280C"/>
    <w:rsid w:val="000551F9"/>
    <w:rsid w:val="00055ACA"/>
    <w:rsid w:val="000569F5"/>
    <w:rsid w:val="00057F25"/>
    <w:rsid w:val="0006139D"/>
    <w:rsid w:val="0006174D"/>
    <w:rsid w:val="0006181C"/>
    <w:rsid w:val="00062ED8"/>
    <w:rsid w:val="00066D8C"/>
    <w:rsid w:val="00071ECB"/>
    <w:rsid w:val="00073356"/>
    <w:rsid w:val="00075347"/>
    <w:rsid w:val="00076EEB"/>
    <w:rsid w:val="000808AF"/>
    <w:rsid w:val="00083209"/>
    <w:rsid w:val="000835BF"/>
    <w:rsid w:val="00084A3A"/>
    <w:rsid w:val="00086C7D"/>
    <w:rsid w:val="00090A4F"/>
    <w:rsid w:val="0009124C"/>
    <w:rsid w:val="00093703"/>
    <w:rsid w:val="00094BCD"/>
    <w:rsid w:val="00096288"/>
    <w:rsid w:val="000A0E73"/>
    <w:rsid w:val="000A19E0"/>
    <w:rsid w:val="000A1A8C"/>
    <w:rsid w:val="000A326F"/>
    <w:rsid w:val="000A43E9"/>
    <w:rsid w:val="000A4B17"/>
    <w:rsid w:val="000A4DAB"/>
    <w:rsid w:val="000A5480"/>
    <w:rsid w:val="000A55F9"/>
    <w:rsid w:val="000B0745"/>
    <w:rsid w:val="000B2E9F"/>
    <w:rsid w:val="000B5652"/>
    <w:rsid w:val="000B5DEC"/>
    <w:rsid w:val="000B6E87"/>
    <w:rsid w:val="000B7132"/>
    <w:rsid w:val="000C0970"/>
    <w:rsid w:val="000C1840"/>
    <w:rsid w:val="000C28BF"/>
    <w:rsid w:val="000C30C1"/>
    <w:rsid w:val="000C3480"/>
    <w:rsid w:val="000C5D4B"/>
    <w:rsid w:val="000C60F6"/>
    <w:rsid w:val="000C629C"/>
    <w:rsid w:val="000C76C5"/>
    <w:rsid w:val="000D0BFB"/>
    <w:rsid w:val="000D12AF"/>
    <w:rsid w:val="000D211A"/>
    <w:rsid w:val="000D38DC"/>
    <w:rsid w:val="000D4C5C"/>
    <w:rsid w:val="000D6865"/>
    <w:rsid w:val="000E0729"/>
    <w:rsid w:val="000E18A7"/>
    <w:rsid w:val="000E1A0E"/>
    <w:rsid w:val="000E3C23"/>
    <w:rsid w:val="000E3D2F"/>
    <w:rsid w:val="000E62A3"/>
    <w:rsid w:val="000F2345"/>
    <w:rsid w:val="000F2B55"/>
    <w:rsid w:val="000F338B"/>
    <w:rsid w:val="000F39DD"/>
    <w:rsid w:val="000F6F62"/>
    <w:rsid w:val="0010026B"/>
    <w:rsid w:val="0010043D"/>
    <w:rsid w:val="001007C9"/>
    <w:rsid w:val="0010107B"/>
    <w:rsid w:val="00103D0A"/>
    <w:rsid w:val="001049B3"/>
    <w:rsid w:val="00105B47"/>
    <w:rsid w:val="00106134"/>
    <w:rsid w:val="00110CC6"/>
    <w:rsid w:val="0011209F"/>
    <w:rsid w:val="001128C9"/>
    <w:rsid w:val="001145CE"/>
    <w:rsid w:val="001149FD"/>
    <w:rsid w:val="00117D63"/>
    <w:rsid w:val="001207C5"/>
    <w:rsid w:val="00120BDA"/>
    <w:rsid w:val="00124D3B"/>
    <w:rsid w:val="001276EC"/>
    <w:rsid w:val="00127B57"/>
    <w:rsid w:val="0013040C"/>
    <w:rsid w:val="00130A68"/>
    <w:rsid w:val="00131369"/>
    <w:rsid w:val="00135715"/>
    <w:rsid w:val="001415A5"/>
    <w:rsid w:val="00142B2F"/>
    <w:rsid w:val="00143D75"/>
    <w:rsid w:val="00145933"/>
    <w:rsid w:val="0014684F"/>
    <w:rsid w:val="00146AA2"/>
    <w:rsid w:val="001471E7"/>
    <w:rsid w:val="001512F7"/>
    <w:rsid w:val="001519B4"/>
    <w:rsid w:val="0015237C"/>
    <w:rsid w:val="001524BB"/>
    <w:rsid w:val="00152D48"/>
    <w:rsid w:val="00154CB2"/>
    <w:rsid w:val="001551D0"/>
    <w:rsid w:val="00156F04"/>
    <w:rsid w:val="001575C8"/>
    <w:rsid w:val="00157761"/>
    <w:rsid w:val="001577C8"/>
    <w:rsid w:val="0016004A"/>
    <w:rsid w:val="0016258A"/>
    <w:rsid w:val="00162F64"/>
    <w:rsid w:val="001652E7"/>
    <w:rsid w:val="00165E3F"/>
    <w:rsid w:val="00167617"/>
    <w:rsid w:val="001712AF"/>
    <w:rsid w:val="00174D50"/>
    <w:rsid w:val="00174E1B"/>
    <w:rsid w:val="00177275"/>
    <w:rsid w:val="00180623"/>
    <w:rsid w:val="00180847"/>
    <w:rsid w:val="00181805"/>
    <w:rsid w:val="00183D6B"/>
    <w:rsid w:val="00184580"/>
    <w:rsid w:val="00184906"/>
    <w:rsid w:val="00184D44"/>
    <w:rsid w:val="001851ED"/>
    <w:rsid w:val="00185EB6"/>
    <w:rsid w:val="00187107"/>
    <w:rsid w:val="00187877"/>
    <w:rsid w:val="00195472"/>
    <w:rsid w:val="001A1924"/>
    <w:rsid w:val="001A280C"/>
    <w:rsid w:val="001A4481"/>
    <w:rsid w:val="001A5618"/>
    <w:rsid w:val="001B1508"/>
    <w:rsid w:val="001B157F"/>
    <w:rsid w:val="001B275B"/>
    <w:rsid w:val="001B2D4B"/>
    <w:rsid w:val="001B2EF8"/>
    <w:rsid w:val="001B3C32"/>
    <w:rsid w:val="001B4905"/>
    <w:rsid w:val="001B681D"/>
    <w:rsid w:val="001B69EF"/>
    <w:rsid w:val="001B6EA2"/>
    <w:rsid w:val="001C015E"/>
    <w:rsid w:val="001C1240"/>
    <w:rsid w:val="001C238D"/>
    <w:rsid w:val="001C3663"/>
    <w:rsid w:val="001C48DF"/>
    <w:rsid w:val="001C4CBB"/>
    <w:rsid w:val="001D095A"/>
    <w:rsid w:val="001D0AC2"/>
    <w:rsid w:val="001D2DDB"/>
    <w:rsid w:val="001D466D"/>
    <w:rsid w:val="001D50CE"/>
    <w:rsid w:val="001D7704"/>
    <w:rsid w:val="001E02BF"/>
    <w:rsid w:val="001E1F82"/>
    <w:rsid w:val="001E29B7"/>
    <w:rsid w:val="001E2D1F"/>
    <w:rsid w:val="001E41C3"/>
    <w:rsid w:val="001E4E60"/>
    <w:rsid w:val="001E6870"/>
    <w:rsid w:val="001E740D"/>
    <w:rsid w:val="001F2954"/>
    <w:rsid w:val="001F336D"/>
    <w:rsid w:val="001F3888"/>
    <w:rsid w:val="001F38E0"/>
    <w:rsid w:val="001F3BFA"/>
    <w:rsid w:val="001F6D91"/>
    <w:rsid w:val="001F789A"/>
    <w:rsid w:val="00200A5E"/>
    <w:rsid w:val="00201404"/>
    <w:rsid w:val="00201507"/>
    <w:rsid w:val="00201796"/>
    <w:rsid w:val="00202419"/>
    <w:rsid w:val="002028EC"/>
    <w:rsid w:val="00203BD0"/>
    <w:rsid w:val="0020474C"/>
    <w:rsid w:val="00204DB3"/>
    <w:rsid w:val="002057D8"/>
    <w:rsid w:val="00211197"/>
    <w:rsid w:val="00214412"/>
    <w:rsid w:val="00214E3D"/>
    <w:rsid w:val="00215ECB"/>
    <w:rsid w:val="00215F0A"/>
    <w:rsid w:val="00216C52"/>
    <w:rsid w:val="00220F09"/>
    <w:rsid w:val="00221ADB"/>
    <w:rsid w:val="002244DA"/>
    <w:rsid w:val="00224669"/>
    <w:rsid w:val="002279F5"/>
    <w:rsid w:val="00230E57"/>
    <w:rsid w:val="00232689"/>
    <w:rsid w:val="0023281C"/>
    <w:rsid w:val="00234798"/>
    <w:rsid w:val="00237B34"/>
    <w:rsid w:val="0024012E"/>
    <w:rsid w:val="002414A0"/>
    <w:rsid w:val="00242E5F"/>
    <w:rsid w:val="002470A9"/>
    <w:rsid w:val="00250BFE"/>
    <w:rsid w:val="00250D79"/>
    <w:rsid w:val="00250EAD"/>
    <w:rsid w:val="00253154"/>
    <w:rsid w:val="002537CC"/>
    <w:rsid w:val="002539B0"/>
    <w:rsid w:val="002539C3"/>
    <w:rsid w:val="00253AAD"/>
    <w:rsid w:val="002545D7"/>
    <w:rsid w:val="00254D59"/>
    <w:rsid w:val="00256AEA"/>
    <w:rsid w:val="00257AB0"/>
    <w:rsid w:val="0026036C"/>
    <w:rsid w:val="002606C5"/>
    <w:rsid w:val="002618D8"/>
    <w:rsid w:val="00261A93"/>
    <w:rsid w:val="00263736"/>
    <w:rsid w:val="00264658"/>
    <w:rsid w:val="00264E30"/>
    <w:rsid w:val="00265725"/>
    <w:rsid w:val="002661E4"/>
    <w:rsid w:val="00266AEB"/>
    <w:rsid w:val="00273476"/>
    <w:rsid w:val="00275E27"/>
    <w:rsid w:val="00277190"/>
    <w:rsid w:val="00282D29"/>
    <w:rsid w:val="00284A81"/>
    <w:rsid w:val="002865D4"/>
    <w:rsid w:val="0029026A"/>
    <w:rsid w:val="00290CC5"/>
    <w:rsid w:val="00291855"/>
    <w:rsid w:val="00292B9A"/>
    <w:rsid w:val="00292EA8"/>
    <w:rsid w:val="00293E18"/>
    <w:rsid w:val="00293FDB"/>
    <w:rsid w:val="00294A43"/>
    <w:rsid w:val="00295784"/>
    <w:rsid w:val="00296E1F"/>
    <w:rsid w:val="00297655"/>
    <w:rsid w:val="002A1106"/>
    <w:rsid w:val="002A60B8"/>
    <w:rsid w:val="002A661E"/>
    <w:rsid w:val="002A6896"/>
    <w:rsid w:val="002B1397"/>
    <w:rsid w:val="002B613B"/>
    <w:rsid w:val="002B62E0"/>
    <w:rsid w:val="002B6998"/>
    <w:rsid w:val="002B6B6D"/>
    <w:rsid w:val="002B7557"/>
    <w:rsid w:val="002C44B5"/>
    <w:rsid w:val="002C5DF1"/>
    <w:rsid w:val="002C7613"/>
    <w:rsid w:val="002D0A54"/>
    <w:rsid w:val="002D0D92"/>
    <w:rsid w:val="002D3040"/>
    <w:rsid w:val="002D32F5"/>
    <w:rsid w:val="002D3C96"/>
    <w:rsid w:val="002D4988"/>
    <w:rsid w:val="002D53E6"/>
    <w:rsid w:val="002D62AA"/>
    <w:rsid w:val="002D648D"/>
    <w:rsid w:val="002D71C4"/>
    <w:rsid w:val="002E0DEE"/>
    <w:rsid w:val="002E16F1"/>
    <w:rsid w:val="002E3B25"/>
    <w:rsid w:val="002E721E"/>
    <w:rsid w:val="002E7B97"/>
    <w:rsid w:val="002F05E4"/>
    <w:rsid w:val="002F50AF"/>
    <w:rsid w:val="002F67B8"/>
    <w:rsid w:val="002F6E10"/>
    <w:rsid w:val="00300866"/>
    <w:rsid w:val="00301AB9"/>
    <w:rsid w:val="00302A90"/>
    <w:rsid w:val="00305165"/>
    <w:rsid w:val="00305286"/>
    <w:rsid w:val="0031047F"/>
    <w:rsid w:val="0031108A"/>
    <w:rsid w:val="00316A44"/>
    <w:rsid w:val="00316ADA"/>
    <w:rsid w:val="003227C0"/>
    <w:rsid w:val="00323260"/>
    <w:rsid w:val="00324FEB"/>
    <w:rsid w:val="003268B2"/>
    <w:rsid w:val="00326D61"/>
    <w:rsid w:val="003272D9"/>
    <w:rsid w:val="00327D14"/>
    <w:rsid w:val="003314C5"/>
    <w:rsid w:val="00332254"/>
    <w:rsid w:val="00333603"/>
    <w:rsid w:val="00334370"/>
    <w:rsid w:val="00342A3A"/>
    <w:rsid w:val="00344067"/>
    <w:rsid w:val="003464D2"/>
    <w:rsid w:val="003468D4"/>
    <w:rsid w:val="00347578"/>
    <w:rsid w:val="00352EEE"/>
    <w:rsid w:val="00353CEE"/>
    <w:rsid w:val="0035430C"/>
    <w:rsid w:val="00356594"/>
    <w:rsid w:val="00357FCF"/>
    <w:rsid w:val="0036237F"/>
    <w:rsid w:val="003643DB"/>
    <w:rsid w:val="00365805"/>
    <w:rsid w:val="00366984"/>
    <w:rsid w:val="003712E6"/>
    <w:rsid w:val="00371481"/>
    <w:rsid w:val="0037187E"/>
    <w:rsid w:val="003724C7"/>
    <w:rsid w:val="00372DCA"/>
    <w:rsid w:val="00373824"/>
    <w:rsid w:val="0037660E"/>
    <w:rsid w:val="0037737B"/>
    <w:rsid w:val="003827E5"/>
    <w:rsid w:val="00382E7B"/>
    <w:rsid w:val="003855C2"/>
    <w:rsid w:val="003865D3"/>
    <w:rsid w:val="00386B27"/>
    <w:rsid w:val="003958DD"/>
    <w:rsid w:val="00397E9C"/>
    <w:rsid w:val="003A02E9"/>
    <w:rsid w:val="003A3C21"/>
    <w:rsid w:val="003A43A3"/>
    <w:rsid w:val="003A46BA"/>
    <w:rsid w:val="003A7EE2"/>
    <w:rsid w:val="003B139F"/>
    <w:rsid w:val="003B321D"/>
    <w:rsid w:val="003B3AFE"/>
    <w:rsid w:val="003B53E0"/>
    <w:rsid w:val="003C085A"/>
    <w:rsid w:val="003C1E97"/>
    <w:rsid w:val="003C3E56"/>
    <w:rsid w:val="003C4377"/>
    <w:rsid w:val="003C5CC0"/>
    <w:rsid w:val="003C69B6"/>
    <w:rsid w:val="003C6C19"/>
    <w:rsid w:val="003D012B"/>
    <w:rsid w:val="003D1754"/>
    <w:rsid w:val="003D17E1"/>
    <w:rsid w:val="003D6D06"/>
    <w:rsid w:val="003D7C0F"/>
    <w:rsid w:val="003E12B9"/>
    <w:rsid w:val="003E3255"/>
    <w:rsid w:val="003E3A72"/>
    <w:rsid w:val="003E3CAD"/>
    <w:rsid w:val="003E4A85"/>
    <w:rsid w:val="003E5288"/>
    <w:rsid w:val="003E7615"/>
    <w:rsid w:val="003F0874"/>
    <w:rsid w:val="003F0CF1"/>
    <w:rsid w:val="003F0FC2"/>
    <w:rsid w:val="003F18A0"/>
    <w:rsid w:val="003F1DC9"/>
    <w:rsid w:val="003F7A71"/>
    <w:rsid w:val="00402DD6"/>
    <w:rsid w:val="004044BA"/>
    <w:rsid w:val="00405AF1"/>
    <w:rsid w:val="00405FF6"/>
    <w:rsid w:val="0040766E"/>
    <w:rsid w:val="00410C27"/>
    <w:rsid w:val="00411256"/>
    <w:rsid w:val="00412083"/>
    <w:rsid w:val="00415DDD"/>
    <w:rsid w:val="00415E26"/>
    <w:rsid w:val="00417138"/>
    <w:rsid w:val="004171DB"/>
    <w:rsid w:val="00417C48"/>
    <w:rsid w:val="00420256"/>
    <w:rsid w:val="00420273"/>
    <w:rsid w:val="00420FC1"/>
    <w:rsid w:val="00426153"/>
    <w:rsid w:val="00427498"/>
    <w:rsid w:val="00427EBC"/>
    <w:rsid w:val="004313FA"/>
    <w:rsid w:val="0043242F"/>
    <w:rsid w:val="00432E31"/>
    <w:rsid w:val="004330A4"/>
    <w:rsid w:val="00434192"/>
    <w:rsid w:val="004360EE"/>
    <w:rsid w:val="0044011A"/>
    <w:rsid w:val="00441B0C"/>
    <w:rsid w:val="00441D4E"/>
    <w:rsid w:val="00441D9B"/>
    <w:rsid w:val="0044288A"/>
    <w:rsid w:val="00444A5F"/>
    <w:rsid w:val="004503EF"/>
    <w:rsid w:val="00451312"/>
    <w:rsid w:val="00453B24"/>
    <w:rsid w:val="00454FDA"/>
    <w:rsid w:val="00455CDF"/>
    <w:rsid w:val="00462439"/>
    <w:rsid w:val="004624F2"/>
    <w:rsid w:val="00462694"/>
    <w:rsid w:val="00463669"/>
    <w:rsid w:val="00463C6C"/>
    <w:rsid w:val="004650E3"/>
    <w:rsid w:val="0046699E"/>
    <w:rsid w:val="00470E81"/>
    <w:rsid w:val="00471278"/>
    <w:rsid w:val="00472194"/>
    <w:rsid w:val="00473BDC"/>
    <w:rsid w:val="0048010C"/>
    <w:rsid w:val="00480FFF"/>
    <w:rsid w:val="00485F29"/>
    <w:rsid w:val="00486EB2"/>
    <w:rsid w:val="00487D77"/>
    <w:rsid w:val="004911D6"/>
    <w:rsid w:val="00493276"/>
    <w:rsid w:val="00493F37"/>
    <w:rsid w:val="0049455C"/>
    <w:rsid w:val="0049557A"/>
    <w:rsid w:val="004977BE"/>
    <w:rsid w:val="004A3230"/>
    <w:rsid w:val="004A6965"/>
    <w:rsid w:val="004B1AFF"/>
    <w:rsid w:val="004B3DA1"/>
    <w:rsid w:val="004B6676"/>
    <w:rsid w:val="004C429D"/>
    <w:rsid w:val="004C4EA9"/>
    <w:rsid w:val="004D043A"/>
    <w:rsid w:val="004D4060"/>
    <w:rsid w:val="004D7773"/>
    <w:rsid w:val="004E0C55"/>
    <w:rsid w:val="004E3A81"/>
    <w:rsid w:val="004E41CA"/>
    <w:rsid w:val="004E476A"/>
    <w:rsid w:val="004E509C"/>
    <w:rsid w:val="004E52F0"/>
    <w:rsid w:val="004E7538"/>
    <w:rsid w:val="004E7CAE"/>
    <w:rsid w:val="004E7F37"/>
    <w:rsid w:val="004F2DCF"/>
    <w:rsid w:val="004F5C87"/>
    <w:rsid w:val="004F6263"/>
    <w:rsid w:val="00500871"/>
    <w:rsid w:val="00501BF8"/>
    <w:rsid w:val="005031BD"/>
    <w:rsid w:val="00506361"/>
    <w:rsid w:val="00506F8B"/>
    <w:rsid w:val="0051005D"/>
    <w:rsid w:val="00512E94"/>
    <w:rsid w:val="00513F7D"/>
    <w:rsid w:val="005141D3"/>
    <w:rsid w:val="00514F29"/>
    <w:rsid w:val="0051517A"/>
    <w:rsid w:val="00515C0F"/>
    <w:rsid w:val="005170AA"/>
    <w:rsid w:val="00522BB4"/>
    <w:rsid w:val="00523DA5"/>
    <w:rsid w:val="00531342"/>
    <w:rsid w:val="005323BB"/>
    <w:rsid w:val="00537815"/>
    <w:rsid w:val="00537C02"/>
    <w:rsid w:val="005408B4"/>
    <w:rsid w:val="005468CD"/>
    <w:rsid w:val="00551846"/>
    <w:rsid w:val="00551C38"/>
    <w:rsid w:val="00552579"/>
    <w:rsid w:val="00554F97"/>
    <w:rsid w:val="0055603C"/>
    <w:rsid w:val="005575CB"/>
    <w:rsid w:val="0056092A"/>
    <w:rsid w:val="00561EB2"/>
    <w:rsid w:val="0056323F"/>
    <w:rsid w:val="0056369C"/>
    <w:rsid w:val="00563A5B"/>
    <w:rsid w:val="00564D36"/>
    <w:rsid w:val="0056559E"/>
    <w:rsid w:val="00565DF9"/>
    <w:rsid w:val="00565F20"/>
    <w:rsid w:val="00567567"/>
    <w:rsid w:val="00567A8E"/>
    <w:rsid w:val="0057079C"/>
    <w:rsid w:val="00571E8A"/>
    <w:rsid w:val="00572839"/>
    <w:rsid w:val="005742E0"/>
    <w:rsid w:val="005754B7"/>
    <w:rsid w:val="00580993"/>
    <w:rsid w:val="00581304"/>
    <w:rsid w:val="00581A8A"/>
    <w:rsid w:val="0058230D"/>
    <w:rsid w:val="00582F5A"/>
    <w:rsid w:val="0058300A"/>
    <w:rsid w:val="0058301D"/>
    <w:rsid w:val="00584873"/>
    <w:rsid w:val="005909EE"/>
    <w:rsid w:val="00592285"/>
    <w:rsid w:val="005935A8"/>
    <w:rsid w:val="005939E2"/>
    <w:rsid w:val="00593D9D"/>
    <w:rsid w:val="0059725E"/>
    <w:rsid w:val="00597939"/>
    <w:rsid w:val="005A0412"/>
    <w:rsid w:val="005A1D57"/>
    <w:rsid w:val="005A1E8E"/>
    <w:rsid w:val="005A276C"/>
    <w:rsid w:val="005A2FAF"/>
    <w:rsid w:val="005A551D"/>
    <w:rsid w:val="005A73C8"/>
    <w:rsid w:val="005B20CB"/>
    <w:rsid w:val="005B479D"/>
    <w:rsid w:val="005B5F4C"/>
    <w:rsid w:val="005B7C94"/>
    <w:rsid w:val="005C00B6"/>
    <w:rsid w:val="005C39C6"/>
    <w:rsid w:val="005C3DEE"/>
    <w:rsid w:val="005C6C25"/>
    <w:rsid w:val="005C7677"/>
    <w:rsid w:val="005C77CC"/>
    <w:rsid w:val="005C7E38"/>
    <w:rsid w:val="005D0919"/>
    <w:rsid w:val="005D37AE"/>
    <w:rsid w:val="005D5944"/>
    <w:rsid w:val="005E030D"/>
    <w:rsid w:val="005E0750"/>
    <w:rsid w:val="005E1D3E"/>
    <w:rsid w:val="005E4BCD"/>
    <w:rsid w:val="005E6DDC"/>
    <w:rsid w:val="005E7C32"/>
    <w:rsid w:val="005F0A94"/>
    <w:rsid w:val="005F142D"/>
    <w:rsid w:val="005F16E5"/>
    <w:rsid w:val="005F3441"/>
    <w:rsid w:val="005F450E"/>
    <w:rsid w:val="005F45F8"/>
    <w:rsid w:val="005F5C86"/>
    <w:rsid w:val="005F5E84"/>
    <w:rsid w:val="005F6AF8"/>
    <w:rsid w:val="005F794F"/>
    <w:rsid w:val="00600579"/>
    <w:rsid w:val="00600F84"/>
    <w:rsid w:val="006042DE"/>
    <w:rsid w:val="00604FB2"/>
    <w:rsid w:val="006068CF"/>
    <w:rsid w:val="00607F56"/>
    <w:rsid w:val="006101A8"/>
    <w:rsid w:val="00611136"/>
    <w:rsid w:val="00612C3F"/>
    <w:rsid w:val="00613308"/>
    <w:rsid w:val="0061770A"/>
    <w:rsid w:val="00620E8F"/>
    <w:rsid w:val="0062345E"/>
    <w:rsid w:val="00623C86"/>
    <w:rsid w:val="00624078"/>
    <w:rsid w:val="006304B2"/>
    <w:rsid w:val="00630A54"/>
    <w:rsid w:val="00630CB1"/>
    <w:rsid w:val="00634AA6"/>
    <w:rsid w:val="00636F3C"/>
    <w:rsid w:val="0064158C"/>
    <w:rsid w:val="00642F82"/>
    <w:rsid w:val="006442DB"/>
    <w:rsid w:val="00644C8F"/>
    <w:rsid w:val="00646616"/>
    <w:rsid w:val="0065163D"/>
    <w:rsid w:val="006544D3"/>
    <w:rsid w:val="0065457F"/>
    <w:rsid w:val="00655250"/>
    <w:rsid w:val="0065578E"/>
    <w:rsid w:val="00657A3A"/>
    <w:rsid w:val="0066205F"/>
    <w:rsid w:val="00663CA3"/>
    <w:rsid w:val="00665119"/>
    <w:rsid w:val="006678B1"/>
    <w:rsid w:val="00671383"/>
    <w:rsid w:val="00671F8C"/>
    <w:rsid w:val="00672D66"/>
    <w:rsid w:val="00672FD6"/>
    <w:rsid w:val="006745E8"/>
    <w:rsid w:val="006776E6"/>
    <w:rsid w:val="00677C9E"/>
    <w:rsid w:val="0068345D"/>
    <w:rsid w:val="00683611"/>
    <w:rsid w:val="00687618"/>
    <w:rsid w:val="00687ECA"/>
    <w:rsid w:val="00694C8A"/>
    <w:rsid w:val="00695207"/>
    <w:rsid w:val="0069526B"/>
    <w:rsid w:val="00696338"/>
    <w:rsid w:val="006A0B96"/>
    <w:rsid w:val="006A0E58"/>
    <w:rsid w:val="006A22C8"/>
    <w:rsid w:val="006A2A1D"/>
    <w:rsid w:val="006A2A81"/>
    <w:rsid w:val="006A2C24"/>
    <w:rsid w:val="006A3CD1"/>
    <w:rsid w:val="006A430D"/>
    <w:rsid w:val="006A45A6"/>
    <w:rsid w:val="006A5005"/>
    <w:rsid w:val="006A63D1"/>
    <w:rsid w:val="006B2440"/>
    <w:rsid w:val="006B6B66"/>
    <w:rsid w:val="006C064B"/>
    <w:rsid w:val="006C17E7"/>
    <w:rsid w:val="006C1898"/>
    <w:rsid w:val="006C2CCB"/>
    <w:rsid w:val="006C3944"/>
    <w:rsid w:val="006C3EC3"/>
    <w:rsid w:val="006C4D2D"/>
    <w:rsid w:val="006D154A"/>
    <w:rsid w:val="006D32EA"/>
    <w:rsid w:val="006D5085"/>
    <w:rsid w:val="006D6E2D"/>
    <w:rsid w:val="006D7E9E"/>
    <w:rsid w:val="006E049D"/>
    <w:rsid w:val="006E2938"/>
    <w:rsid w:val="006E428E"/>
    <w:rsid w:val="006E6CA7"/>
    <w:rsid w:val="006E6DBA"/>
    <w:rsid w:val="006E73F4"/>
    <w:rsid w:val="006E7D2B"/>
    <w:rsid w:val="006F1041"/>
    <w:rsid w:val="006F16AD"/>
    <w:rsid w:val="006F1C87"/>
    <w:rsid w:val="006F3458"/>
    <w:rsid w:val="006F35DB"/>
    <w:rsid w:val="006F3AE2"/>
    <w:rsid w:val="006F5D68"/>
    <w:rsid w:val="006F6378"/>
    <w:rsid w:val="006F6956"/>
    <w:rsid w:val="006F72B7"/>
    <w:rsid w:val="00700B60"/>
    <w:rsid w:val="00701CFF"/>
    <w:rsid w:val="00702B06"/>
    <w:rsid w:val="007037FA"/>
    <w:rsid w:val="0070494E"/>
    <w:rsid w:val="00706861"/>
    <w:rsid w:val="007072BB"/>
    <w:rsid w:val="00707D9E"/>
    <w:rsid w:val="007110B6"/>
    <w:rsid w:val="007167C2"/>
    <w:rsid w:val="00716935"/>
    <w:rsid w:val="00720F07"/>
    <w:rsid w:val="00730525"/>
    <w:rsid w:val="007319D2"/>
    <w:rsid w:val="00731D49"/>
    <w:rsid w:val="00731DCF"/>
    <w:rsid w:val="007323E4"/>
    <w:rsid w:val="00732580"/>
    <w:rsid w:val="00733AB2"/>
    <w:rsid w:val="00735AA8"/>
    <w:rsid w:val="007367EE"/>
    <w:rsid w:val="0073767B"/>
    <w:rsid w:val="0074299F"/>
    <w:rsid w:val="0074440C"/>
    <w:rsid w:val="0074628E"/>
    <w:rsid w:val="0074634E"/>
    <w:rsid w:val="00747A8B"/>
    <w:rsid w:val="007504A0"/>
    <w:rsid w:val="00752E8B"/>
    <w:rsid w:val="00753AB8"/>
    <w:rsid w:val="00754F01"/>
    <w:rsid w:val="0075656E"/>
    <w:rsid w:val="00757268"/>
    <w:rsid w:val="0076010B"/>
    <w:rsid w:val="007624E2"/>
    <w:rsid w:val="00763377"/>
    <w:rsid w:val="007700B7"/>
    <w:rsid w:val="0077168E"/>
    <w:rsid w:val="00771FD5"/>
    <w:rsid w:val="007724D0"/>
    <w:rsid w:val="00773055"/>
    <w:rsid w:val="007741E4"/>
    <w:rsid w:val="00774C04"/>
    <w:rsid w:val="00777120"/>
    <w:rsid w:val="00780275"/>
    <w:rsid w:val="0078131E"/>
    <w:rsid w:val="00781933"/>
    <w:rsid w:val="0078291A"/>
    <w:rsid w:val="00784926"/>
    <w:rsid w:val="00784EDF"/>
    <w:rsid w:val="0078711D"/>
    <w:rsid w:val="0078741C"/>
    <w:rsid w:val="00787450"/>
    <w:rsid w:val="007878F2"/>
    <w:rsid w:val="00790DF9"/>
    <w:rsid w:val="00792F56"/>
    <w:rsid w:val="00793935"/>
    <w:rsid w:val="00793AAE"/>
    <w:rsid w:val="00793C7A"/>
    <w:rsid w:val="007957A1"/>
    <w:rsid w:val="00795C5E"/>
    <w:rsid w:val="00797D1F"/>
    <w:rsid w:val="007A0463"/>
    <w:rsid w:val="007A15A2"/>
    <w:rsid w:val="007A4687"/>
    <w:rsid w:val="007A6EC5"/>
    <w:rsid w:val="007A74D4"/>
    <w:rsid w:val="007A7F2F"/>
    <w:rsid w:val="007B2191"/>
    <w:rsid w:val="007B3D0E"/>
    <w:rsid w:val="007B5C03"/>
    <w:rsid w:val="007B6378"/>
    <w:rsid w:val="007B77C7"/>
    <w:rsid w:val="007B784F"/>
    <w:rsid w:val="007C3227"/>
    <w:rsid w:val="007C5E20"/>
    <w:rsid w:val="007C6D60"/>
    <w:rsid w:val="007C6EE1"/>
    <w:rsid w:val="007C712B"/>
    <w:rsid w:val="007D084A"/>
    <w:rsid w:val="007D13B0"/>
    <w:rsid w:val="007D3007"/>
    <w:rsid w:val="007D451F"/>
    <w:rsid w:val="007D4FFB"/>
    <w:rsid w:val="007D5DE4"/>
    <w:rsid w:val="007D65DF"/>
    <w:rsid w:val="007D6A5A"/>
    <w:rsid w:val="007D754C"/>
    <w:rsid w:val="007D770D"/>
    <w:rsid w:val="007E036C"/>
    <w:rsid w:val="007E13E4"/>
    <w:rsid w:val="007E476B"/>
    <w:rsid w:val="007E58B2"/>
    <w:rsid w:val="007E6867"/>
    <w:rsid w:val="007E79C6"/>
    <w:rsid w:val="007F26FD"/>
    <w:rsid w:val="007F3C9E"/>
    <w:rsid w:val="007F4FF4"/>
    <w:rsid w:val="007F53A2"/>
    <w:rsid w:val="007F5E5A"/>
    <w:rsid w:val="007F6FAB"/>
    <w:rsid w:val="007F7028"/>
    <w:rsid w:val="007F74D0"/>
    <w:rsid w:val="00801900"/>
    <w:rsid w:val="00801C42"/>
    <w:rsid w:val="00802D34"/>
    <w:rsid w:val="008048B8"/>
    <w:rsid w:val="00805402"/>
    <w:rsid w:val="008107A4"/>
    <w:rsid w:val="00813055"/>
    <w:rsid w:val="00814058"/>
    <w:rsid w:val="00814965"/>
    <w:rsid w:val="00814B1A"/>
    <w:rsid w:val="00814EAC"/>
    <w:rsid w:val="00816243"/>
    <w:rsid w:val="008202DF"/>
    <w:rsid w:val="00821932"/>
    <w:rsid w:val="0082225A"/>
    <w:rsid w:val="0082246A"/>
    <w:rsid w:val="00822BAD"/>
    <w:rsid w:val="0082349A"/>
    <w:rsid w:val="00825A8C"/>
    <w:rsid w:val="00825BB0"/>
    <w:rsid w:val="008271D2"/>
    <w:rsid w:val="00830435"/>
    <w:rsid w:val="008312D6"/>
    <w:rsid w:val="00831A42"/>
    <w:rsid w:val="00832090"/>
    <w:rsid w:val="008351F3"/>
    <w:rsid w:val="00837281"/>
    <w:rsid w:val="00837E06"/>
    <w:rsid w:val="008439FF"/>
    <w:rsid w:val="00843BFE"/>
    <w:rsid w:val="00846096"/>
    <w:rsid w:val="00846932"/>
    <w:rsid w:val="00847886"/>
    <w:rsid w:val="00850A53"/>
    <w:rsid w:val="00850E06"/>
    <w:rsid w:val="0085187B"/>
    <w:rsid w:val="00851E34"/>
    <w:rsid w:val="008526AF"/>
    <w:rsid w:val="00852930"/>
    <w:rsid w:val="00854182"/>
    <w:rsid w:val="008561D5"/>
    <w:rsid w:val="00856BFD"/>
    <w:rsid w:val="008611E4"/>
    <w:rsid w:val="00861304"/>
    <w:rsid w:val="0086385A"/>
    <w:rsid w:val="008643A5"/>
    <w:rsid w:val="008661E9"/>
    <w:rsid w:val="00866626"/>
    <w:rsid w:val="00866B8D"/>
    <w:rsid w:val="00866C38"/>
    <w:rsid w:val="008724D0"/>
    <w:rsid w:val="00874347"/>
    <w:rsid w:val="00874B6D"/>
    <w:rsid w:val="00875039"/>
    <w:rsid w:val="00881906"/>
    <w:rsid w:val="00884306"/>
    <w:rsid w:val="00884645"/>
    <w:rsid w:val="00886604"/>
    <w:rsid w:val="00886E21"/>
    <w:rsid w:val="00887079"/>
    <w:rsid w:val="00887964"/>
    <w:rsid w:val="0089100B"/>
    <w:rsid w:val="0089105B"/>
    <w:rsid w:val="00893941"/>
    <w:rsid w:val="00893EF8"/>
    <w:rsid w:val="00896BC8"/>
    <w:rsid w:val="008A3145"/>
    <w:rsid w:val="008A675B"/>
    <w:rsid w:val="008B1DF1"/>
    <w:rsid w:val="008B2B8F"/>
    <w:rsid w:val="008B37D8"/>
    <w:rsid w:val="008B3ABD"/>
    <w:rsid w:val="008B5BE6"/>
    <w:rsid w:val="008B6189"/>
    <w:rsid w:val="008B668A"/>
    <w:rsid w:val="008B7321"/>
    <w:rsid w:val="008C01ED"/>
    <w:rsid w:val="008C1234"/>
    <w:rsid w:val="008C3D9F"/>
    <w:rsid w:val="008C458D"/>
    <w:rsid w:val="008C5135"/>
    <w:rsid w:val="008C53F1"/>
    <w:rsid w:val="008D150F"/>
    <w:rsid w:val="008D32A6"/>
    <w:rsid w:val="008D33E6"/>
    <w:rsid w:val="008D3F6C"/>
    <w:rsid w:val="008D47EB"/>
    <w:rsid w:val="008D4B72"/>
    <w:rsid w:val="008D67C8"/>
    <w:rsid w:val="008D70A1"/>
    <w:rsid w:val="008D7F07"/>
    <w:rsid w:val="008E0AD7"/>
    <w:rsid w:val="008E272A"/>
    <w:rsid w:val="008E3B5F"/>
    <w:rsid w:val="008E5EEC"/>
    <w:rsid w:val="008E78E6"/>
    <w:rsid w:val="008E7FDB"/>
    <w:rsid w:val="008F0DEF"/>
    <w:rsid w:val="008F28E0"/>
    <w:rsid w:val="008F51D2"/>
    <w:rsid w:val="008F7BFA"/>
    <w:rsid w:val="009001EC"/>
    <w:rsid w:val="00900223"/>
    <w:rsid w:val="00902C58"/>
    <w:rsid w:val="00904DF0"/>
    <w:rsid w:val="00907EE0"/>
    <w:rsid w:val="00911B1E"/>
    <w:rsid w:val="00911C81"/>
    <w:rsid w:val="0091331F"/>
    <w:rsid w:val="009142D3"/>
    <w:rsid w:val="00916C4C"/>
    <w:rsid w:val="00917810"/>
    <w:rsid w:val="0092059F"/>
    <w:rsid w:val="00922E41"/>
    <w:rsid w:val="009235D5"/>
    <w:rsid w:val="00923E69"/>
    <w:rsid w:val="0092427B"/>
    <w:rsid w:val="00924478"/>
    <w:rsid w:val="009244AD"/>
    <w:rsid w:val="00924891"/>
    <w:rsid w:val="00924FAB"/>
    <w:rsid w:val="00927571"/>
    <w:rsid w:val="009278E1"/>
    <w:rsid w:val="0093033F"/>
    <w:rsid w:val="009319EB"/>
    <w:rsid w:val="009347C1"/>
    <w:rsid w:val="009356F9"/>
    <w:rsid w:val="00936879"/>
    <w:rsid w:val="009371C5"/>
    <w:rsid w:val="00943B4E"/>
    <w:rsid w:val="009440E9"/>
    <w:rsid w:val="0094694F"/>
    <w:rsid w:val="009471A1"/>
    <w:rsid w:val="00954731"/>
    <w:rsid w:val="00956215"/>
    <w:rsid w:val="00957E49"/>
    <w:rsid w:val="00960657"/>
    <w:rsid w:val="009609C0"/>
    <w:rsid w:val="009623FC"/>
    <w:rsid w:val="0096379D"/>
    <w:rsid w:val="0097325B"/>
    <w:rsid w:val="00973B12"/>
    <w:rsid w:val="00976CD9"/>
    <w:rsid w:val="0098142A"/>
    <w:rsid w:val="00981DC5"/>
    <w:rsid w:val="00982657"/>
    <w:rsid w:val="009829D7"/>
    <w:rsid w:val="00982FF3"/>
    <w:rsid w:val="0098524A"/>
    <w:rsid w:val="00985C5C"/>
    <w:rsid w:val="009864DE"/>
    <w:rsid w:val="00990EE5"/>
    <w:rsid w:val="009910F3"/>
    <w:rsid w:val="0099279C"/>
    <w:rsid w:val="0099304B"/>
    <w:rsid w:val="00993690"/>
    <w:rsid w:val="00996A19"/>
    <w:rsid w:val="009A2A68"/>
    <w:rsid w:val="009A3CDA"/>
    <w:rsid w:val="009A3D3C"/>
    <w:rsid w:val="009A43DC"/>
    <w:rsid w:val="009A5522"/>
    <w:rsid w:val="009A59FA"/>
    <w:rsid w:val="009A66C2"/>
    <w:rsid w:val="009A71F9"/>
    <w:rsid w:val="009B06A1"/>
    <w:rsid w:val="009B12F9"/>
    <w:rsid w:val="009B38CC"/>
    <w:rsid w:val="009B4146"/>
    <w:rsid w:val="009B54CA"/>
    <w:rsid w:val="009B57C0"/>
    <w:rsid w:val="009B624C"/>
    <w:rsid w:val="009C0050"/>
    <w:rsid w:val="009C144D"/>
    <w:rsid w:val="009D11BE"/>
    <w:rsid w:val="009D21DE"/>
    <w:rsid w:val="009D4DBD"/>
    <w:rsid w:val="009D5BB3"/>
    <w:rsid w:val="009E2020"/>
    <w:rsid w:val="009E581E"/>
    <w:rsid w:val="009E5A86"/>
    <w:rsid w:val="009E5F96"/>
    <w:rsid w:val="009E6208"/>
    <w:rsid w:val="009E7AFE"/>
    <w:rsid w:val="009F6DD2"/>
    <w:rsid w:val="00A005DF"/>
    <w:rsid w:val="00A00C16"/>
    <w:rsid w:val="00A04040"/>
    <w:rsid w:val="00A05746"/>
    <w:rsid w:val="00A059F9"/>
    <w:rsid w:val="00A060F3"/>
    <w:rsid w:val="00A063C0"/>
    <w:rsid w:val="00A07826"/>
    <w:rsid w:val="00A07D22"/>
    <w:rsid w:val="00A07ECE"/>
    <w:rsid w:val="00A11197"/>
    <w:rsid w:val="00A13964"/>
    <w:rsid w:val="00A13F0F"/>
    <w:rsid w:val="00A14A96"/>
    <w:rsid w:val="00A14D19"/>
    <w:rsid w:val="00A212AE"/>
    <w:rsid w:val="00A21AAB"/>
    <w:rsid w:val="00A2246D"/>
    <w:rsid w:val="00A255C4"/>
    <w:rsid w:val="00A25C0B"/>
    <w:rsid w:val="00A2691C"/>
    <w:rsid w:val="00A26CAC"/>
    <w:rsid w:val="00A26D3C"/>
    <w:rsid w:val="00A351DE"/>
    <w:rsid w:val="00A35AD9"/>
    <w:rsid w:val="00A35CF6"/>
    <w:rsid w:val="00A36F7B"/>
    <w:rsid w:val="00A41EEC"/>
    <w:rsid w:val="00A44DE7"/>
    <w:rsid w:val="00A465E0"/>
    <w:rsid w:val="00A47646"/>
    <w:rsid w:val="00A50C9C"/>
    <w:rsid w:val="00A51859"/>
    <w:rsid w:val="00A54D1D"/>
    <w:rsid w:val="00A60996"/>
    <w:rsid w:val="00A60C8A"/>
    <w:rsid w:val="00A60F2C"/>
    <w:rsid w:val="00A623CC"/>
    <w:rsid w:val="00A6329A"/>
    <w:rsid w:val="00A63D25"/>
    <w:rsid w:val="00A661B3"/>
    <w:rsid w:val="00A67856"/>
    <w:rsid w:val="00A702A1"/>
    <w:rsid w:val="00A71BC8"/>
    <w:rsid w:val="00A71FBF"/>
    <w:rsid w:val="00A72760"/>
    <w:rsid w:val="00A73C5A"/>
    <w:rsid w:val="00A76DFA"/>
    <w:rsid w:val="00A81E12"/>
    <w:rsid w:val="00A825CC"/>
    <w:rsid w:val="00A83700"/>
    <w:rsid w:val="00A840C6"/>
    <w:rsid w:val="00A85944"/>
    <w:rsid w:val="00A85C2C"/>
    <w:rsid w:val="00A86405"/>
    <w:rsid w:val="00A870EE"/>
    <w:rsid w:val="00A87616"/>
    <w:rsid w:val="00A87831"/>
    <w:rsid w:val="00A87BF0"/>
    <w:rsid w:val="00A932BA"/>
    <w:rsid w:val="00A9502D"/>
    <w:rsid w:val="00A95EFD"/>
    <w:rsid w:val="00A96D61"/>
    <w:rsid w:val="00A97261"/>
    <w:rsid w:val="00AA206C"/>
    <w:rsid w:val="00AA25FA"/>
    <w:rsid w:val="00AA43B8"/>
    <w:rsid w:val="00AA4967"/>
    <w:rsid w:val="00AA598B"/>
    <w:rsid w:val="00AA5DD4"/>
    <w:rsid w:val="00AB03EE"/>
    <w:rsid w:val="00AB144A"/>
    <w:rsid w:val="00AB342A"/>
    <w:rsid w:val="00AB4A26"/>
    <w:rsid w:val="00AB4B31"/>
    <w:rsid w:val="00AC227D"/>
    <w:rsid w:val="00AC23CC"/>
    <w:rsid w:val="00AC335C"/>
    <w:rsid w:val="00AC5346"/>
    <w:rsid w:val="00AD00AD"/>
    <w:rsid w:val="00AD0A69"/>
    <w:rsid w:val="00AD189A"/>
    <w:rsid w:val="00AD1941"/>
    <w:rsid w:val="00AD20C5"/>
    <w:rsid w:val="00AD68EE"/>
    <w:rsid w:val="00AE1814"/>
    <w:rsid w:val="00AE5CC0"/>
    <w:rsid w:val="00AE6511"/>
    <w:rsid w:val="00AE6853"/>
    <w:rsid w:val="00AE7A20"/>
    <w:rsid w:val="00AE7F51"/>
    <w:rsid w:val="00AF3D79"/>
    <w:rsid w:val="00AF4DA7"/>
    <w:rsid w:val="00AF6891"/>
    <w:rsid w:val="00B03B4C"/>
    <w:rsid w:val="00B03FB1"/>
    <w:rsid w:val="00B04055"/>
    <w:rsid w:val="00B04C85"/>
    <w:rsid w:val="00B05397"/>
    <w:rsid w:val="00B054BD"/>
    <w:rsid w:val="00B06E3F"/>
    <w:rsid w:val="00B06FE3"/>
    <w:rsid w:val="00B12E62"/>
    <w:rsid w:val="00B12E94"/>
    <w:rsid w:val="00B144A4"/>
    <w:rsid w:val="00B17126"/>
    <w:rsid w:val="00B22512"/>
    <w:rsid w:val="00B23B6B"/>
    <w:rsid w:val="00B258D6"/>
    <w:rsid w:val="00B2612E"/>
    <w:rsid w:val="00B3074F"/>
    <w:rsid w:val="00B30785"/>
    <w:rsid w:val="00B31C02"/>
    <w:rsid w:val="00B32816"/>
    <w:rsid w:val="00B3573B"/>
    <w:rsid w:val="00B35D18"/>
    <w:rsid w:val="00B42A22"/>
    <w:rsid w:val="00B42FBB"/>
    <w:rsid w:val="00B444C7"/>
    <w:rsid w:val="00B4469A"/>
    <w:rsid w:val="00B46485"/>
    <w:rsid w:val="00B4689F"/>
    <w:rsid w:val="00B50C7B"/>
    <w:rsid w:val="00B53636"/>
    <w:rsid w:val="00B54C44"/>
    <w:rsid w:val="00B56561"/>
    <w:rsid w:val="00B57AD4"/>
    <w:rsid w:val="00B63330"/>
    <w:rsid w:val="00B65344"/>
    <w:rsid w:val="00B668FF"/>
    <w:rsid w:val="00B67DC1"/>
    <w:rsid w:val="00B67FF4"/>
    <w:rsid w:val="00B7249E"/>
    <w:rsid w:val="00B74795"/>
    <w:rsid w:val="00B7485B"/>
    <w:rsid w:val="00B766E1"/>
    <w:rsid w:val="00B76B27"/>
    <w:rsid w:val="00B76D2B"/>
    <w:rsid w:val="00B7748E"/>
    <w:rsid w:val="00B7765C"/>
    <w:rsid w:val="00B81FA9"/>
    <w:rsid w:val="00B825F8"/>
    <w:rsid w:val="00B8292A"/>
    <w:rsid w:val="00B83F91"/>
    <w:rsid w:val="00B84347"/>
    <w:rsid w:val="00B901F1"/>
    <w:rsid w:val="00B91267"/>
    <w:rsid w:val="00B92119"/>
    <w:rsid w:val="00B93152"/>
    <w:rsid w:val="00B94D45"/>
    <w:rsid w:val="00BA1355"/>
    <w:rsid w:val="00BA29E9"/>
    <w:rsid w:val="00BA4AB9"/>
    <w:rsid w:val="00BA7772"/>
    <w:rsid w:val="00BB1D79"/>
    <w:rsid w:val="00BB536A"/>
    <w:rsid w:val="00BB63CE"/>
    <w:rsid w:val="00BB6A68"/>
    <w:rsid w:val="00BB6E14"/>
    <w:rsid w:val="00BB7775"/>
    <w:rsid w:val="00BC050A"/>
    <w:rsid w:val="00BC2979"/>
    <w:rsid w:val="00BC4833"/>
    <w:rsid w:val="00BC79C2"/>
    <w:rsid w:val="00BD01B9"/>
    <w:rsid w:val="00BD2A3B"/>
    <w:rsid w:val="00BD7657"/>
    <w:rsid w:val="00BE06E5"/>
    <w:rsid w:val="00BE1200"/>
    <w:rsid w:val="00BE238F"/>
    <w:rsid w:val="00BE46B4"/>
    <w:rsid w:val="00BE5069"/>
    <w:rsid w:val="00BF5371"/>
    <w:rsid w:val="00BF66EF"/>
    <w:rsid w:val="00BF7208"/>
    <w:rsid w:val="00BF74CD"/>
    <w:rsid w:val="00C00996"/>
    <w:rsid w:val="00C0195A"/>
    <w:rsid w:val="00C02F72"/>
    <w:rsid w:val="00C030BA"/>
    <w:rsid w:val="00C03CB1"/>
    <w:rsid w:val="00C03E61"/>
    <w:rsid w:val="00C04110"/>
    <w:rsid w:val="00C04787"/>
    <w:rsid w:val="00C04C17"/>
    <w:rsid w:val="00C04DEF"/>
    <w:rsid w:val="00C065EA"/>
    <w:rsid w:val="00C104C8"/>
    <w:rsid w:val="00C13A72"/>
    <w:rsid w:val="00C14387"/>
    <w:rsid w:val="00C14741"/>
    <w:rsid w:val="00C221B3"/>
    <w:rsid w:val="00C25D99"/>
    <w:rsid w:val="00C25EF5"/>
    <w:rsid w:val="00C26B3D"/>
    <w:rsid w:val="00C270E4"/>
    <w:rsid w:val="00C30914"/>
    <w:rsid w:val="00C30952"/>
    <w:rsid w:val="00C32A84"/>
    <w:rsid w:val="00C32A9D"/>
    <w:rsid w:val="00C32EA0"/>
    <w:rsid w:val="00C33340"/>
    <w:rsid w:val="00C35321"/>
    <w:rsid w:val="00C36DB1"/>
    <w:rsid w:val="00C41106"/>
    <w:rsid w:val="00C41DDC"/>
    <w:rsid w:val="00C42420"/>
    <w:rsid w:val="00C45263"/>
    <w:rsid w:val="00C45D11"/>
    <w:rsid w:val="00C51099"/>
    <w:rsid w:val="00C51AFC"/>
    <w:rsid w:val="00C52063"/>
    <w:rsid w:val="00C5409D"/>
    <w:rsid w:val="00C559E3"/>
    <w:rsid w:val="00C55D3E"/>
    <w:rsid w:val="00C56335"/>
    <w:rsid w:val="00C56E2D"/>
    <w:rsid w:val="00C57D5C"/>
    <w:rsid w:val="00C60B9A"/>
    <w:rsid w:val="00C629EE"/>
    <w:rsid w:val="00C63906"/>
    <w:rsid w:val="00C6781F"/>
    <w:rsid w:val="00C700F0"/>
    <w:rsid w:val="00C706FC"/>
    <w:rsid w:val="00C7192D"/>
    <w:rsid w:val="00C71C3D"/>
    <w:rsid w:val="00C747AD"/>
    <w:rsid w:val="00C75DE8"/>
    <w:rsid w:val="00C776CB"/>
    <w:rsid w:val="00C80EA2"/>
    <w:rsid w:val="00C816F5"/>
    <w:rsid w:val="00C843A2"/>
    <w:rsid w:val="00C858B0"/>
    <w:rsid w:val="00C87EE8"/>
    <w:rsid w:val="00C90D05"/>
    <w:rsid w:val="00C90E16"/>
    <w:rsid w:val="00C91342"/>
    <w:rsid w:val="00C940D9"/>
    <w:rsid w:val="00C94C28"/>
    <w:rsid w:val="00C955FD"/>
    <w:rsid w:val="00CA0290"/>
    <w:rsid w:val="00CA5675"/>
    <w:rsid w:val="00CA57B3"/>
    <w:rsid w:val="00CA5EDF"/>
    <w:rsid w:val="00CA683D"/>
    <w:rsid w:val="00CB0D3D"/>
    <w:rsid w:val="00CB3670"/>
    <w:rsid w:val="00CB6073"/>
    <w:rsid w:val="00CB7BCF"/>
    <w:rsid w:val="00CC3186"/>
    <w:rsid w:val="00CC5A47"/>
    <w:rsid w:val="00CC679B"/>
    <w:rsid w:val="00CC6C65"/>
    <w:rsid w:val="00CD0E25"/>
    <w:rsid w:val="00CD1E51"/>
    <w:rsid w:val="00CD39F0"/>
    <w:rsid w:val="00CD5552"/>
    <w:rsid w:val="00CD6223"/>
    <w:rsid w:val="00CD6C0F"/>
    <w:rsid w:val="00CE0DAD"/>
    <w:rsid w:val="00CE1036"/>
    <w:rsid w:val="00CE2718"/>
    <w:rsid w:val="00CE2942"/>
    <w:rsid w:val="00CE3390"/>
    <w:rsid w:val="00CE488D"/>
    <w:rsid w:val="00CE7E98"/>
    <w:rsid w:val="00CF1CC6"/>
    <w:rsid w:val="00CF2DB6"/>
    <w:rsid w:val="00CF30C0"/>
    <w:rsid w:val="00CF3236"/>
    <w:rsid w:val="00CF32DC"/>
    <w:rsid w:val="00CF4647"/>
    <w:rsid w:val="00CF4F8D"/>
    <w:rsid w:val="00CF53F5"/>
    <w:rsid w:val="00CF5FD9"/>
    <w:rsid w:val="00CF6440"/>
    <w:rsid w:val="00D002C1"/>
    <w:rsid w:val="00D01027"/>
    <w:rsid w:val="00D01254"/>
    <w:rsid w:val="00D01552"/>
    <w:rsid w:val="00D02FCA"/>
    <w:rsid w:val="00D0666D"/>
    <w:rsid w:val="00D07237"/>
    <w:rsid w:val="00D10ADB"/>
    <w:rsid w:val="00D10BD3"/>
    <w:rsid w:val="00D10BD9"/>
    <w:rsid w:val="00D14383"/>
    <w:rsid w:val="00D15DD6"/>
    <w:rsid w:val="00D163DB"/>
    <w:rsid w:val="00D210C5"/>
    <w:rsid w:val="00D216F4"/>
    <w:rsid w:val="00D21C00"/>
    <w:rsid w:val="00D25CED"/>
    <w:rsid w:val="00D2635A"/>
    <w:rsid w:val="00D31783"/>
    <w:rsid w:val="00D3194A"/>
    <w:rsid w:val="00D32EAC"/>
    <w:rsid w:val="00D33CFB"/>
    <w:rsid w:val="00D40EE8"/>
    <w:rsid w:val="00D40FE3"/>
    <w:rsid w:val="00D41513"/>
    <w:rsid w:val="00D416FE"/>
    <w:rsid w:val="00D4285F"/>
    <w:rsid w:val="00D42CAC"/>
    <w:rsid w:val="00D44826"/>
    <w:rsid w:val="00D4515E"/>
    <w:rsid w:val="00D46183"/>
    <w:rsid w:val="00D4633C"/>
    <w:rsid w:val="00D466D5"/>
    <w:rsid w:val="00D46FB0"/>
    <w:rsid w:val="00D510B3"/>
    <w:rsid w:val="00D5241F"/>
    <w:rsid w:val="00D535AB"/>
    <w:rsid w:val="00D54DEE"/>
    <w:rsid w:val="00D5792A"/>
    <w:rsid w:val="00D5796A"/>
    <w:rsid w:val="00D57F75"/>
    <w:rsid w:val="00D62FF7"/>
    <w:rsid w:val="00D63930"/>
    <w:rsid w:val="00D64F06"/>
    <w:rsid w:val="00D665C1"/>
    <w:rsid w:val="00D67254"/>
    <w:rsid w:val="00D672C0"/>
    <w:rsid w:val="00D67C37"/>
    <w:rsid w:val="00D70DB6"/>
    <w:rsid w:val="00D70E13"/>
    <w:rsid w:val="00D71DDE"/>
    <w:rsid w:val="00D74D5E"/>
    <w:rsid w:val="00D75253"/>
    <w:rsid w:val="00D75F55"/>
    <w:rsid w:val="00D76917"/>
    <w:rsid w:val="00D800B8"/>
    <w:rsid w:val="00D8014B"/>
    <w:rsid w:val="00D8078C"/>
    <w:rsid w:val="00D840DC"/>
    <w:rsid w:val="00D8508D"/>
    <w:rsid w:val="00D8515F"/>
    <w:rsid w:val="00D85E6A"/>
    <w:rsid w:val="00D863CB"/>
    <w:rsid w:val="00D86A73"/>
    <w:rsid w:val="00D87AB1"/>
    <w:rsid w:val="00D904F3"/>
    <w:rsid w:val="00D90C11"/>
    <w:rsid w:val="00D915AB"/>
    <w:rsid w:val="00D91E0F"/>
    <w:rsid w:val="00D9250B"/>
    <w:rsid w:val="00D93A42"/>
    <w:rsid w:val="00D93B49"/>
    <w:rsid w:val="00D958E3"/>
    <w:rsid w:val="00D97779"/>
    <w:rsid w:val="00DA0513"/>
    <w:rsid w:val="00DA2B36"/>
    <w:rsid w:val="00DA33DE"/>
    <w:rsid w:val="00DA4BF8"/>
    <w:rsid w:val="00DB04A9"/>
    <w:rsid w:val="00DB4304"/>
    <w:rsid w:val="00DB484E"/>
    <w:rsid w:val="00DB5B27"/>
    <w:rsid w:val="00DB6963"/>
    <w:rsid w:val="00DC0573"/>
    <w:rsid w:val="00DC17BC"/>
    <w:rsid w:val="00DC1A31"/>
    <w:rsid w:val="00DC3AC4"/>
    <w:rsid w:val="00DD17A7"/>
    <w:rsid w:val="00DD295D"/>
    <w:rsid w:val="00DD2A42"/>
    <w:rsid w:val="00DD37A2"/>
    <w:rsid w:val="00DE1B9C"/>
    <w:rsid w:val="00DE6FF0"/>
    <w:rsid w:val="00DF2A7F"/>
    <w:rsid w:val="00DF351C"/>
    <w:rsid w:val="00DF396A"/>
    <w:rsid w:val="00DF48F5"/>
    <w:rsid w:val="00E00900"/>
    <w:rsid w:val="00E0152F"/>
    <w:rsid w:val="00E03459"/>
    <w:rsid w:val="00E039A8"/>
    <w:rsid w:val="00E04088"/>
    <w:rsid w:val="00E04E8C"/>
    <w:rsid w:val="00E06D49"/>
    <w:rsid w:val="00E078AF"/>
    <w:rsid w:val="00E11C18"/>
    <w:rsid w:val="00E11C82"/>
    <w:rsid w:val="00E14007"/>
    <w:rsid w:val="00E1418C"/>
    <w:rsid w:val="00E16E47"/>
    <w:rsid w:val="00E21025"/>
    <w:rsid w:val="00E214A1"/>
    <w:rsid w:val="00E23386"/>
    <w:rsid w:val="00E23A48"/>
    <w:rsid w:val="00E25939"/>
    <w:rsid w:val="00E27943"/>
    <w:rsid w:val="00E333B2"/>
    <w:rsid w:val="00E33C58"/>
    <w:rsid w:val="00E34787"/>
    <w:rsid w:val="00E34BEB"/>
    <w:rsid w:val="00E352B6"/>
    <w:rsid w:val="00E35B89"/>
    <w:rsid w:val="00E413B9"/>
    <w:rsid w:val="00E41A3E"/>
    <w:rsid w:val="00E42563"/>
    <w:rsid w:val="00E5316A"/>
    <w:rsid w:val="00E533C1"/>
    <w:rsid w:val="00E538EF"/>
    <w:rsid w:val="00E5554F"/>
    <w:rsid w:val="00E56ACF"/>
    <w:rsid w:val="00E60A42"/>
    <w:rsid w:val="00E60BAB"/>
    <w:rsid w:val="00E60D3B"/>
    <w:rsid w:val="00E61D9D"/>
    <w:rsid w:val="00E6350D"/>
    <w:rsid w:val="00E6499B"/>
    <w:rsid w:val="00E667E8"/>
    <w:rsid w:val="00E67828"/>
    <w:rsid w:val="00E67C03"/>
    <w:rsid w:val="00E70916"/>
    <w:rsid w:val="00E70B66"/>
    <w:rsid w:val="00E72ADF"/>
    <w:rsid w:val="00E74FE3"/>
    <w:rsid w:val="00E76FFE"/>
    <w:rsid w:val="00E81D71"/>
    <w:rsid w:val="00E92455"/>
    <w:rsid w:val="00E92DDC"/>
    <w:rsid w:val="00E94908"/>
    <w:rsid w:val="00E95365"/>
    <w:rsid w:val="00E9551F"/>
    <w:rsid w:val="00E979D6"/>
    <w:rsid w:val="00EA0272"/>
    <w:rsid w:val="00EA210B"/>
    <w:rsid w:val="00EA3654"/>
    <w:rsid w:val="00EA4DC2"/>
    <w:rsid w:val="00EA4F21"/>
    <w:rsid w:val="00EA6596"/>
    <w:rsid w:val="00EA6AF7"/>
    <w:rsid w:val="00EB12FC"/>
    <w:rsid w:val="00EB2D1A"/>
    <w:rsid w:val="00EB3DFA"/>
    <w:rsid w:val="00EB4FC6"/>
    <w:rsid w:val="00EB5683"/>
    <w:rsid w:val="00EC1955"/>
    <w:rsid w:val="00EC575F"/>
    <w:rsid w:val="00EC5997"/>
    <w:rsid w:val="00EC5F4A"/>
    <w:rsid w:val="00EC6102"/>
    <w:rsid w:val="00EC67AE"/>
    <w:rsid w:val="00EC68D5"/>
    <w:rsid w:val="00EC7EF8"/>
    <w:rsid w:val="00ED076D"/>
    <w:rsid w:val="00ED1805"/>
    <w:rsid w:val="00ED1A04"/>
    <w:rsid w:val="00ED2214"/>
    <w:rsid w:val="00ED3B0F"/>
    <w:rsid w:val="00ED464F"/>
    <w:rsid w:val="00ED4D81"/>
    <w:rsid w:val="00ED542E"/>
    <w:rsid w:val="00ED6E83"/>
    <w:rsid w:val="00ED75DD"/>
    <w:rsid w:val="00EE037E"/>
    <w:rsid w:val="00EE0F0C"/>
    <w:rsid w:val="00EE1376"/>
    <w:rsid w:val="00EE4D85"/>
    <w:rsid w:val="00EE5F88"/>
    <w:rsid w:val="00EF14C1"/>
    <w:rsid w:val="00EF1728"/>
    <w:rsid w:val="00EF1876"/>
    <w:rsid w:val="00EF1C16"/>
    <w:rsid w:val="00EF2884"/>
    <w:rsid w:val="00EF69B1"/>
    <w:rsid w:val="00EF7691"/>
    <w:rsid w:val="00EF7B9E"/>
    <w:rsid w:val="00EF7CAF"/>
    <w:rsid w:val="00EF7DED"/>
    <w:rsid w:val="00F0084F"/>
    <w:rsid w:val="00F03BB4"/>
    <w:rsid w:val="00F045F6"/>
    <w:rsid w:val="00F04A3E"/>
    <w:rsid w:val="00F122F8"/>
    <w:rsid w:val="00F1305C"/>
    <w:rsid w:val="00F13E6E"/>
    <w:rsid w:val="00F16189"/>
    <w:rsid w:val="00F22B28"/>
    <w:rsid w:val="00F23A11"/>
    <w:rsid w:val="00F249D6"/>
    <w:rsid w:val="00F321CE"/>
    <w:rsid w:val="00F32A73"/>
    <w:rsid w:val="00F347C1"/>
    <w:rsid w:val="00F361EF"/>
    <w:rsid w:val="00F36616"/>
    <w:rsid w:val="00F36A7F"/>
    <w:rsid w:val="00F420AE"/>
    <w:rsid w:val="00F45E47"/>
    <w:rsid w:val="00F4625B"/>
    <w:rsid w:val="00F47BD3"/>
    <w:rsid w:val="00F47CB0"/>
    <w:rsid w:val="00F50598"/>
    <w:rsid w:val="00F53B56"/>
    <w:rsid w:val="00F54AF4"/>
    <w:rsid w:val="00F55C3F"/>
    <w:rsid w:val="00F5717D"/>
    <w:rsid w:val="00F5721E"/>
    <w:rsid w:val="00F61B70"/>
    <w:rsid w:val="00F63BE9"/>
    <w:rsid w:val="00F667B8"/>
    <w:rsid w:val="00F70ABB"/>
    <w:rsid w:val="00F729A1"/>
    <w:rsid w:val="00F74FE7"/>
    <w:rsid w:val="00F75132"/>
    <w:rsid w:val="00F7626F"/>
    <w:rsid w:val="00F76768"/>
    <w:rsid w:val="00F76FCE"/>
    <w:rsid w:val="00F80CBE"/>
    <w:rsid w:val="00F83531"/>
    <w:rsid w:val="00F84D36"/>
    <w:rsid w:val="00F92A7C"/>
    <w:rsid w:val="00F92BB1"/>
    <w:rsid w:val="00F93AEA"/>
    <w:rsid w:val="00F95246"/>
    <w:rsid w:val="00F96384"/>
    <w:rsid w:val="00F96D6F"/>
    <w:rsid w:val="00FA1988"/>
    <w:rsid w:val="00FA337C"/>
    <w:rsid w:val="00FA339B"/>
    <w:rsid w:val="00FA64E8"/>
    <w:rsid w:val="00FA67A2"/>
    <w:rsid w:val="00FA6FB6"/>
    <w:rsid w:val="00FA7BBC"/>
    <w:rsid w:val="00FB291E"/>
    <w:rsid w:val="00FB2F42"/>
    <w:rsid w:val="00FC05AA"/>
    <w:rsid w:val="00FC3E4F"/>
    <w:rsid w:val="00FC6E84"/>
    <w:rsid w:val="00FD03BC"/>
    <w:rsid w:val="00FD0D24"/>
    <w:rsid w:val="00FD2FC2"/>
    <w:rsid w:val="00FD4DE4"/>
    <w:rsid w:val="00FD54A0"/>
    <w:rsid w:val="00FD57FB"/>
    <w:rsid w:val="00FD60B0"/>
    <w:rsid w:val="00FD71D3"/>
    <w:rsid w:val="00FD7460"/>
    <w:rsid w:val="00FD752A"/>
    <w:rsid w:val="00FE64C8"/>
    <w:rsid w:val="00FF1EC4"/>
    <w:rsid w:val="00FF3948"/>
    <w:rsid w:val="00FF5159"/>
    <w:rsid w:val="00FF5992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  <o:shapelayout v:ext="edit">
      <o:idmap v:ext="edit" data="1"/>
    </o:shapelayout>
  </w:shapeDefaults>
  <w:decimalSymbol w:val=","/>
  <w:listSeparator w:val=";"/>
  <w15:docId w15:val="{E4B38B1D-606A-4FFA-AAB0-E6A8B87B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v5"/>
    <w:basedOn w:val="Normal"/>
    <w:uiPriority w:val="34"/>
    <w:qFormat/>
    <w:rsid w:val="00981DC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81D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C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039A8"/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Corpsdetexte2">
    <w:name w:val="Body Text 2"/>
    <w:basedOn w:val="Normal"/>
    <w:link w:val="Corpsdetexte2Car"/>
    <w:semiHidden/>
    <w:rsid w:val="007367E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customStyle="1" w:styleId="DfinitionTableau">
    <w:name w:val="Définition Tableau"/>
    <w:basedOn w:val="Normal"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character" w:styleId="Lienhypertexte">
    <w:name w:val="Hyperlink"/>
    <w:rsid w:val="00EC68D5"/>
    <w:rPr>
      <w:color w:val="0000FF"/>
      <w:u w:val="single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808AF"/>
  </w:style>
  <w:style w:type="paragraph" w:styleId="NormalWeb">
    <w:name w:val="Normal (Web)"/>
    <w:basedOn w:val="Normal"/>
    <w:uiPriority w:val="99"/>
    <w:rsid w:val="007700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locked/>
    <w:rsid w:val="00B76B27"/>
    <w:rPr>
      <w:rFonts w:ascii="Bradley Hand ITC" w:eastAsia="Georgia" w:hAnsi="Bradley Hand ITC"/>
    </w:rPr>
  </w:style>
  <w:style w:type="paragraph" w:customStyle="1" w:styleId="commentaire">
    <w:name w:val="commentaire"/>
    <w:basedOn w:val="Normal"/>
    <w:link w:val="commentaireCar"/>
    <w:qFormat/>
    <w:rsid w:val="00B76B27"/>
    <w:pPr>
      <w:widowControl w:val="0"/>
      <w:suppressAutoHyphens/>
      <w:autoSpaceDN w:val="0"/>
    </w:pPr>
    <w:rPr>
      <w:rFonts w:ascii="Bradley Hand ITC" w:eastAsia="Georgia" w:hAnsi="Bradley Hand ITC"/>
    </w:rPr>
  </w:style>
  <w:style w:type="character" w:styleId="Accentuation">
    <w:name w:val="Emphasis"/>
    <w:aliases w:val="titre démo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link w:val="proprit"/>
    <w:locked/>
    <w:rsid w:val="00397E9C"/>
    <w:rPr>
      <w:rFonts w:ascii="Trebuchet MS" w:eastAsia="Georgia" w:hAnsi="Trebuchet MS"/>
      <w:u w:val="single" w:color="FF0000"/>
      <w:lang w:eastAsia="ar-SA"/>
    </w:rPr>
  </w:style>
  <w:style w:type="paragraph" w:customStyle="1" w:styleId="proprit">
    <w:name w:val="propriété"/>
    <w:basedOn w:val="Normal"/>
    <w:link w:val="propritCar"/>
    <w:qFormat/>
    <w:rsid w:val="00397E9C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link w:val="dfinition"/>
    <w:locked/>
    <w:rsid w:val="00663CA3"/>
    <w:rPr>
      <w:rFonts w:ascii="Trebuchet MS" w:eastAsia="Georgia" w:hAnsi="Trebuchet MS"/>
      <w:u w:val="single" w:color="00B050"/>
      <w:lang w:eastAsia="ar-SA"/>
    </w:rPr>
  </w:style>
  <w:style w:type="paragraph" w:customStyle="1" w:styleId="dfinition">
    <w:name w:val="définition"/>
    <w:basedOn w:val="Normal"/>
    <w:link w:val="dfinitionCar"/>
    <w:qFormat/>
    <w:rsid w:val="00663CA3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numPr>
        <w:numId w:val="2"/>
      </w:num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59E3"/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59E3"/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35AD9"/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C065EA"/>
    <w:pPr>
      <w:widowControl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rsid w:val="007B2191"/>
  </w:style>
  <w:style w:type="character" w:customStyle="1" w:styleId="token">
    <w:name w:val="token"/>
    <w:basedOn w:val="Policepardfaut"/>
    <w:rsid w:val="007B2191"/>
  </w:style>
  <w:style w:type="paragraph" w:customStyle="1" w:styleId="Default">
    <w:name w:val="Default"/>
    <w:rsid w:val="00E67C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rsid w:val="00C57D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24kjd">
    <w:name w:val="e24kjd"/>
    <w:basedOn w:val="Policepardfaut"/>
    <w:rsid w:val="00A00C16"/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hoveredcourseelement">
    <w:name w:val="hoveredcourseelement"/>
    <w:basedOn w:val="Normal"/>
    <w:rsid w:val="00850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function">
    <w:name w:val="hljs-function"/>
    <w:basedOn w:val="Policepardfaut"/>
    <w:rsid w:val="003643DB"/>
  </w:style>
  <w:style w:type="character" w:customStyle="1" w:styleId="hljs-keyword">
    <w:name w:val="hljs-keyword"/>
    <w:basedOn w:val="Policepardfaut"/>
    <w:rsid w:val="003643DB"/>
  </w:style>
  <w:style w:type="character" w:customStyle="1" w:styleId="hljs-title">
    <w:name w:val="hljs-title"/>
    <w:basedOn w:val="Policepardfaut"/>
    <w:rsid w:val="003643DB"/>
  </w:style>
  <w:style w:type="character" w:customStyle="1" w:styleId="hljs-params">
    <w:name w:val="hljs-params"/>
    <w:basedOn w:val="Policepardfaut"/>
    <w:rsid w:val="003643DB"/>
  </w:style>
  <w:style w:type="character" w:customStyle="1" w:styleId="hljs-number">
    <w:name w:val="hljs-number"/>
    <w:basedOn w:val="Policepardfaut"/>
    <w:rsid w:val="003643DB"/>
  </w:style>
  <w:style w:type="character" w:styleId="Lienhypertextesuivivisit">
    <w:name w:val="FollowedHyperlink"/>
    <w:basedOn w:val="Policepardfaut"/>
    <w:uiPriority w:val="99"/>
    <w:semiHidden/>
    <w:unhideWhenUsed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rsid w:val="00293FDB"/>
  </w:style>
  <w:style w:type="character" w:customStyle="1" w:styleId="hljs-string">
    <w:name w:val="hljs-string"/>
    <w:basedOn w:val="Policepardfaut"/>
    <w:rsid w:val="000B5DEC"/>
  </w:style>
  <w:style w:type="character" w:customStyle="1" w:styleId="tlid-translation">
    <w:name w:val="tlid-translation"/>
    <w:basedOn w:val="Policepardfaut"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rsid w:val="00000CAA"/>
  </w:style>
  <w:style w:type="character" w:customStyle="1" w:styleId="hljs-code">
    <w:name w:val="hljs-code"/>
    <w:basedOn w:val="Policepardfaut"/>
    <w:rsid w:val="00211197"/>
  </w:style>
  <w:style w:type="character" w:customStyle="1" w:styleId="hljs-builtin">
    <w:name w:val="hljs-built_in"/>
    <w:basedOn w:val="Policepardfaut"/>
    <w:rsid w:val="003F1DC9"/>
  </w:style>
  <w:style w:type="character" w:customStyle="1" w:styleId="hljs-literal">
    <w:name w:val="hljs-literal"/>
    <w:basedOn w:val="Policepardfaut"/>
    <w:rsid w:val="003F1DC9"/>
  </w:style>
  <w:style w:type="character" w:customStyle="1" w:styleId="hljs-comment">
    <w:name w:val="hljs-comment"/>
    <w:basedOn w:val="Policepardfaut"/>
    <w:rsid w:val="003F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ees.fr/informatiquelycee/n_site/nsi_prem_flask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ata.gouv.fr/en/datasets/etablissements-denseignement-superieur-2/#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education.gouv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geot\AppData\Roaming\Microsoft\Templates\Mod&#232;le%20de%20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41192-D7A9-47C5-892D-87864C22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cours.dotx</Template>
  <TotalTime>903</TotalTime>
  <Pages>5</Pages>
  <Words>1341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cp:keywords/>
  <dc:description/>
  <cp:lastModifiedBy>Utilisateur Windows</cp:lastModifiedBy>
  <cp:revision>15</cp:revision>
  <cp:lastPrinted>2017-08-31T19:37:00Z</cp:lastPrinted>
  <dcterms:created xsi:type="dcterms:W3CDTF">2020-06-06T04:31:00Z</dcterms:created>
  <dcterms:modified xsi:type="dcterms:W3CDTF">2020-06-07T17:13:00Z</dcterms:modified>
</cp:coreProperties>
</file>